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B51E5" w14:textId="77777777" w:rsidR="00DA2869" w:rsidRDefault="00BA0151">
      <w:pPr>
        <w:pStyle w:val="Heading1"/>
      </w:pPr>
      <w:r>
        <w:t>Education</w:t>
      </w:r>
    </w:p>
    <w:tbl>
      <w:tblPr>
        <w:tblStyle w:val="CVDetails"/>
        <w:tblW w:w="5000" w:type="pct"/>
        <w:tblLook w:val="04A0" w:firstRow="1" w:lastRow="0" w:firstColumn="1" w:lastColumn="0" w:noHBand="0" w:noVBand="1"/>
      </w:tblPr>
      <w:tblGrid>
        <w:gridCol w:w="7512"/>
        <w:gridCol w:w="1848"/>
      </w:tblGrid>
      <w:tr w:rsidR="00AA0789" w14:paraId="0ACAC65A" w14:textId="77777777" w:rsidTr="00AA0789">
        <w:tc>
          <w:tcPr>
            <w:tcW w:w="4013" w:type="pct"/>
          </w:tcPr>
          <w:p w14:paraId="572154D0" w14:textId="43800524" w:rsidR="00AA0789" w:rsidRDefault="00AA0789" w:rsidP="002F34B5">
            <w:pPr>
              <w:pStyle w:val="ListBullet"/>
              <w:numPr>
                <w:ilvl w:val="0"/>
                <w:numId w:val="15"/>
              </w:numPr>
              <w:spacing w:line="240" w:lineRule="auto"/>
              <w:ind w:left="0" w:firstLine="0"/>
            </w:pPr>
            <w:r w:rsidRPr="00AA0789">
              <w:t>Ph.D.</w:t>
            </w:r>
            <w:r w:rsidRPr="00AA0789">
              <w:tab/>
            </w:r>
            <w:sdt>
              <w:sdtPr>
                <w:id w:val="17159557"/>
                <w:placeholder>
                  <w:docPart w:val="F2FC830B143EA54A90EBF991798AD5C9"/>
                </w:placeholder>
              </w:sdtPr>
              <w:sdtContent>
                <w:r w:rsidR="00F71D64">
                  <w:t xml:space="preserve"> in </w:t>
                </w:r>
                <w:r w:rsidR="00EB5097">
                  <w:t>Marine E</w:t>
                </w:r>
                <w:r w:rsidRPr="00AA0789">
                  <w:t>cology, Dalhousie Univ</w:t>
                </w:r>
                <w:r>
                  <w:t>ersity, Halifax, NS, Canada</w:t>
                </w:r>
                <w:r w:rsidRPr="00AA0789">
                  <w:t>. Supervisors: Dr. Ransom Myer</w:t>
                </w:r>
                <w:r w:rsidR="00502005">
                  <w:t xml:space="preserve">s, Dr. Heike </w:t>
                </w:r>
                <w:proofErr w:type="spellStart"/>
                <w:r w:rsidR="00502005">
                  <w:t>Lotze</w:t>
                </w:r>
                <w:proofErr w:type="spellEnd"/>
                <w:r w:rsidR="00502005">
                  <w:t>, and Dr. Andrew</w:t>
                </w:r>
                <w:r w:rsidRPr="00AA0789">
                  <w:t xml:space="preserve"> Rosenberg.</w:t>
                </w:r>
              </w:sdtContent>
            </w:sdt>
          </w:p>
        </w:tc>
        <w:tc>
          <w:tcPr>
            <w:tcW w:w="987" w:type="pct"/>
          </w:tcPr>
          <w:p w14:paraId="35C2BC9E" w14:textId="2B6D3DF4" w:rsidR="00AA0789" w:rsidRPr="00F16FE9" w:rsidRDefault="00AA0789" w:rsidP="00AA0789">
            <w:pPr>
              <w:pStyle w:val="ListBullet"/>
              <w:numPr>
                <w:ilvl w:val="0"/>
                <w:numId w:val="0"/>
              </w:numPr>
              <w:jc w:val="right"/>
              <w:rPr>
                <w:b/>
              </w:rPr>
            </w:pPr>
            <w:r w:rsidRPr="00F16FE9">
              <w:rPr>
                <w:b/>
              </w:rPr>
              <w:t>2010</w:t>
            </w:r>
          </w:p>
        </w:tc>
      </w:tr>
      <w:tr w:rsidR="00AA0789" w14:paraId="6F39CA9B" w14:textId="77777777" w:rsidTr="00AA0789">
        <w:tc>
          <w:tcPr>
            <w:tcW w:w="4013" w:type="pct"/>
          </w:tcPr>
          <w:p w14:paraId="6B3FA766" w14:textId="39B89A24" w:rsidR="00AA0789" w:rsidRPr="00AA0789" w:rsidRDefault="00AA0789" w:rsidP="002F34B5">
            <w:pPr>
              <w:pStyle w:val="DegreeDetails"/>
              <w:numPr>
                <w:ilvl w:val="0"/>
                <w:numId w:val="15"/>
              </w:numPr>
              <w:tabs>
                <w:tab w:val="left" w:pos="142"/>
              </w:tabs>
              <w:spacing w:line="240" w:lineRule="auto"/>
              <w:ind w:left="0" w:firstLine="0"/>
            </w:pPr>
            <w:r>
              <w:t xml:space="preserve">University </w:t>
            </w:r>
            <w:proofErr w:type="spellStart"/>
            <w:r w:rsidR="00F71D64">
              <w:t>Laurea</w:t>
            </w:r>
            <w:proofErr w:type="spellEnd"/>
            <w:r w:rsidR="00F71D64">
              <w:t xml:space="preserve"> degree (equivalent of </w:t>
            </w:r>
            <w:proofErr w:type="spellStart"/>
            <w:r w:rsidR="00F71D64">
              <w:t>Msc</w:t>
            </w:r>
            <w:proofErr w:type="spellEnd"/>
            <w:r>
              <w:t xml:space="preserve">) </w:t>
            </w:r>
            <w:sdt>
              <w:sdtPr>
                <w:id w:val="17159558"/>
                <w:placeholder>
                  <w:docPart w:val="5E9CC98DB0C98F40AD5AF38CAC9FAC37"/>
                </w:placeholder>
              </w:sdtPr>
              <w:sdtContent>
                <w:r w:rsidR="00F71D64">
                  <w:t xml:space="preserve">in </w:t>
                </w:r>
                <w:r>
                  <w:t xml:space="preserve">Marine Biology, </w:t>
                </w:r>
                <w:r w:rsidRPr="003F45F4">
                  <w:rPr>
                    <w:i/>
                  </w:rPr>
                  <w:t>summa cum laude</w:t>
                </w:r>
                <w:r>
                  <w:t xml:space="preserve">, Polytechnic University of Marche, </w:t>
                </w:r>
                <w:proofErr w:type="spellStart"/>
                <w:r>
                  <w:t>Ancona</w:t>
                </w:r>
                <w:proofErr w:type="spellEnd"/>
                <w:r>
                  <w:t xml:space="preserve">, Italy. Supervisors: Dr. Giorgio </w:t>
                </w:r>
                <w:proofErr w:type="spellStart"/>
                <w:r>
                  <w:t>Bavestrello</w:t>
                </w:r>
                <w:proofErr w:type="spellEnd"/>
                <w:r>
                  <w:t xml:space="preserve">, Dr. Marino </w:t>
                </w:r>
                <w:proofErr w:type="spellStart"/>
                <w:r>
                  <w:t>Vacchi</w:t>
                </w:r>
                <w:proofErr w:type="spellEnd"/>
                <w:r>
                  <w:t xml:space="preserve"> and Dr. </w:t>
                </w:r>
                <w:proofErr w:type="spellStart"/>
                <w:r>
                  <w:t>Simona</w:t>
                </w:r>
                <w:proofErr w:type="spellEnd"/>
                <w:r>
                  <w:t xml:space="preserve"> </w:t>
                </w:r>
                <w:proofErr w:type="spellStart"/>
                <w:r>
                  <w:t>Clo</w:t>
                </w:r>
                <w:proofErr w:type="spellEnd"/>
                <w:r>
                  <w:t>’.</w:t>
                </w:r>
              </w:sdtContent>
            </w:sdt>
          </w:p>
        </w:tc>
        <w:tc>
          <w:tcPr>
            <w:tcW w:w="987" w:type="pct"/>
          </w:tcPr>
          <w:p w14:paraId="0405D7F0" w14:textId="3AE5E9EE" w:rsidR="00AA0789" w:rsidRPr="00F16FE9" w:rsidRDefault="00AA0789" w:rsidP="00AA0789">
            <w:pPr>
              <w:pStyle w:val="ListBullet"/>
              <w:numPr>
                <w:ilvl w:val="0"/>
                <w:numId w:val="0"/>
              </w:numPr>
              <w:jc w:val="right"/>
              <w:rPr>
                <w:b/>
              </w:rPr>
            </w:pPr>
            <w:r w:rsidRPr="00F16FE9">
              <w:rPr>
                <w:b/>
              </w:rPr>
              <w:t>2003</w:t>
            </w:r>
          </w:p>
        </w:tc>
      </w:tr>
    </w:tbl>
    <w:p w14:paraId="4FC23164" w14:textId="275B17C8" w:rsidR="00DA2869" w:rsidRDefault="00F35FC8" w:rsidP="00F35FC8">
      <w:pPr>
        <w:pStyle w:val="Heading2"/>
        <w:ind w:left="-709"/>
      </w:pPr>
      <w:r>
        <w:t>Professional</w:t>
      </w:r>
      <w:r w:rsidR="003F1B3C">
        <w:t xml:space="preserve"> </w:t>
      </w:r>
      <w:r w:rsidR="00004CBF">
        <w:t>e</w:t>
      </w:r>
      <w:r w:rsidR="00BA0151">
        <w:t>xperience</w:t>
      </w:r>
    </w:p>
    <w:tbl>
      <w:tblPr>
        <w:tblStyle w:val="CVDetails"/>
        <w:tblW w:w="5000" w:type="pct"/>
        <w:tblLook w:val="04A0" w:firstRow="1" w:lastRow="0" w:firstColumn="1" w:lastColumn="0" w:noHBand="0" w:noVBand="1"/>
      </w:tblPr>
      <w:tblGrid>
        <w:gridCol w:w="6237"/>
        <w:gridCol w:w="60"/>
        <w:gridCol w:w="3063"/>
      </w:tblGrid>
      <w:tr w:rsidR="00BD7E05" w14:paraId="195AABFF" w14:textId="77777777" w:rsidTr="00430F91">
        <w:trPr>
          <w:trHeight w:val="334"/>
        </w:trPr>
        <w:sdt>
          <w:sdtPr>
            <w:id w:val="17159559"/>
            <w:placeholder>
              <w:docPart w:val="C55E4F64A9597849B9AFAD86FAB3D154"/>
            </w:placeholder>
          </w:sdtPr>
          <w:sdtContent>
            <w:tc>
              <w:tcPr>
                <w:tcW w:w="3364" w:type="pct"/>
                <w:gridSpan w:val="2"/>
              </w:tcPr>
              <w:p w14:paraId="67EDB227" w14:textId="29A8E572" w:rsidR="00BD7E05" w:rsidRDefault="000937DB" w:rsidP="004B04B0">
                <w:pPr>
                  <w:pStyle w:val="ListBullet"/>
                  <w:spacing w:line="240" w:lineRule="auto"/>
                </w:pPr>
                <w:sdt>
                  <w:sdtPr>
                    <w:rPr>
                      <w:b/>
                    </w:rPr>
                    <w:id w:val="17159562"/>
                    <w:placeholder>
                      <w:docPart w:val="5ACDBDD5FCD4444A999AF4525B4260C1"/>
                    </w:placeholder>
                  </w:sdtPr>
                  <w:sdtContent>
                    <w:r w:rsidR="001401F0">
                      <w:rPr>
                        <w:b/>
                      </w:rPr>
                      <w:t>Post-doctoral F</w:t>
                    </w:r>
                    <w:r w:rsidR="00BD7E05" w:rsidRPr="00A9274C">
                      <w:rPr>
                        <w:b/>
                      </w:rPr>
                      <w:t>el</w:t>
                    </w:r>
                    <w:r w:rsidR="001401F0">
                      <w:rPr>
                        <w:b/>
                      </w:rPr>
                      <w:t xml:space="preserve">low, </w:t>
                    </w:r>
                    <w:r w:rsidR="0093393E">
                      <w:rPr>
                        <w:b/>
                      </w:rPr>
                      <w:t>Hopkins Marine Station,</w:t>
                    </w:r>
                    <w:r w:rsidR="00BD7E05" w:rsidRPr="00A9274C">
                      <w:rPr>
                        <w:b/>
                      </w:rPr>
                      <w:t xml:space="preserve"> Stanford</w:t>
                    </w:r>
                    <w:r w:rsidR="00BD7E05">
                      <w:t xml:space="preserve"> </w:t>
                    </w:r>
                    <w:r w:rsidR="00BD7E05" w:rsidRPr="008E72F4">
                      <w:rPr>
                        <w:b/>
                      </w:rPr>
                      <w:t>University</w:t>
                    </w:r>
                  </w:sdtContent>
                </w:sdt>
              </w:p>
            </w:tc>
          </w:sdtContent>
        </w:sdt>
        <w:tc>
          <w:tcPr>
            <w:tcW w:w="1636" w:type="pct"/>
          </w:tcPr>
          <w:p w14:paraId="262D5A3A" w14:textId="7AB1D540" w:rsidR="00BD7E05" w:rsidRPr="002F34B5" w:rsidRDefault="00E203C6" w:rsidP="004B04B0">
            <w:pPr>
              <w:pStyle w:val="Date"/>
              <w:spacing w:line="240" w:lineRule="auto"/>
              <w:rPr>
                <w:b/>
              </w:rPr>
            </w:pPr>
            <w:r>
              <w:rPr>
                <w:b/>
              </w:rPr>
              <w:t>2011 - Present</w:t>
            </w:r>
          </w:p>
          <w:p w14:paraId="1BF822C5" w14:textId="729AD6B6" w:rsidR="00BD7E05" w:rsidRPr="00192AC2" w:rsidRDefault="00BD7E05" w:rsidP="004B04B0">
            <w:pPr>
              <w:spacing w:line="240" w:lineRule="auto"/>
            </w:pPr>
          </w:p>
        </w:tc>
      </w:tr>
      <w:tr w:rsidR="0093393E" w14:paraId="14D864A3" w14:textId="77777777" w:rsidTr="00430F91">
        <w:trPr>
          <w:trHeight w:val="333"/>
        </w:trPr>
        <w:tc>
          <w:tcPr>
            <w:tcW w:w="5000" w:type="pct"/>
            <w:gridSpan w:val="3"/>
          </w:tcPr>
          <w:p w14:paraId="33EFE2B1" w14:textId="214A7630" w:rsidR="0093393E" w:rsidRPr="009A39D3" w:rsidRDefault="0093393E" w:rsidP="009A39D3">
            <w:pPr>
              <w:pStyle w:val="Date"/>
              <w:spacing w:line="240" w:lineRule="auto"/>
              <w:jc w:val="left"/>
              <w:rPr>
                <w:rFonts w:cs="Helvetica"/>
                <w:color w:val="000000"/>
              </w:rPr>
            </w:pPr>
            <w:r w:rsidRPr="009A39D3">
              <w:rPr>
                <w:rFonts w:cs="Helvetica"/>
                <w:color w:val="000000"/>
              </w:rPr>
              <w:t>Reconstructing baselines of structure and population levels of shark assemblages in natural ecosystems, quantifying the magnitude of change that occurred because of human perturbation, and identifying patterns of change</w:t>
            </w:r>
            <w:r w:rsidRPr="009A39D3">
              <w:rPr>
                <w:rFonts w:ascii="Garamond" w:hAnsi="Garamond" w:cs="Helvetica"/>
                <w:color w:val="000000"/>
              </w:rPr>
              <w:t xml:space="preserve">. </w:t>
            </w:r>
            <w:r w:rsidRPr="004B04B0">
              <w:rPr>
                <w:i/>
              </w:rPr>
              <w:t xml:space="preserve">Advisors: </w:t>
            </w:r>
            <w:r w:rsidRPr="009A39D3">
              <w:t xml:space="preserve">Dr. </w:t>
            </w:r>
            <w:proofErr w:type="spellStart"/>
            <w:r w:rsidRPr="009A39D3">
              <w:t>Fiorenza</w:t>
            </w:r>
            <w:proofErr w:type="spellEnd"/>
            <w:r w:rsidRPr="009A39D3">
              <w:t xml:space="preserve"> </w:t>
            </w:r>
            <w:proofErr w:type="spellStart"/>
            <w:r w:rsidRPr="009A39D3">
              <w:t>Micheli</w:t>
            </w:r>
            <w:proofErr w:type="spellEnd"/>
            <w:r w:rsidRPr="009A39D3">
              <w:t xml:space="preserve"> (Stanford University) and Dr. Nick </w:t>
            </w:r>
            <w:proofErr w:type="spellStart"/>
            <w:r w:rsidRPr="009A39D3">
              <w:t>Dulvy</w:t>
            </w:r>
            <w:proofErr w:type="spellEnd"/>
            <w:r w:rsidRPr="009A39D3">
              <w:t xml:space="preserve"> (Simon Fraser University)</w:t>
            </w:r>
          </w:p>
        </w:tc>
      </w:tr>
      <w:tr w:rsidR="00881480" w14:paraId="46166288" w14:textId="1569300A" w:rsidTr="00881480">
        <w:trPr>
          <w:trHeight w:val="333"/>
        </w:trPr>
        <w:tc>
          <w:tcPr>
            <w:tcW w:w="3332" w:type="pct"/>
          </w:tcPr>
          <w:sdt>
            <w:sdtPr>
              <w:id w:val="-461732276"/>
              <w:placeholder>
                <w:docPart w:val="607232279973D3458CFB1399438E00A0"/>
              </w:placeholder>
            </w:sdtPr>
            <w:sdtContent>
              <w:p w14:paraId="5F11B9EB" w14:textId="4ABEFF03" w:rsidR="00881480" w:rsidRPr="00881480" w:rsidRDefault="00881480" w:rsidP="00852D55">
                <w:pPr>
                  <w:pStyle w:val="ListParagraph"/>
                  <w:numPr>
                    <w:ilvl w:val="0"/>
                    <w:numId w:val="15"/>
                  </w:numPr>
                  <w:ind w:left="142" w:hanging="142"/>
                </w:pPr>
                <w:r w:rsidRPr="00852D55">
                  <w:rPr>
                    <w:b/>
                  </w:rPr>
                  <w:t>Consultant for NMFS - Pacific Islands Fisheries Science Center</w:t>
                </w:r>
              </w:p>
            </w:sdtContent>
          </w:sdt>
        </w:tc>
        <w:tc>
          <w:tcPr>
            <w:tcW w:w="1668" w:type="pct"/>
            <w:gridSpan w:val="2"/>
          </w:tcPr>
          <w:p w14:paraId="7F64B683" w14:textId="2E2D4384" w:rsidR="00881480" w:rsidRPr="00881480" w:rsidRDefault="00881480" w:rsidP="00CE059F">
            <w:pPr>
              <w:ind w:left="142" w:hanging="142"/>
              <w:jc w:val="right"/>
              <w:rPr>
                <w:b/>
              </w:rPr>
            </w:pPr>
            <w:r>
              <w:t xml:space="preserve"> </w:t>
            </w:r>
            <w:r w:rsidRPr="00881480">
              <w:rPr>
                <w:b/>
              </w:rPr>
              <w:t>October 2011</w:t>
            </w:r>
          </w:p>
        </w:tc>
      </w:tr>
      <w:tr w:rsidR="009C7432" w14:paraId="68B1735B" w14:textId="77777777" w:rsidTr="00430F91">
        <w:trPr>
          <w:trHeight w:val="333"/>
        </w:trPr>
        <w:tc>
          <w:tcPr>
            <w:tcW w:w="5000" w:type="pct"/>
            <w:gridSpan w:val="3"/>
          </w:tcPr>
          <w:p w14:paraId="332334E8" w14:textId="21D16824" w:rsidR="009C7432" w:rsidRPr="00881480" w:rsidRDefault="00881480" w:rsidP="00881480">
            <w:r w:rsidRPr="00881480">
              <w:rPr>
                <w:lang w:bidi="en-US"/>
              </w:rPr>
              <w:t>Review of shark predation mitigation as a tool for conservation of the Hawaiian monk seal</w:t>
            </w:r>
          </w:p>
        </w:tc>
      </w:tr>
      <w:tr w:rsidR="00DE6058" w14:paraId="5287EDA1" w14:textId="77777777" w:rsidTr="00E368A4">
        <w:trPr>
          <w:trHeight w:val="128"/>
        </w:trPr>
        <w:tc>
          <w:tcPr>
            <w:tcW w:w="3364" w:type="pct"/>
            <w:gridSpan w:val="2"/>
          </w:tcPr>
          <w:p w14:paraId="4685139A" w14:textId="1575C0DA" w:rsidR="004B04B0" w:rsidRDefault="00DE6058" w:rsidP="004B04B0">
            <w:pPr>
              <w:pStyle w:val="ListBullet"/>
              <w:spacing w:line="240" w:lineRule="auto"/>
            </w:pPr>
            <w:r w:rsidRPr="00A9274C">
              <w:rPr>
                <w:b/>
              </w:rPr>
              <w:t>Shark Specialist for the IUCN</w:t>
            </w:r>
            <w:r w:rsidR="004B04B0">
              <w:t>.</w:t>
            </w:r>
          </w:p>
        </w:tc>
        <w:tc>
          <w:tcPr>
            <w:tcW w:w="1636" w:type="pct"/>
          </w:tcPr>
          <w:p w14:paraId="25BA2A6A" w14:textId="75E63834" w:rsidR="00DE6058" w:rsidRPr="002F34B5" w:rsidRDefault="00DE6058" w:rsidP="00430F91">
            <w:pPr>
              <w:pStyle w:val="Date"/>
              <w:spacing w:line="240" w:lineRule="auto"/>
              <w:rPr>
                <w:b/>
              </w:rPr>
            </w:pPr>
            <w:r w:rsidRPr="002F34B5">
              <w:rPr>
                <w:b/>
              </w:rPr>
              <w:t>2003</w:t>
            </w:r>
            <w:r w:rsidR="002A68BC">
              <w:rPr>
                <w:b/>
              </w:rPr>
              <w:t xml:space="preserve"> - </w:t>
            </w:r>
            <w:r w:rsidR="00502005">
              <w:rPr>
                <w:b/>
              </w:rPr>
              <w:t>Present</w:t>
            </w:r>
          </w:p>
        </w:tc>
      </w:tr>
      <w:tr w:rsidR="00DE6058" w14:paraId="3CB682F6" w14:textId="77777777" w:rsidTr="00430F91">
        <w:trPr>
          <w:trHeight w:val="740"/>
        </w:trPr>
        <w:tc>
          <w:tcPr>
            <w:tcW w:w="5000" w:type="pct"/>
            <w:gridSpan w:val="3"/>
          </w:tcPr>
          <w:p w14:paraId="58908E78" w14:textId="6413A29B" w:rsidR="00DE6058" w:rsidRPr="009A39D3" w:rsidRDefault="00DE6058" w:rsidP="004B04B0">
            <w:pPr>
              <w:pStyle w:val="Date"/>
              <w:spacing w:line="240" w:lineRule="auto"/>
              <w:jc w:val="left"/>
            </w:pPr>
            <w:r w:rsidRPr="009A39D3">
              <w:t>Providing technical advice on elasmobranchs’ conservation status; contributing to reviews of draft SSC technical guidelines and CITES listing proposals; providing advice and materials for species conservation programs and workshops in the Mediterranean and North East Atlantic; ensuring that Red List Assessments of all covered species are accurate and up-to-date.</w:t>
            </w:r>
          </w:p>
        </w:tc>
      </w:tr>
      <w:tr w:rsidR="00BD7E05" w14:paraId="775D4889" w14:textId="77777777" w:rsidTr="00430F91">
        <w:trPr>
          <w:trHeight w:val="234"/>
        </w:trPr>
        <w:sdt>
          <w:sdtPr>
            <w:id w:val="17159760"/>
            <w:placeholder>
              <w:docPart w:val="89EE9FF3E0DE7A4C93DFBCB4A8B0593F"/>
            </w:placeholder>
          </w:sdtPr>
          <w:sdtContent>
            <w:sdt>
              <w:sdtPr>
                <w:id w:val="-349266046"/>
                <w:placeholder>
                  <w:docPart w:val="FC7EACB720AFA1409E53616756D5017E"/>
                </w:placeholder>
              </w:sdtPr>
              <w:sdtContent>
                <w:tc>
                  <w:tcPr>
                    <w:tcW w:w="3364" w:type="pct"/>
                    <w:gridSpan w:val="2"/>
                  </w:tcPr>
                  <w:p w14:paraId="43B411E7" w14:textId="713304FA" w:rsidR="00BD7E05" w:rsidRDefault="001401F0" w:rsidP="004B04B0">
                    <w:pPr>
                      <w:pStyle w:val="ListBullet"/>
                      <w:spacing w:line="240" w:lineRule="auto"/>
                    </w:pPr>
                    <w:r>
                      <w:rPr>
                        <w:b/>
                      </w:rPr>
                      <w:t>Post-doctoral F</w:t>
                    </w:r>
                    <w:r w:rsidR="00BD7E05" w:rsidRPr="00A9274C">
                      <w:rPr>
                        <w:b/>
                      </w:rPr>
                      <w:t>ellow</w:t>
                    </w:r>
                    <w:r>
                      <w:rPr>
                        <w:b/>
                      </w:rPr>
                      <w:t>,</w:t>
                    </w:r>
                    <w:r w:rsidR="00BD7E05" w:rsidRPr="00A9274C">
                      <w:rPr>
                        <w:b/>
                      </w:rPr>
                      <w:t xml:space="preserve"> at Dalhousie University</w:t>
                    </w:r>
                  </w:p>
                </w:tc>
              </w:sdtContent>
            </w:sdt>
          </w:sdtContent>
        </w:sdt>
        <w:tc>
          <w:tcPr>
            <w:tcW w:w="1636" w:type="pct"/>
          </w:tcPr>
          <w:p w14:paraId="50EEE1E7" w14:textId="5924DE1A" w:rsidR="00BD7E05" w:rsidRPr="002F34B5" w:rsidRDefault="002A68BC" w:rsidP="00430F91">
            <w:pPr>
              <w:pStyle w:val="Date"/>
              <w:spacing w:line="240" w:lineRule="auto"/>
              <w:rPr>
                <w:b/>
              </w:rPr>
            </w:pPr>
            <w:r>
              <w:rPr>
                <w:b/>
              </w:rPr>
              <w:t xml:space="preserve">January 2011 - </w:t>
            </w:r>
            <w:r w:rsidR="00BD7E05" w:rsidRPr="002F34B5">
              <w:rPr>
                <w:b/>
              </w:rPr>
              <w:t>March 2011</w:t>
            </w:r>
          </w:p>
        </w:tc>
      </w:tr>
      <w:tr w:rsidR="009C7432" w14:paraId="6A8DE932" w14:textId="77777777" w:rsidTr="00430F91">
        <w:trPr>
          <w:trHeight w:val="233"/>
        </w:trPr>
        <w:tc>
          <w:tcPr>
            <w:tcW w:w="5000" w:type="pct"/>
            <w:gridSpan w:val="3"/>
          </w:tcPr>
          <w:p w14:paraId="07412DFD" w14:textId="4F952123" w:rsidR="009C7432" w:rsidRPr="004B04B0" w:rsidRDefault="00BF421D" w:rsidP="004B04B0">
            <w:pPr>
              <w:pStyle w:val="Date"/>
              <w:spacing w:line="240" w:lineRule="auto"/>
              <w:jc w:val="left"/>
              <w:rPr>
                <w:i/>
              </w:rPr>
            </w:pPr>
            <w:r>
              <w:t>Working on global shark abundance baselines.</w:t>
            </w:r>
            <w:r w:rsidRPr="004B04B0">
              <w:rPr>
                <w:i/>
              </w:rPr>
              <w:t xml:space="preserve"> </w:t>
            </w:r>
            <w:r w:rsidR="009C7432" w:rsidRPr="004B04B0">
              <w:rPr>
                <w:i/>
              </w:rPr>
              <w:t>Advisor</w:t>
            </w:r>
            <w:r>
              <w:rPr>
                <w:i/>
              </w:rPr>
              <w:t>s</w:t>
            </w:r>
            <w:r w:rsidR="009C7432" w:rsidRPr="004B04B0">
              <w:rPr>
                <w:i/>
              </w:rPr>
              <w:t xml:space="preserve">: </w:t>
            </w:r>
            <w:r w:rsidR="009C7432" w:rsidRPr="00BF421D">
              <w:t xml:space="preserve">Dr. Heike </w:t>
            </w:r>
            <w:proofErr w:type="spellStart"/>
            <w:r w:rsidR="009C7432" w:rsidRPr="00BF421D">
              <w:t>Lotze</w:t>
            </w:r>
            <w:proofErr w:type="spellEnd"/>
            <w:r w:rsidRPr="00BF421D">
              <w:t xml:space="preserve"> and Dr. Boris Worm</w:t>
            </w:r>
            <w:r w:rsidR="009C7432" w:rsidRPr="004B04B0">
              <w:rPr>
                <w:i/>
              </w:rPr>
              <w:t xml:space="preserve"> (Dalhousie University)</w:t>
            </w:r>
          </w:p>
        </w:tc>
      </w:tr>
      <w:tr w:rsidR="00BD7E05" w14:paraId="6F515C46" w14:textId="77777777" w:rsidTr="00430F91">
        <w:trPr>
          <w:trHeight w:val="420"/>
        </w:trPr>
        <w:sdt>
          <w:sdtPr>
            <w:id w:val="17159572"/>
            <w:placeholder>
              <w:docPart w:val="3A20A44F0E12D34FB543660281A06FD6"/>
            </w:placeholder>
          </w:sdtPr>
          <w:sdtContent>
            <w:tc>
              <w:tcPr>
                <w:tcW w:w="3364" w:type="pct"/>
                <w:gridSpan w:val="2"/>
              </w:tcPr>
              <w:p w14:paraId="50B4A601" w14:textId="31A60E18" w:rsidR="00BD7E05" w:rsidRDefault="00BD7E05" w:rsidP="004B04B0">
                <w:pPr>
                  <w:pStyle w:val="ListBullet"/>
                  <w:spacing w:line="240" w:lineRule="auto"/>
                </w:pPr>
                <w:r w:rsidRPr="00A9274C">
                  <w:rPr>
                    <w:b/>
                  </w:rPr>
                  <w:t>Biostatistician</w:t>
                </w:r>
                <w:r w:rsidR="002A68BC">
                  <w:t xml:space="preserve">, </w:t>
                </w:r>
                <w:r>
                  <w:t>EVOMED</w:t>
                </w:r>
                <w:r w:rsidR="009B379F">
                  <w:t xml:space="preserve"> project</w:t>
                </w:r>
                <w:r>
                  <w:t xml:space="preserve">. </w:t>
                </w:r>
              </w:p>
            </w:tc>
          </w:sdtContent>
        </w:sdt>
        <w:tc>
          <w:tcPr>
            <w:tcW w:w="1636" w:type="pct"/>
          </w:tcPr>
          <w:p w14:paraId="76D548A8" w14:textId="5DBF53B9" w:rsidR="00BD7E05" w:rsidRPr="002F34B5" w:rsidRDefault="00BD7E05" w:rsidP="00430F91">
            <w:pPr>
              <w:pStyle w:val="Date"/>
              <w:spacing w:line="240" w:lineRule="auto"/>
              <w:rPr>
                <w:b/>
              </w:rPr>
            </w:pPr>
            <w:r w:rsidRPr="002F34B5">
              <w:rPr>
                <w:b/>
              </w:rPr>
              <w:t>August 2009 - August 2010</w:t>
            </w:r>
          </w:p>
        </w:tc>
      </w:tr>
      <w:tr w:rsidR="00DE6058" w14:paraId="789C3FAE" w14:textId="77777777" w:rsidTr="00430F91">
        <w:trPr>
          <w:trHeight w:val="333"/>
        </w:trPr>
        <w:tc>
          <w:tcPr>
            <w:tcW w:w="5000" w:type="pct"/>
            <w:gridSpan w:val="3"/>
          </w:tcPr>
          <w:p w14:paraId="3AE4DA6C" w14:textId="7589BBC2" w:rsidR="00DE6058" w:rsidRDefault="00DE6058" w:rsidP="00DF058A">
            <w:pPr>
              <w:pStyle w:val="Date"/>
              <w:spacing w:line="240" w:lineRule="auto"/>
              <w:jc w:val="left"/>
            </w:pPr>
            <w:r w:rsidRPr="00557CC0">
              <w:t>Analysis of time series of catch per unit effort from fishery independent data.</w:t>
            </w:r>
            <w:r>
              <w:rPr>
                <w:i/>
              </w:rPr>
              <w:t xml:space="preserve"> Project director</w:t>
            </w:r>
            <w:r>
              <w:t xml:space="preserve">: Dr. Paolo Sartor, CIBM, </w:t>
            </w:r>
            <w:r w:rsidRPr="00BD7E05">
              <w:t xml:space="preserve">4, </w:t>
            </w:r>
            <w:proofErr w:type="spellStart"/>
            <w:r w:rsidRPr="00BD7E05">
              <w:t>Viale</w:t>
            </w:r>
            <w:proofErr w:type="spellEnd"/>
            <w:r w:rsidRPr="00BD7E05">
              <w:t xml:space="preserve"> </w:t>
            </w:r>
            <w:proofErr w:type="spellStart"/>
            <w:r w:rsidRPr="00BD7E05">
              <w:t>Nazario</w:t>
            </w:r>
            <w:proofErr w:type="spellEnd"/>
            <w:r w:rsidRPr="00BD7E05">
              <w:t xml:space="preserve"> </w:t>
            </w:r>
            <w:proofErr w:type="spellStart"/>
            <w:r w:rsidRPr="00BD7E05">
              <w:t>Sauro</w:t>
            </w:r>
            <w:proofErr w:type="spellEnd"/>
            <w:r w:rsidRPr="00BD7E05">
              <w:t>, 57128 Livorno (Italy)</w:t>
            </w:r>
          </w:p>
        </w:tc>
      </w:tr>
      <w:tr w:rsidR="00C427BA" w14:paraId="59611BA0" w14:textId="77777777" w:rsidTr="00E368A4">
        <w:trPr>
          <w:trHeight w:val="229"/>
        </w:trPr>
        <w:tc>
          <w:tcPr>
            <w:tcW w:w="3364" w:type="pct"/>
            <w:gridSpan w:val="2"/>
          </w:tcPr>
          <w:p w14:paraId="4A6343F3" w14:textId="50D9DAFC" w:rsidR="00C427BA" w:rsidRDefault="002A68BC" w:rsidP="00E368A4">
            <w:pPr>
              <w:pStyle w:val="ListBullet"/>
              <w:spacing w:line="240" w:lineRule="auto"/>
            </w:pPr>
            <w:r>
              <w:rPr>
                <w:b/>
              </w:rPr>
              <w:t xml:space="preserve">Research Assistant, </w:t>
            </w:r>
            <w:r w:rsidR="00C427BA" w:rsidRPr="00C427BA">
              <w:rPr>
                <w:b/>
              </w:rPr>
              <w:t>Pew Global Shark Assessment</w:t>
            </w:r>
            <w:r w:rsidR="00C427BA">
              <w:t xml:space="preserve">. </w:t>
            </w:r>
          </w:p>
        </w:tc>
        <w:tc>
          <w:tcPr>
            <w:tcW w:w="1636" w:type="pct"/>
          </w:tcPr>
          <w:p w14:paraId="7C1C010C" w14:textId="468A3A3B" w:rsidR="00C427BA" w:rsidRPr="002F34B5" w:rsidRDefault="002A68BC" w:rsidP="004B04B0">
            <w:pPr>
              <w:spacing w:line="240" w:lineRule="auto"/>
              <w:jc w:val="right"/>
              <w:rPr>
                <w:b/>
              </w:rPr>
            </w:pPr>
            <w:r>
              <w:rPr>
                <w:b/>
              </w:rPr>
              <w:t xml:space="preserve">August 2003 - </w:t>
            </w:r>
            <w:r w:rsidR="00C427BA" w:rsidRPr="002F34B5">
              <w:rPr>
                <w:b/>
              </w:rPr>
              <w:t>December 2003</w:t>
            </w:r>
          </w:p>
        </w:tc>
      </w:tr>
      <w:tr w:rsidR="00C427BA" w14:paraId="653661DB" w14:textId="77777777" w:rsidTr="00C427BA">
        <w:trPr>
          <w:trHeight w:val="413"/>
        </w:trPr>
        <w:tc>
          <w:tcPr>
            <w:tcW w:w="5000" w:type="pct"/>
            <w:gridSpan w:val="3"/>
          </w:tcPr>
          <w:p w14:paraId="77286EFA" w14:textId="03FCA378" w:rsidR="00C427BA" w:rsidRDefault="00C427BA" w:rsidP="00C427BA">
            <w:pPr>
              <w:pStyle w:val="ListBullet"/>
              <w:numPr>
                <w:ilvl w:val="0"/>
                <w:numId w:val="0"/>
              </w:numPr>
              <w:tabs>
                <w:tab w:val="clear" w:pos="180"/>
                <w:tab w:val="left" w:pos="0"/>
              </w:tabs>
              <w:spacing w:line="240" w:lineRule="auto"/>
            </w:pPr>
            <w:r>
              <w:t xml:space="preserve">Data gathering analysis and presentation of results. </w:t>
            </w:r>
            <w:r w:rsidRPr="00C427BA">
              <w:rPr>
                <w:i/>
              </w:rPr>
              <w:t>Supervisor</w:t>
            </w:r>
            <w:r>
              <w:t>: Dr. Ransom Myers (Dalhousie University)</w:t>
            </w:r>
          </w:p>
        </w:tc>
      </w:tr>
      <w:tr w:rsidR="00BD7E05" w14:paraId="3A29F524" w14:textId="77777777" w:rsidTr="00430F91">
        <w:trPr>
          <w:trHeight w:val="334"/>
        </w:trPr>
        <w:tc>
          <w:tcPr>
            <w:tcW w:w="3364" w:type="pct"/>
            <w:gridSpan w:val="2"/>
          </w:tcPr>
          <w:p w14:paraId="07E4DD15" w14:textId="77C4EF62" w:rsidR="00BD7E05" w:rsidRDefault="002A68BC" w:rsidP="00430F91">
            <w:pPr>
              <w:pStyle w:val="ListBullet"/>
              <w:spacing w:line="240" w:lineRule="auto"/>
            </w:pPr>
            <w:r>
              <w:rPr>
                <w:b/>
              </w:rPr>
              <w:t xml:space="preserve">Internship, </w:t>
            </w:r>
            <w:r w:rsidR="00BD7E05" w:rsidRPr="00A9274C">
              <w:rPr>
                <w:b/>
              </w:rPr>
              <w:t>Dalhousie University</w:t>
            </w:r>
            <w:r w:rsidR="00BD7E05">
              <w:t xml:space="preserve">. </w:t>
            </w:r>
          </w:p>
        </w:tc>
        <w:tc>
          <w:tcPr>
            <w:tcW w:w="1636" w:type="pct"/>
          </w:tcPr>
          <w:p w14:paraId="58F13FD0" w14:textId="61139507" w:rsidR="00BD7E05" w:rsidRPr="002F34B5" w:rsidRDefault="002A68BC" w:rsidP="004B04B0">
            <w:pPr>
              <w:pStyle w:val="Date"/>
              <w:spacing w:line="240" w:lineRule="auto"/>
              <w:rPr>
                <w:b/>
              </w:rPr>
            </w:pPr>
            <w:r>
              <w:rPr>
                <w:b/>
              </w:rPr>
              <w:t xml:space="preserve">April 2003 - </w:t>
            </w:r>
            <w:r w:rsidR="00BD7E05" w:rsidRPr="002F34B5">
              <w:rPr>
                <w:b/>
              </w:rPr>
              <w:t>July 2003</w:t>
            </w:r>
          </w:p>
        </w:tc>
      </w:tr>
      <w:tr w:rsidR="00A9274C" w14:paraId="47119DDD" w14:textId="77777777" w:rsidTr="00430F91">
        <w:trPr>
          <w:trHeight w:val="333"/>
        </w:trPr>
        <w:tc>
          <w:tcPr>
            <w:tcW w:w="5000" w:type="pct"/>
            <w:gridSpan w:val="3"/>
          </w:tcPr>
          <w:p w14:paraId="0CC39AAD" w14:textId="4E95B6B3" w:rsidR="00A9274C" w:rsidRDefault="00430F91" w:rsidP="00C427BA">
            <w:pPr>
              <w:pStyle w:val="Date"/>
              <w:spacing w:line="240" w:lineRule="auto"/>
              <w:jc w:val="left"/>
            </w:pPr>
            <w:r>
              <w:t xml:space="preserve">Training in statistical modeling, data gathering, analysis and presentation of results within the BIODAQUA project. </w:t>
            </w:r>
            <w:r w:rsidR="00A9274C" w:rsidRPr="00CD2CE1">
              <w:rPr>
                <w:i/>
              </w:rPr>
              <w:t>Supervisor</w:t>
            </w:r>
            <w:r w:rsidR="00A9274C">
              <w:t>: Dr. Ransom Myers (Dalhousie University)</w:t>
            </w:r>
          </w:p>
        </w:tc>
      </w:tr>
      <w:tr w:rsidR="00BD7E05" w14:paraId="4902C8E1" w14:textId="77777777" w:rsidTr="00430F91">
        <w:trPr>
          <w:trHeight w:val="334"/>
        </w:trPr>
        <w:tc>
          <w:tcPr>
            <w:tcW w:w="3364" w:type="pct"/>
            <w:gridSpan w:val="2"/>
          </w:tcPr>
          <w:p w14:paraId="19E0F753" w14:textId="6EC3DD60" w:rsidR="00BD7E05" w:rsidRDefault="002A68BC" w:rsidP="00C427BA">
            <w:pPr>
              <w:pStyle w:val="ListBullet"/>
              <w:spacing w:line="240" w:lineRule="auto"/>
            </w:pPr>
            <w:r>
              <w:rPr>
                <w:b/>
              </w:rPr>
              <w:t xml:space="preserve">Field Researcher, </w:t>
            </w:r>
            <w:r w:rsidR="00BD7E05" w:rsidRPr="00A9274C">
              <w:rPr>
                <w:b/>
              </w:rPr>
              <w:t>Polytechnic University of Marche</w:t>
            </w:r>
            <w:r w:rsidR="00BD7E05">
              <w:t xml:space="preserve">. </w:t>
            </w:r>
          </w:p>
        </w:tc>
        <w:tc>
          <w:tcPr>
            <w:tcW w:w="1636" w:type="pct"/>
          </w:tcPr>
          <w:p w14:paraId="606CCD09" w14:textId="7A730DF3" w:rsidR="00BD7E05" w:rsidRPr="002F34B5" w:rsidRDefault="00BD7E05" w:rsidP="004B04B0">
            <w:pPr>
              <w:pStyle w:val="Date"/>
              <w:spacing w:line="240" w:lineRule="auto"/>
              <w:rPr>
                <w:b/>
              </w:rPr>
            </w:pPr>
            <w:r w:rsidRPr="002F34B5">
              <w:rPr>
                <w:b/>
              </w:rPr>
              <w:t>June 2002</w:t>
            </w:r>
          </w:p>
        </w:tc>
      </w:tr>
      <w:tr w:rsidR="00A9274C" w14:paraId="3A97DE08" w14:textId="77777777" w:rsidTr="00430F91">
        <w:trPr>
          <w:trHeight w:val="333"/>
        </w:trPr>
        <w:tc>
          <w:tcPr>
            <w:tcW w:w="5000" w:type="pct"/>
            <w:gridSpan w:val="3"/>
          </w:tcPr>
          <w:p w14:paraId="395630B8" w14:textId="23305676" w:rsidR="00A9274C" w:rsidRDefault="00C427BA" w:rsidP="00C427BA">
            <w:pPr>
              <w:pStyle w:val="Date"/>
              <w:tabs>
                <w:tab w:val="left" w:pos="142"/>
              </w:tabs>
              <w:spacing w:line="240" w:lineRule="auto"/>
              <w:jc w:val="left"/>
            </w:pPr>
            <w:r w:rsidRPr="00A654BA">
              <w:t>Member of a scientific expedition to assess marine biodiversity on Host island (Croatia),</w:t>
            </w:r>
            <w:r>
              <w:t xml:space="preserve"> </w:t>
            </w:r>
            <w:r w:rsidRPr="00A654BA">
              <w:t>designated as a potential spot for establishing a marine protected area.</w:t>
            </w:r>
            <w:r>
              <w:t xml:space="preserve"> </w:t>
            </w:r>
            <w:r w:rsidR="00A9274C" w:rsidRPr="00A9274C">
              <w:rPr>
                <w:i/>
              </w:rPr>
              <w:t>Supervisors</w:t>
            </w:r>
            <w:r w:rsidR="00A9274C">
              <w:t xml:space="preserve">: Dr. Roberto </w:t>
            </w:r>
            <w:proofErr w:type="spellStart"/>
            <w:r w:rsidR="00A9274C">
              <w:t>Danovaro</w:t>
            </w:r>
            <w:proofErr w:type="spellEnd"/>
            <w:r w:rsidR="00A9274C">
              <w:t xml:space="preserve"> and Dr. Giorgio </w:t>
            </w:r>
            <w:proofErr w:type="spellStart"/>
            <w:r w:rsidR="00A9274C">
              <w:t>Bavestrello</w:t>
            </w:r>
            <w:proofErr w:type="spellEnd"/>
            <w:r w:rsidR="00A9274C">
              <w:t xml:space="preserve"> (Polytechnic University of Marche)</w:t>
            </w:r>
          </w:p>
        </w:tc>
      </w:tr>
      <w:tr w:rsidR="00BD7E05" w14:paraId="4C603505" w14:textId="77777777" w:rsidTr="00E368A4">
        <w:trPr>
          <w:trHeight w:val="270"/>
        </w:trPr>
        <w:tc>
          <w:tcPr>
            <w:tcW w:w="3364" w:type="pct"/>
            <w:gridSpan w:val="2"/>
          </w:tcPr>
          <w:p w14:paraId="0C82128C" w14:textId="163D6485" w:rsidR="00BD7E05" w:rsidRDefault="002A68BC" w:rsidP="00C427BA">
            <w:pPr>
              <w:pStyle w:val="ListBullet"/>
              <w:spacing w:line="240" w:lineRule="auto"/>
            </w:pPr>
            <w:r>
              <w:rPr>
                <w:b/>
              </w:rPr>
              <w:t xml:space="preserve">Field Researcher, </w:t>
            </w:r>
            <w:r w:rsidR="00BD7E05" w:rsidRPr="00A9274C">
              <w:rPr>
                <w:b/>
              </w:rPr>
              <w:t>Polytechnic University of Marche</w:t>
            </w:r>
            <w:r w:rsidR="00BD7E05">
              <w:t xml:space="preserve">. </w:t>
            </w:r>
          </w:p>
        </w:tc>
        <w:tc>
          <w:tcPr>
            <w:tcW w:w="1636" w:type="pct"/>
          </w:tcPr>
          <w:p w14:paraId="3D85AD90" w14:textId="5C5316BB" w:rsidR="00BD7E05" w:rsidRPr="002F34B5" w:rsidRDefault="002A68BC" w:rsidP="004B04B0">
            <w:pPr>
              <w:pStyle w:val="Date"/>
              <w:spacing w:line="240" w:lineRule="auto"/>
              <w:rPr>
                <w:b/>
              </w:rPr>
            </w:pPr>
            <w:r>
              <w:rPr>
                <w:b/>
              </w:rPr>
              <w:t xml:space="preserve">April 2001 - </w:t>
            </w:r>
            <w:r w:rsidR="00BD7E05" w:rsidRPr="002F34B5">
              <w:rPr>
                <w:b/>
              </w:rPr>
              <w:t>April 2002</w:t>
            </w:r>
          </w:p>
        </w:tc>
      </w:tr>
      <w:tr w:rsidR="00A9274C" w14:paraId="15AB6F09" w14:textId="77777777" w:rsidTr="00430F91">
        <w:trPr>
          <w:trHeight w:val="433"/>
        </w:trPr>
        <w:tc>
          <w:tcPr>
            <w:tcW w:w="5000" w:type="pct"/>
            <w:gridSpan w:val="3"/>
          </w:tcPr>
          <w:p w14:paraId="570FD6AC" w14:textId="589FCB69" w:rsidR="00A9274C" w:rsidRDefault="00C427BA" w:rsidP="00C427BA">
            <w:pPr>
              <w:pStyle w:val="Date"/>
              <w:spacing w:line="240" w:lineRule="auto"/>
              <w:jc w:val="left"/>
            </w:pPr>
            <w:r w:rsidRPr="00A654BA">
              <w:t>Monitoring thresher sharks and other large pelagic shark catches landed by commercial fishers and recreational anglers in the central Adriatic Sea.</w:t>
            </w:r>
            <w:r>
              <w:t xml:space="preserve"> </w:t>
            </w:r>
            <w:r w:rsidR="00A9274C" w:rsidRPr="00A9274C">
              <w:rPr>
                <w:i/>
              </w:rPr>
              <w:t>Supervisors</w:t>
            </w:r>
            <w:r w:rsidR="00A9274C">
              <w:t xml:space="preserve">: Dr. </w:t>
            </w:r>
            <w:proofErr w:type="spellStart"/>
            <w:r w:rsidR="00A9274C">
              <w:t>Simona</w:t>
            </w:r>
            <w:proofErr w:type="spellEnd"/>
            <w:r w:rsidR="00A9274C">
              <w:t xml:space="preserve"> </w:t>
            </w:r>
            <w:proofErr w:type="spellStart"/>
            <w:r w:rsidR="00A9274C">
              <w:t>Clo</w:t>
            </w:r>
            <w:proofErr w:type="spellEnd"/>
            <w:r w:rsidR="00A9274C">
              <w:t xml:space="preserve">’ and Dr. Marino </w:t>
            </w:r>
            <w:proofErr w:type="spellStart"/>
            <w:r w:rsidR="00A9274C">
              <w:t>Vacchi</w:t>
            </w:r>
            <w:proofErr w:type="spellEnd"/>
            <w:r w:rsidR="00A9274C">
              <w:t xml:space="preserve">, ICRAM, </w:t>
            </w:r>
            <w:r w:rsidR="00A9274C" w:rsidRPr="00A9274C">
              <w:t xml:space="preserve">Via di </w:t>
            </w:r>
            <w:proofErr w:type="spellStart"/>
            <w:r w:rsidR="00A9274C" w:rsidRPr="00A9274C">
              <w:t>Casalotti</w:t>
            </w:r>
            <w:proofErr w:type="spellEnd"/>
            <w:r w:rsidR="00A9274C" w:rsidRPr="00A9274C">
              <w:t xml:space="preserve"> 300, 00166, Rome</w:t>
            </w:r>
            <w:r w:rsidR="00A9274C">
              <w:t>.</w:t>
            </w:r>
          </w:p>
        </w:tc>
      </w:tr>
    </w:tbl>
    <w:p w14:paraId="5276AC3C" w14:textId="77777777" w:rsidR="009A74DB" w:rsidRDefault="009A74DB" w:rsidP="009A74DB">
      <w:pPr>
        <w:pStyle w:val="Heading1"/>
        <w:spacing w:before="200" w:after="0"/>
      </w:pPr>
      <w:r>
        <w:lastRenderedPageBreak/>
        <w:t>Teaching Experience</w:t>
      </w:r>
    </w:p>
    <w:tbl>
      <w:tblPr>
        <w:tblStyle w:val="CVDetails"/>
        <w:tblW w:w="4998" w:type="pct"/>
        <w:tblLook w:val="04A0" w:firstRow="1" w:lastRow="0" w:firstColumn="1" w:lastColumn="0" w:noHBand="0" w:noVBand="1"/>
      </w:tblPr>
      <w:tblGrid>
        <w:gridCol w:w="6390"/>
        <w:gridCol w:w="2966"/>
      </w:tblGrid>
      <w:tr w:rsidR="009B0821" w14:paraId="6CCBC2B4" w14:textId="77777777" w:rsidTr="009A74DB">
        <w:tc>
          <w:tcPr>
            <w:tcW w:w="3415" w:type="pct"/>
          </w:tcPr>
          <w:p w14:paraId="7C62F902" w14:textId="4C8F11E2" w:rsidR="009B0821" w:rsidRPr="009B0821" w:rsidRDefault="009B0821" w:rsidP="002E6045">
            <w:pPr>
              <w:pStyle w:val="ListBullet"/>
              <w:rPr>
                <w:bCs/>
                <w:lang w:val="en-GB"/>
              </w:rPr>
            </w:pPr>
            <w:r w:rsidRPr="006C7F33">
              <w:rPr>
                <w:b/>
                <w:bCs/>
                <w:lang w:val="en-GB"/>
              </w:rPr>
              <w:t>Instructor</w:t>
            </w:r>
            <w:r w:rsidR="002E6045">
              <w:rPr>
                <w:bCs/>
                <w:lang w:val="en-GB"/>
              </w:rPr>
              <w:t xml:space="preserve">, </w:t>
            </w:r>
            <w:r>
              <w:rPr>
                <w:bCs/>
                <w:lang w:val="en-GB"/>
              </w:rPr>
              <w:t xml:space="preserve">course targeted to </w:t>
            </w:r>
            <w:r w:rsidR="00B96114">
              <w:rPr>
                <w:bCs/>
                <w:lang w:val="en-GB"/>
              </w:rPr>
              <w:t xml:space="preserve">international </w:t>
            </w:r>
            <w:r>
              <w:rPr>
                <w:bCs/>
                <w:lang w:val="en-GB"/>
              </w:rPr>
              <w:t>PhD students, post-docs and researchers: “An introduction to Generalised L</w:t>
            </w:r>
            <w:r w:rsidRPr="009B0821">
              <w:rPr>
                <w:bCs/>
                <w:lang w:val="en-GB"/>
              </w:rPr>
              <w:t>ine</w:t>
            </w:r>
            <w:r>
              <w:rPr>
                <w:bCs/>
                <w:lang w:val="en-GB"/>
              </w:rPr>
              <w:t>ar M</w:t>
            </w:r>
            <w:r w:rsidRPr="009B0821">
              <w:rPr>
                <w:bCs/>
                <w:lang w:val="en-GB"/>
              </w:rPr>
              <w:t>odels and extensions using R</w:t>
            </w:r>
            <w:r>
              <w:rPr>
                <w:bCs/>
                <w:lang w:val="en-GB"/>
              </w:rPr>
              <w:t>”</w:t>
            </w:r>
            <w:r w:rsidRPr="009B0821">
              <w:rPr>
                <w:bCs/>
                <w:lang w:val="en-GB"/>
              </w:rPr>
              <w:t xml:space="preserve">. </w:t>
            </w:r>
            <w:r>
              <w:rPr>
                <w:bCs/>
                <w:lang w:val="en-GB"/>
              </w:rPr>
              <w:t xml:space="preserve">Department of Environmental Sciences, </w:t>
            </w:r>
            <w:proofErr w:type="spellStart"/>
            <w:r w:rsidRPr="009B0821">
              <w:rPr>
                <w:bCs/>
                <w:lang w:val="it-IT"/>
              </w:rPr>
              <w:t>University</w:t>
            </w:r>
            <w:proofErr w:type="spellEnd"/>
            <w:r w:rsidRPr="009B0821">
              <w:rPr>
                <w:bCs/>
                <w:lang w:val="it-IT"/>
              </w:rPr>
              <w:t xml:space="preserve"> of Bologna</w:t>
            </w:r>
            <w:r>
              <w:rPr>
                <w:bCs/>
                <w:lang w:val="it-IT"/>
              </w:rPr>
              <w:t xml:space="preserve">. </w:t>
            </w:r>
          </w:p>
        </w:tc>
        <w:tc>
          <w:tcPr>
            <w:tcW w:w="1585" w:type="pct"/>
          </w:tcPr>
          <w:p w14:paraId="7BF7CEF7" w14:textId="7653AA86" w:rsidR="009B0821" w:rsidRDefault="002A68BC" w:rsidP="009A74DB">
            <w:pPr>
              <w:pStyle w:val="Date"/>
              <w:tabs>
                <w:tab w:val="left" w:pos="787"/>
              </w:tabs>
            </w:pPr>
            <w:r>
              <w:t xml:space="preserve">June </w:t>
            </w:r>
            <w:r w:rsidR="009B0821">
              <w:t>2014</w:t>
            </w:r>
          </w:p>
        </w:tc>
      </w:tr>
      <w:tr w:rsidR="009A74DB" w14:paraId="64061B98" w14:textId="77777777" w:rsidTr="009A74DB">
        <w:tc>
          <w:tcPr>
            <w:tcW w:w="3415" w:type="pct"/>
          </w:tcPr>
          <w:p w14:paraId="2DBA64F2" w14:textId="487BB644" w:rsidR="009A74DB" w:rsidRDefault="002E6045" w:rsidP="009A74DB">
            <w:pPr>
              <w:pStyle w:val="ListBullet"/>
            </w:pPr>
            <w:r w:rsidRPr="006C7F33">
              <w:rPr>
                <w:b/>
              </w:rPr>
              <w:t>Instructor</w:t>
            </w:r>
            <w:r>
              <w:t xml:space="preserve">, </w:t>
            </w:r>
            <w:r w:rsidR="009A74DB">
              <w:t xml:space="preserve">First Training Event within the </w:t>
            </w:r>
            <w:r w:rsidR="009A74DB" w:rsidRPr="00603B00">
              <w:t>Monitoring of Mediterranean Marine Protected Areas (MMMPA)</w:t>
            </w:r>
            <w:r w:rsidR="009A74DB">
              <w:t xml:space="preserve"> project  - Principles of experimental design applied to marine protected areas </w:t>
            </w:r>
            <w:r w:rsidR="009A74DB" w:rsidRPr="00066274">
              <w:t>management</w:t>
            </w:r>
            <w:r w:rsidR="009A74DB">
              <w:t xml:space="preserve">. </w:t>
            </w:r>
            <w:r w:rsidR="009A74DB">
              <w:rPr>
                <w:bCs/>
              </w:rPr>
              <w:t>Marine protected a</w:t>
            </w:r>
            <w:r w:rsidR="009A74DB" w:rsidRPr="00066274">
              <w:rPr>
                <w:bCs/>
              </w:rPr>
              <w:t xml:space="preserve">rea of </w:t>
            </w:r>
            <w:proofErr w:type="spellStart"/>
            <w:r w:rsidR="009A74DB" w:rsidRPr="00066274">
              <w:rPr>
                <w:bCs/>
              </w:rPr>
              <w:t>Tavolara</w:t>
            </w:r>
            <w:proofErr w:type="spellEnd"/>
            <w:r w:rsidR="009A74DB" w:rsidRPr="00066274">
              <w:rPr>
                <w:bCs/>
              </w:rPr>
              <w:t xml:space="preserve"> and Punta Coda </w:t>
            </w:r>
            <w:proofErr w:type="spellStart"/>
            <w:r w:rsidR="009A74DB" w:rsidRPr="00066274">
              <w:rPr>
                <w:bCs/>
              </w:rPr>
              <w:t>Cavallo</w:t>
            </w:r>
            <w:proofErr w:type="spellEnd"/>
            <w:r w:rsidR="009A74DB">
              <w:rPr>
                <w:bCs/>
              </w:rPr>
              <w:t xml:space="preserve">, </w:t>
            </w:r>
            <w:proofErr w:type="spellStart"/>
            <w:r w:rsidR="009A74DB">
              <w:rPr>
                <w:bCs/>
              </w:rPr>
              <w:t>Olbia</w:t>
            </w:r>
            <w:proofErr w:type="spellEnd"/>
            <w:r w:rsidR="009A74DB">
              <w:rPr>
                <w:bCs/>
              </w:rPr>
              <w:t>, Italy</w:t>
            </w:r>
          </w:p>
        </w:tc>
        <w:tc>
          <w:tcPr>
            <w:tcW w:w="1585" w:type="pct"/>
          </w:tcPr>
          <w:p w14:paraId="62BF6803" w14:textId="69323E18" w:rsidR="009A74DB" w:rsidRDefault="002E6045" w:rsidP="009A74DB">
            <w:pPr>
              <w:pStyle w:val="Date"/>
              <w:tabs>
                <w:tab w:val="left" w:pos="787"/>
              </w:tabs>
            </w:pPr>
            <w:r>
              <w:t>September - October</w:t>
            </w:r>
            <w:r w:rsidR="009A74DB">
              <w:t xml:space="preserve"> 2012</w:t>
            </w:r>
          </w:p>
        </w:tc>
      </w:tr>
      <w:tr w:rsidR="009A74DB" w14:paraId="1857764C" w14:textId="77777777" w:rsidTr="009A74DB">
        <w:tc>
          <w:tcPr>
            <w:tcW w:w="3415" w:type="pct"/>
          </w:tcPr>
          <w:p w14:paraId="595D949F" w14:textId="77777777" w:rsidR="009A74DB" w:rsidRDefault="009A74DB" w:rsidP="009A74DB">
            <w:pPr>
              <w:pStyle w:val="ListBullet"/>
            </w:pPr>
            <w:r w:rsidRPr="006C7F33">
              <w:rPr>
                <w:b/>
              </w:rPr>
              <w:t>Co-instructor</w:t>
            </w:r>
            <w:r>
              <w:t>, Synthesis in Ecology 275 H, Hopkins Marine Station, Stanford University</w:t>
            </w:r>
          </w:p>
        </w:tc>
        <w:tc>
          <w:tcPr>
            <w:tcW w:w="1585" w:type="pct"/>
          </w:tcPr>
          <w:p w14:paraId="761B8202" w14:textId="7C438E73" w:rsidR="009A74DB" w:rsidRDefault="002A68BC" w:rsidP="009A74DB">
            <w:pPr>
              <w:pStyle w:val="Date"/>
              <w:tabs>
                <w:tab w:val="left" w:pos="787"/>
              </w:tabs>
            </w:pPr>
            <w:r>
              <w:tab/>
              <w:t>January -</w:t>
            </w:r>
            <w:r w:rsidR="009A74DB">
              <w:t xml:space="preserve"> April 2012</w:t>
            </w:r>
          </w:p>
        </w:tc>
      </w:tr>
      <w:tr w:rsidR="009A74DB" w14:paraId="218FAB21" w14:textId="77777777" w:rsidTr="009A74DB">
        <w:sdt>
          <w:sdtPr>
            <w:id w:val="17159767"/>
            <w:placeholder>
              <w:docPart w:val="0C263033C3DE004E94BAF97D6B45F85F"/>
            </w:placeholder>
          </w:sdtPr>
          <w:sdtContent>
            <w:tc>
              <w:tcPr>
                <w:tcW w:w="3415" w:type="pct"/>
              </w:tcPr>
              <w:p w14:paraId="6E6206EA" w14:textId="77777777" w:rsidR="009A74DB" w:rsidRDefault="009A74DB" w:rsidP="009A74DB">
                <w:pPr>
                  <w:pStyle w:val="ListBullet"/>
                </w:pPr>
                <w:r w:rsidRPr="006C7F33">
                  <w:rPr>
                    <w:b/>
                  </w:rPr>
                  <w:t>Teaching Assistant</w:t>
                </w:r>
                <w:r>
                  <w:t>, Analysis of Biological Data BIOL 4062-5062 Dalhousie University</w:t>
                </w:r>
              </w:p>
            </w:tc>
          </w:sdtContent>
        </w:sdt>
        <w:tc>
          <w:tcPr>
            <w:tcW w:w="1585" w:type="pct"/>
          </w:tcPr>
          <w:p w14:paraId="41B03FE2" w14:textId="3065628E" w:rsidR="009A74DB" w:rsidRDefault="002A68BC" w:rsidP="009A74DB">
            <w:pPr>
              <w:pStyle w:val="Date"/>
            </w:pPr>
            <w:r>
              <w:t>January -</w:t>
            </w:r>
            <w:r w:rsidR="009A74DB">
              <w:t xml:space="preserve"> April 2007</w:t>
            </w:r>
          </w:p>
        </w:tc>
      </w:tr>
      <w:tr w:rsidR="009A74DB" w14:paraId="780E361A" w14:textId="77777777" w:rsidTr="009A74DB">
        <w:tc>
          <w:tcPr>
            <w:tcW w:w="3415" w:type="pct"/>
          </w:tcPr>
          <w:p w14:paraId="1FA4C54A" w14:textId="77777777" w:rsidR="009A74DB" w:rsidRDefault="000937DB" w:rsidP="009A74DB">
            <w:pPr>
              <w:pStyle w:val="ListBullet"/>
            </w:pPr>
            <w:sdt>
              <w:sdtPr>
                <w:id w:val="17159680"/>
                <w:placeholder>
                  <w:docPart w:val="63C382EF95A9454B9843287BB09B24D1"/>
                </w:placeholder>
              </w:sdtPr>
              <w:sdtContent>
                <w:r w:rsidR="009A74DB" w:rsidRPr="006C7F33">
                  <w:rPr>
                    <w:b/>
                  </w:rPr>
                  <w:t>Teaching Assistant</w:t>
                </w:r>
                <w:r w:rsidR="009A74DB">
                  <w:t>, Introductory Ecology BIOL 2060</w:t>
                </w:r>
              </w:sdtContent>
            </w:sdt>
            <w:r w:rsidR="009A74DB">
              <w:t>, Dalhousie University</w:t>
            </w:r>
          </w:p>
        </w:tc>
        <w:tc>
          <w:tcPr>
            <w:tcW w:w="1585" w:type="pct"/>
          </w:tcPr>
          <w:p w14:paraId="0F31797C" w14:textId="49DEDEB0" w:rsidR="009A74DB" w:rsidRDefault="002E6045" w:rsidP="009A74DB">
            <w:pPr>
              <w:pStyle w:val="Date"/>
            </w:pPr>
            <w:r>
              <w:t xml:space="preserve">September - </w:t>
            </w:r>
            <w:r w:rsidR="009A74DB">
              <w:t>December 2006</w:t>
            </w:r>
          </w:p>
        </w:tc>
      </w:tr>
      <w:tr w:rsidR="009A74DB" w14:paraId="0576FB05" w14:textId="77777777" w:rsidTr="009A74DB">
        <w:sdt>
          <w:sdtPr>
            <w:id w:val="17159681"/>
            <w:placeholder>
              <w:docPart w:val="6C72037DCFC87D4299387887B8F3166D"/>
            </w:placeholder>
          </w:sdtPr>
          <w:sdtContent>
            <w:tc>
              <w:tcPr>
                <w:tcW w:w="3415" w:type="pct"/>
              </w:tcPr>
              <w:p w14:paraId="543E7C27" w14:textId="77777777" w:rsidR="009A74DB" w:rsidRDefault="009A74DB" w:rsidP="009A74DB">
                <w:pPr>
                  <w:pStyle w:val="ListBullet"/>
                </w:pPr>
                <w:r w:rsidRPr="006C7F33">
                  <w:rPr>
                    <w:b/>
                  </w:rPr>
                  <w:t>Teaching Assistant</w:t>
                </w:r>
                <w:r>
                  <w:t xml:space="preserve">, Dalhousie Integrated Science </w:t>
                </w:r>
                <w:proofErr w:type="spellStart"/>
                <w:r>
                  <w:t>Programme</w:t>
                </w:r>
                <w:proofErr w:type="spellEnd"/>
                <w:r>
                  <w:t xml:space="preserve"> (DISP), Dalhousie University</w:t>
                </w:r>
              </w:p>
            </w:tc>
          </w:sdtContent>
        </w:sdt>
        <w:tc>
          <w:tcPr>
            <w:tcW w:w="1585" w:type="pct"/>
          </w:tcPr>
          <w:p w14:paraId="7C2DD5FB" w14:textId="78609457" w:rsidR="009A74DB" w:rsidRDefault="002E6045" w:rsidP="009A74DB">
            <w:pPr>
              <w:pStyle w:val="Date"/>
            </w:pPr>
            <w:r>
              <w:t xml:space="preserve">December 2005 - </w:t>
            </w:r>
            <w:r w:rsidR="009A74DB">
              <w:t>January 2006</w:t>
            </w:r>
          </w:p>
        </w:tc>
      </w:tr>
    </w:tbl>
    <w:p w14:paraId="51F58185" w14:textId="09DBEEA9" w:rsidR="009A74DB" w:rsidRDefault="009A74DB" w:rsidP="00C427BA">
      <w:pPr>
        <w:pStyle w:val="Heading1"/>
        <w:spacing w:before="200" w:after="0"/>
        <w:ind w:left="-709"/>
      </w:pPr>
      <w:r>
        <w:t>Supervising Experience</w:t>
      </w:r>
    </w:p>
    <w:p w14:paraId="7B75BC5D" w14:textId="505DC23B" w:rsidR="00D3092E" w:rsidRPr="00D3092E" w:rsidRDefault="00D3092E" w:rsidP="00D3092E">
      <w:pPr>
        <w:pStyle w:val="BodyText"/>
        <w:rPr>
          <w:u w:val="single"/>
        </w:rPr>
      </w:pPr>
      <w:r w:rsidRPr="00D3092E">
        <w:rPr>
          <w:u w:val="single"/>
        </w:rPr>
        <w:t>PhD Students</w:t>
      </w:r>
    </w:p>
    <w:tbl>
      <w:tblPr>
        <w:tblStyle w:val="CVDetails"/>
        <w:tblW w:w="4998" w:type="pct"/>
        <w:tblLook w:val="04A0" w:firstRow="1" w:lastRow="0" w:firstColumn="1" w:lastColumn="0" w:noHBand="0" w:noVBand="1"/>
      </w:tblPr>
      <w:tblGrid>
        <w:gridCol w:w="6663"/>
        <w:gridCol w:w="2693"/>
      </w:tblGrid>
      <w:tr w:rsidR="009A74DB" w14:paraId="3B62211B" w14:textId="77777777" w:rsidTr="00BD458E">
        <w:tc>
          <w:tcPr>
            <w:tcW w:w="3561" w:type="pct"/>
          </w:tcPr>
          <w:p w14:paraId="46AB3B58" w14:textId="37F12F65" w:rsidR="009A74DB" w:rsidRDefault="000C1FDC" w:rsidP="000C1FDC">
            <w:pPr>
              <w:pStyle w:val="ListBullet"/>
            </w:pPr>
            <w:r>
              <w:t xml:space="preserve">Rodrigo </w:t>
            </w:r>
            <w:proofErr w:type="spellStart"/>
            <w:r>
              <w:t>Barreto</w:t>
            </w:r>
            <w:proofErr w:type="spellEnd"/>
            <w:r>
              <w:t xml:space="preserve"> (</w:t>
            </w:r>
            <w:r w:rsidR="00B625B6">
              <w:t xml:space="preserve">Marine Biology, </w:t>
            </w:r>
            <w:r>
              <w:t>University of Recife, Brazil)</w:t>
            </w:r>
          </w:p>
        </w:tc>
        <w:tc>
          <w:tcPr>
            <w:tcW w:w="1439" w:type="pct"/>
          </w:tcPr>
          <w:p w14:paraId="32106E3E" w14:textId="664FC889" w:rsidR="009A74DB" w:rsidRDefault="009A74DB" w:rsidP="000C1FDC">
            <w:pPr>
              <w:pStyle w:val="Date"/>
              <w:tabs>
                <w:tab w:val="left" w:pos="787"/>
              </w:tabs>
            </w:pPr>
            <w:r>
              <w:tab/>
            </w:r>
            <w:r w:rsidR="000C1FDC">
              <w:t xml:space="preserve">2013 - </w:t>
            </w:r>
            <w:r w:rsidR="00D3092E">
              <w:t xml:space="preserve">present </w:t>
            </w:r>
          </w:p>
        </w:tc>
      </w:tr>
      <w:tr w:rsidR="009A74DB" w14:paraId="632B99AA" w14:textId="77777777" w:rsidTr="00BD458E">
        <w:sdt>
          <w:sdtPr>
            <w:id w:val="502557624"/>
            <w:placeholder>
              <w:docPart w:val="6EB5EA9F8CE42D4CBB652EA21280ACA1"/>
            </w:placeholder>
          </w:sdtPr>
          <w:sdtContent>
            <w:tc>
              <w:tcPr>
                <w:tcW w:w="3561" w:type="pct"/>
              </w:tcPr>
              <w:p w14:paraId="3E9CE7D1" w14:textId="7FC8FF1E" w:rsidR="009A74DB" w:rsidRDefault="000C1FDC" w:rsidP="00D3092E">
                <w:pPr>
                  <w:pStyle w:val="ListBullet"/>
                </w:pPr>
                <w:r>
                  <w:t xml:space="preserve">Camilla </w:t>
                </w:r>
                <w:proofErr w:type="spellStart"/>
                <w:r>
                  <w:t>Novaglio</w:t>
                </w:r>
                <w:proofErr w:type="spellEnd"/>
                <w:r>
                  <w:t xml:space="preserve"> (</w:t>
                </w:r>
                <w:r w:rsidR="00B625B6">
                  <w:t xml:space="preserve">Quantitative Marine Science, </w:t>
                </w:r>
                <w:r>
                  <w:t>University of Tasmania, Australia)</w:t>
                </w:r>
              </w:p>
            </w:tc>
          </w:sdtContent>
        </w:sdt>
        <w:tc>
          <w:tcPr>
            <w:tcW w:w="1439" w:type="pct"/>
          </w:tcPr>
          <w:p w14:paraId="2476230E" w14:textId="0B4C2FC4" w:rsidR="009A74DB" w:rsidRDefault="002E6045" w:rsidP="009A74DB">
            <w:pPr>
              <w:pStyle w:val="Date"/>
            </w:pPr>
            <w:r>
              <w:t xml:space="preserve">2013 - </w:t>
            </w:r>
            <w:r w:rsidR="00B625B6">
              <w:t>present</w:t>
            </w:r>
          </w:p>
        </w:tc>
      </w:tr>
      <w:tr w:rsidR="009A74DB" w14:paraId="416FB93B" w14:textId="77777777" w:rsidTr="00BD458E">
        <w:sdt>
          <w:sdtPr>
            <w:id w:val="1629735920"/>
            <w:placeholder>
              <w:docPart w:val="8B0C7A3512840B44AE586A4CA009716B"/>
            </w:placeholder>
          </w:sdtPr>
          <w:sdtContent>
            <w:tc>
              <w:tcPr>
                <w:tcW w:w="3561" w:type="pct"/>
              </w:tcPr>
              <w:p w14:paraId="1AB2F6D6" w14:textId="4A622A51" w:rsidR="009A74DB" w:rsidRDefault="00B625B6" w:rsidP="00D3092E">
                <w:pPr>
                  <w:pStyle w:val="ListBullet"/>
                </w:pPr>
                <w:proofErr w:type="spellStart"/>
                <w:r>
                  <w:t>Azzurra</w:t>
                </w:r>
                <w:proofErr w:type="spellEnd"/>
                <w:r>
                  <w:t xml:space="preserve"> </w:t>
                </w:r>
                <w:proofErr w:type="spellStart"/>
                <w:r>
                  <w:t>Bastari</w:t>
                </w:r>
                <w:proofErr w:type="spellEnd"/>
                <w:r>
                  <w:t xml:space="preserve"> (Marine Ecology, Polytechnic University of Marche, Italy)</w:t>
                </w:r>
              </w:p>
            </w:tc>
          </w:sdtContent>
        </w:sdt>
        <w:tc>
          <w:tcPr>
            <w:tcW w:w="1439" w:type="pct"/>
          </w:tcPr>
          <w:p w14:paraId="5EB42EAE" w14:textId="644C50A7" w:rsidR="009A74DB" w:rsidRDefault="002E6045" w:rsidP="009A74DB">
            <w:pPr>
              <w:pStyle w:val="Date"/>
            </w:pPr>
            <w:r>
              <w:t xml:space="preserve">2013 - </w:t>
            </w:r>
            <w:r w:rsidR="00B625B6">
              <w:t>present</w:t>
            </w:r>
          </w:p>
        </w:tc>
      </w:tr>
    </w:tbl>
    <w:p w14:paraId="6104A287" w14:textId="20987B08" w:rsidR="009A74DB" w:rsidRPr="00F17C7B" w:rsidRDefault="00F17C7B" w:rsidP="009A74DB">
      <w:pPr>
        <w:pStyle w:val="BodyText"/>
        <w:rPr>
          <w:u w:val="single"/>
        </w:rPr>
      </w:pPr>
      <w:r w:rsidRPr="00F17C7B">
        <w:rPr>
          <w:u w:val="single"/>
        </w:rPr>
        <w:t>Honor and Master Students</w:t>
      </w:r>
    </w:p>
    <w:tbl>
      <w:tblPr>
        <w:tblStyle w:val="CVDetails"/>
        <w:tblW w:w="4998" w:type="pct"/>
        <w:tblLook w:val="04A0" w:firstRow="1" w:lastRow="0" w:firstColumn="1" w:lastColumn="0" w:noHBand="0" w:noVBand="1"/>
      </w:tblPr>
      <w:tblGrid>
        <w:gridCol w:w="6663"/>
        <w:gridCol w:w="2693"/>
      </w:tblGrid>
      <w:tr w:rsidR="008626B4" w14:paraId="75D9A6CE" w14:textId="77777777" w:rsidTr="00BD458E">
        <w:tc>
          <w:tcPr>
            <w:tcW w:w="3561" w:type="pct"/>
          </w:tcPr>
          <w:p w14:paraId="406D5B12" w14:textId="421758A1" w:rsidR="008626B4" w:rsidRDefault="008626B4" w:rsidP="00E72E3C">
            <w:pPr>
              <w:pStyle w:val="ListBullet"/>
            </w:pPr>
            <w:r>
              <w:t xml:space="preserve">Stefano Moro (MSc in Biology, University La </w:t>
            </w:r>
            <w:proofErr w:type="spellStart"/>
            <w:r>
              <w:t>Sapienza</w:t>
            </w:r>
            <w:proofErr w:type="spellEnd"/>
            <w:r>
              <w:t>, Rome, Italy)</w:t>
            </w:r>
          </w:p>
        </w:tc>
        <w:tc>
          <w:tcPr>
            <w:tcW w:w="1439" w:type="pct"/>
          </w:tcPr>
          <w:p w14:paraId="3E4B9D2D" w14:textId="3B49409E" w:rsidR="008626B4" w:rsidRDefault="008626B4" w:rsidP="00F17C7B">
            <w:pPr>
              <w:pStyle w:val="Date"/>
            </w:pPr>
            <w:r>
              <w:t>2014 - present</w:t>
            </w:r>
          </w:p>
        </w:tc>
      </w:tr>
      <w:tr w:rsidR="00F17C7B" w14:paraId="5E677B63" w14:textId="77777777" w:rsidTr="00BD458E">
        <w:tc>
          <w:tcPr>
            <w:tcW w:w="3561" w:type="pct"/>
          </w:tcPr>
          <w:p w14:paraId="191B2D09" w14:textId="0440B974" w:rsidR="00F17C7B" w:rsidRDefault="00F17C7B" w:rsidP="00E72E3C">
            <w:pPr>
              <w:pStyle w:val="ListBullet"/>
            </w:pPr>
            <w:r>
              <w:t xml:space="preserve">Annie </w:t>
            </w:r>
            <w:proofErr w:type="spellStart"/>
            <w:r>
              <w:t>Adelson</w:t>
            </w:r>
            <w:proofErr w:type="spellEnd"/>
            <w:r>
              <w:t xml:space="preserve"> (</w:t>
            </w:r>
            <w:r w:rsidR="00E72E3C">
              <w:t xml:space="preserve">BSc in Biology, </w:t>
            </w:r>
            <w:r>
              <w:t>Stanford University).</w:t>
            </w:r>
          </w:p>
        </w:tc>
        <w:tc>
          <w:tcPr>
            <w:tcW w:w="1439" w:type="pct"/>
          </w:tcPr>
          <w:p w14:paraId="429B6466" w14:textId="5A077D51" w:rsidR="00F17C7B" w:rsidRDefault="00B46594" w:rsidP="00F17C7B">
            <w:pPr>
              <w:pStyle w:val="Date"/>
            </w:pPr>
            <w:r>
              <w:t>2012 - 2014</w:t>
            </w:r>
          </w:p>
        </w:tc>
      </w:tr>
      <w:tr w:rsidR="00F17C7B" w14:paraId="2FA7EF35" w14:textId="77777777" w:rsidTr="00BD458E">
        <w:tc>
          <w:tcPr>
            <w:tcW w:w="3561" w:type="pct"/>
          </w:tcPr>
          <w:p w14:paraId="2A32A379" w14:textId="3A52E72D" w:rsidR="00F17C7B" w:rsidRDefault="00F17C7B" w:rsidP="00E72E3C">
            <w:pPr>
              <w:pStyle w:val="ListBullet"/>
            </w:pPr>
            <w:r>
              <w:t xml:space="preserve">Emanuel </w:t>
            </w:r>
            <w:proofErr w:type="spellStart"/>
            <w:r>
              <w:t>Mazzilli</w:t>
            </w:r>
            <w:proofErr w:type="spellEnd"/>
            <w:r>
              <w:t xml:space="preserve"> (</w:t>
            </w:r>
            <w:proofErr w:type="spellStart"/>
            <w:r w:rsidR="00E72E3C">
              <w:t>MEng</w:t>
            </w:r>
            <w:proofErr w:type="spellEnd"/>
            <w:r w:rsidR="00E72E3C">
              <w:t xml:space="preserve"> in </w:t>
            </w:r>
            <w:r>
              <w:t xml:space="preserve">Computer Engineering, </w:t>
            </w:r>
            <w:r w:rsidR="00F54257">
              <w:t>University of Reggio Emilia,</w:t>
            </w:r>
            <w:r w:rsidR="00E72E3C">
              <w:t xml:space="preserve"> Italy</w:t>
            </w:r>
            <w:r>
              <w:t>)</w:t>
            </w:r>
          </w:p>
        </w:tc>
        <w:tc>
          <w:tcPr>
            <w:tcW w:w="1439" w:type="pct"/>
          </w:tcPr>
          <w:p w14:paraId="73B631F8" w14:textId="6007EB48" w:rsidR="00F17C7B" w:rsidRDefault="00BD458E" w:rsidP="00F17C7B">
            <w:pPr>
              <w:pStyle w:val="Date"/>
            </w:pPr>
            <w:r>
              <w:t xml:space="preserve">Spring </w:t>
            </w:r>
            <w:r w:rsidR="00F17C7B">
              <w:t>– Summer 2013</w:t>
            </w:r>
          </w:p>
        </w:tc>
      </w:tr>
      <w:tr w:rsidR="00F17C7B" w14:paraId="03B7423E" w14:textId="77777777" w:rsidTr="00BD458E">
        <w:tc>
          <w:tcPr>
            <w:tcW w:w="3561" w:type="pct"/>
          </w:tcPr>
          <w:p w14:paraId="42F5791B" w14:textId="1D4D4AE7" w:rsidR="00F17C7B" w:rsidRDefault="00F17C7B" w:rsidP="00F17C7B">
            <w:pPr>
              <w:pStyle w:val="ListBullet"/>
            </w:pPr>
            <w:r>
              <w:t xml:space="preserve">Jacopo </w:t>
            </w:r>
            <w:proofErr w:type="spellStart"/>
            <w:r>
              <w:t>Beccacece</w:t>
            </w:r>
            <w:proofErr w:type="spellEnd"/>
            <w:r>
              <w:t xml:space="preserve"> (</w:t>
            </w:r>
            <w:r w:rsidR="00E72E3C">
              <w:t xml:space="preserve">BSc in </w:t>
            </w:r>
            <w:r>
              <w:t>Marine Ecology, Polyt</w:t>
            </w:r>
            <w:r w:rsidR="00E72E3C">
              <w:t>echnic University of Marche, Italy</w:t>
            </w:r>
            <w:r>
              <w:t>)</w:t>
            </w:r>
          </w:p>
        </w:tc>
        <w:tc>
          <w:tcPr>
            <w:tcW w:w="1439" w:type="pct"/>
          </w:tcPr>
          <w:p w14:paraId="5E33C91D" w14:textId="77777777" w:rsidR="00F17C7B" w:rsidRDefault="00F17C7B" w:rsidP="00F17C7B">
            <w:pPr>
              <w:pStyle w:val="Date"/>
            </w:pPr>
            <w:r>
              <w:t>2012 - 2013</w:t>
            </w:r>
          </w:p>
        </w:tc>
      </w:tr>
      <w:tr w:rsidR="00F17C7B" w14:paraId="0E3C6DB2" w14:textId="77777777" w:rsidTr="00BD458E">
        <w:tc>
          <w:tcPr>
            <w:tcW w:w="3561" w:type="pct"/>
          </w:tcPr>
          <w:p w14:paraId="053D47DB" w14:textId="616CF369" w:rsidR="00F17C7B" w:rsidRDefault="00F17C7B" w:rsidP="00F17C7B">
            <w:pPr>
              <w:pStyle w:val="ListBullet"/>
            </w:pPr>
            <w:r>
              <w:t>Gregory Britten (</w:t>
            </w:r>
            <w:r w:rsidR="00E72E3C">
              <w:t xml:space="preserve">BSc in </w:t>
            </w:r>
            <w:r>
              <w:t>Biology and Stati</w:t>
            </w:r>
            <w:r w:rsidR="00E72E3C">
              <w:t>stics, Dalhousie University</w:t>
            </w:r>
            <w:r>
              <w:t>)</w:t>
            </w:r>
          </w:p>
        </w:tc>
        <w:tc>
          <w:tcPr>
            <w:tcW w:w="1439" w:type="pct"/>
          </w:tcPr>
          <w:p w14:paraId="1AFA452C" w14:textId="64E4C6C3" w:rsidR="00F17C7B" w:rsidRDefault="00F17C7B" w:rsidP="00F17C7B">
            <w:pPr>
              <w:pStyle w:val="Date"/>
            </w:pPr>
            <w:r>
              <w:t>2010 – 2011</w:t>
            </w:r>
          </w:p>
        </w:tc>
      </w:tr>
    </w:tbl>
    <w:p w14:paraId="45ED9A61" w14:textId="4FA51E9C" w:rsidR="00F17C7B" w:rsidRPr="00F17C7B" w:rsidRDefault="00F17C7B" w:rsidP="009A74DB">
      <w:pPr>
        <w:pStyle w:val="BodyText"/>
        <w:rPr>
          <w:u w:val="single"/>
        </w:rPr>
      </w:pPr>
      <w:r w:rsidRPr="00F17C7B">
        <w:rPr>
          <w:u w:val="single"/>
        </w:rPr>
        <w:t>Undergraduate Interns</w:t>
      </w:r>
    </w:p>
    <w:tbl>
      <w:tblPr>
        <w:tblStyle w:val="CVDetails"/>
        <w:tblW w:w="4998" w:type="pct"/>
        <w:tblLook w:val="04A0" w:firstRow="1" w:lastRow="0" w:firstColumn="1" w:lastColumn="0" w:noHBand="0" w:noVBand="1"/>
      </w:tblPr>
      <w:tblGrid>
        <w:gridCol w:w="6663"/>
        <w:gridCol w:w="2693"/>
      </w:tblGrid>
      <w:tr w:rsidR="00F17C7B" w14:paraId="0B2EE890" w14:textId="77777777" w:rsidTr="00F54257">
        <w:tc>
          <w:tcPr>
            <w:tcW w:w="3561" w:type="pct"/>
          </w:tcPr>
          <w:p w14:paraId="0D9D29F1" w14:textId="5DA7FDAF" w:rsidR="00F17C7B" w:rsidRDefault="00F17C7B" w:rsidP="00AA0770">
            <w:pPr>
              <w:pStyle w:val="ListBullet"/>
            </w:pPr>
            <w:r>
              <w:t>Edgar Sandoval (California State University of Monterey Bay)</w:t>
            </w:r>
          </w:p>
        </w:tc>
        <w:tc>
          <w:tcPr>
            <w:tcW w:w="1439" w:type="pct"/>
          </w:tcPr>
          <w:p w14:paraId="615EC16A" w14:textId="77777777" w:rsidR="00F17C7B" w:rsidRDefault="00F17C7B" w:rsidP="00F17C7B">
            <w:pPr>
              <w:pStyle w:val="Date"/>
            </w:pPr>
            <w:r>
              <w:t>September 2014 - present</w:t>
            </w:r>
          </w:p>
        </w:tc>
      </w:tr>
      <w:tr w:rsidR="00F17C7B" w14:paraId="15C39B81" w14:textId="77777777" w:rsidTr="00F54257">
        <w:tc>
          <w:tcPr>
            <w:tcW w:w="3561" w:type="pct"/>
          </w:tcPr>
          <w:p w14:paraId="219C82C1" w14:textId="10BBFFF0" w:rsidR="00F17C7B" w:rsidRDefault="00F17C7B" w:rsidP="00AA0770">
            <w:pPr>
              <w:pStyle w:val="ListBullet"/>
            </w:pPr>
            <w:proofErr w:type="spellStart"/>
            <w:r>
              <w:t>Mariela</w:t>
            </w:r>
            <w:proofErr w:type="spellEnd"/>
            <w:r>
              <w:t xml:space="preserve"> </w:t>
            </w:r>
            <w:proofErr w:type="spellStart"/>
            <w:r>
              <w:t>Ceja</w:t>
            </w:r>
            <w:proofErr w:type="spellEnd"/>
            <w:r>
              <w:t xml:space="preserve"> (California State University of Monterey Bay)</w:t>
            </w:r>
          </w:p>
        </w:tc>
        <w:tc>
          <w:tcPr>
            <w:tcW w:w="1439" w:type="pct"/>
          </w:tcPr>
          <w:p w14:paraId="0C50E090" w14:textId="77777777" w:rsidR="00F17C7B" w:rsidRDefault="00F17C7B" w:rsidP="00F17C7B">
            <w:pPr>
              <w:pStyle w:val="Date"/>
            </w:pPr>
            <w:r>
              <w:t>September 2014 - present</w:t>
            </w:r>
          </w:p>
        </w:tc>
      </w:tr>
      <w:tr w:rsidR="00F17C7B" w14:paraId="44AFF14B" w14:textId="77777777" w:rsidTr="00F54257">
        <w:tc>
          <w:tcPr>
            <w:tcW w:w="3561" w:type="pct"/>
          </w:tcPr>
          <w:p w14:paraId="0C315745" w14:textId="17565A1B" w:rsidR="00F17C7B" w:rsidRDefault="00F17C7B" w:rsidP="00AA0770">
            <w:pPr>
              <w:pStyle w:val="ListBullet"/>
            </w:pPr>
            <w:r>
              <w:t>Daniel Diaz (California State University of Monterey Bay)</w:t>
            </w:r>
          </w:p>
        </w:tc>
        <w:tc>
          <w:tcPr>
            <w:tcW w:w="1439" w:type="pct"/>
          </w:tcPr>
          <w:p w14:paraId="5BED9668" w14:textId="77777777" w:rsidR="00F17C7B" w:rsidRDefault="00F17C7B" w:rsidP="00F17C7B">
            <w:pPr>
              <w:pStyle w:val="Date"/>
            </w:pPr>
            <w:r>
              <w:t>September 2014 - present</w:t>
            </w:r>
          </w:p>
        </w:tc>
      </w:tr>
      <w:tr w:rsidR="00F17C7B" w14:paraId="0EE971A5" w14:textId="77777777" w:rsidTr="00F54257">
        <w:tc>
          <w:tcPr>
            <w:tcW w:w="3561" w:type="pct"/>
          </w:tcPr>
          <w:p w14:paraId="2CC89819" w14:textId="29E4B7B3" w:rsidR="00F17C7B" w:rsidRDefault="00F17C7B" w:rsidP="00F17C7B">
            <w:pPr>
              <w:pStyle w:val="ListBullet"/>
            </w:pPr>
            <w:r>
              <w:t>Arturo Lopez (California State University of Monterey Bay)</w:t>
            </w:r>
          </w:p>
        </w:tc>
        <w:tc>
          <w:tcPr>
            <w:tcW w:w="1439" w:type="pct"/>
          </w:tcPr>
          <w:p w14:paraId="267FC65C" w14:textId="77777777" w:rsidR="00F17C7B" w:rsidRDefault="00F17C7B" w:rsidP="00F17C7B">
            <w:pPr>
              <w:pStyle w:val="Date"/>
            </w:pPr>
            <w:r>
              <w:t>September 2014 - present</w:t>
            </w:r>
          </w:p>
        </w:tc>
      </w:tr>
      <w:tr w:rsidR="00F17C7B" w14:paraId="08A63458" w14:textId="77777777" w:rsidTr="00F54257">
        <w:tc>
          <w:tcPr>
            <w:tcW w:w="3561" w:type="pct"/>
          </w:tcPr>
          <w:p w14:paraId="2CB97F97" w14:textId="466821DF" w:rsidR="00F17C7B" w:rsidRDefault="00F17C7B" w:rsidP="00F17C7B">
            <w:pPr>
              <w:pStyle w:val="ListBullet"/>
            </w:pPr>
            <w:r>
              <w:t>Elias Ramirez (California State University of Monterey Bay)</w:t>
            </w:r>
          </w:p>
        </w:tc>
        <w:tc>
          <w:tcPr>
            <w:tcW w:w="1439" w:type="pct"/>
          </w:tcPr>
          <w:p w14:paraId="6360839E" w14:textId="55989B74" w:rsidR="00F17C7B" w:rsidRDefault="00242C60" w:rsidP="00F17C7B">
            <w:pPr>
              <w:pStyle w:val="Date"/>
            </w:pPr>
            <w:r>
              <w:t xml:space="preserve">September – December 2014 </w:t>
            </w:r>
          </w:p>
        </w:tc>
      </w:tr>
      <w:tr w:rsidR="00F17C7B" w14:paraId="5E42E69B" w14:textId="77777777" w:rsidTr="00F54257">
        <w:tc>
          <w:tcPr>
            <w:tcW w:w="3561" w:type="pct"/>
          </w:tcPr>
          <w:p w14:paraId="6B32D5AE" w14:textId="23E84BAB" w:rsidR="00F17C7B" w:rsidRDefault="00F17C7B" w:rsidP="00F17C7B">
            <w:pPr>
              <w:pStyle w:val="ListBullet"/>
            </w:pPr>
            <w:r>
              <w:t xml:space="preserve">Brian De </w:t>
            </w:r>
            <w:proofErr w:type="spellStart"/>
            <w:r>
              <w:t>Anda</w:t>
            </w:r>
            <w:proofErr w:type="spellEnd"/>
            <w:r>
              <w:t xml:space="preserve"> (California State University of Monterey Bay)</w:t>
            </w:r>
          </w:p>
        </w:tc>
        <w:tc>
          <w:tcPr>
            <w:tcW w:w="1439" w:type="pct"/>
          </w:tcPr>
          <w:p w14:paraId="183C5984" w14:textId="77777777" w:rsidR="00F17C7B" w:rsidRDefault="00F17C7B" w:rsidP="00F17C7B">
            <w:pPr>
              <w:pStyle w:val="Date"/>
            </w:pPr>
            <w:r>
              <w:t>September 2014 - present</w:t>
            </w:r>
          </w:p>
        </w:tc>
      </w:tr>
      <w:tr w:rsidR="00F17C7B" w14:paraId="2337F9C5" w14:textId="77777777" w:rsidTr="00F54257">
        <w:tc>
          <w:tcPr>
            <w:tcW w:w="3561" w:type="pct"/>
          </w:tcPr>
          <w:p w14:paraId="4795B75A" w14:textId="21ABA8ED" w:rsidR="00F17C7B" w:rsidRDefault="00F17C7B" w:rsidP="00F17C7B">
            <w:pPr>
              <w:pStyle w:val="ListBullet"/>
            </w:pPr>
            <w:proofErr w:type="spellStart"/>
            <w:r>
              <w:t>Alcides</w:t>
            </w:r>
            <w:proofErr w:type="spellEnd"/>
            <w:r>
              <w:t xml:space="preserve"> </w:t>
            </w:r>
            <w:proofErr w:type="spellStart"/>
            <w:r>
              <w:t>Sorto</w:t>
            </w:r>
            <w:proofErr w:type="spellEnd"/>
            <w:r>
              <w:t xml:space="preserve"> (California State University of Monterey Bay)</w:t>
            </w:r>
          </w:p>
        </w:tc>
        <w:tc>
          <w:tcPr>
            <w:tcW w:w="1439" w:type="pct"/>
          </w:tcPr>
          <w:p w14:paraId="55A7D8E0" w14:textId="77777777" w:rsidR="00F17C7B" w:rsidRDefault="00F17C7B" w:rsidP="00F17C7B">
            <w:pPr>
              <w:pStyle w:val="Date"/>
            </w:pPr>
            <w:r>
              <w:t>September 2014 - present</w:t>
            </w:r>
          </w:p>
        </w:tc>
      </w:tr>
      <w:tr w:rsidR="00F17C7B" w14:paraId="6AD6F0B4" w14:textId="77777777" w:rsidTr="00F54257">
        <w:tc>
          <w:tcPr>
            <w:tcW w:w="3561" w:type="pct"/>
          </w:tcPr>
          <w:p w14:paraId="3575BFBA" w14:textId="517C62B7" w:rsidR="00F17C7B" w:rsidRDefault="00F17C7B" w:rsidP="00F17C7B">
            <w:pPr>
              <w:pStyle w:val="ListBullet"/>
            </w:pPr>
            <w:proofErr w:type="spellStart"/>
            <w:r>
              <w:t>Adilene</w:t>
            </w:r>
            <w:proofErr w:type="spellEnd"/>
            <w:r>
              <w:t xml:space="preserve"> </w:t>
            </w:r>
            <w:proofErr w:type="spellStart"/>
            <w:r>
              <w:t>Costante</w:t>
            </w:r>
            <w:proofErr w:type="spellEnd"/>
            <w:r>
              <w:t xml:space="preserve"> (California State University of Monterey Bay)</w:t>
            </w:r>
          </w:p>
        </w:tc>
        <w:tc>
          <w:tcPr>
            <w:tcW w:w="1439" w:type="pct"/>
          </w:tcPr>
          <w:p w14:paraId="01490F27" w14:textId="77777777" w:rsidR="00F17C7B" w:rsidRDefault="00F17C7B" w:rsidP="00F17C7B">
            <w:pPr>
              <w:pStyle w:val="Date"/>
            </w:pPr>
            <w:r>
              <w:t>September 2014 - present</w:t>
            </w:r>
          </w:p>
        </w:tc>
      </w:tr>
      <w:tr w:rsidR="00F17C7B" w14:paraId="1D988332" w14:textId="77777777" w:rsidTr="00F54257">
        <w:tc>
          <w:tcPr>
            <w:tcW w:w="3561" w:type="pct"/>
          </w:tcPr>
          <w:p w14:paraId="52DD29AB" w14:textId="2BE3DF6C" w:rsidR="00F17C7B" w:rsidRDefault="00F17C7B" w:rsidP="00F17C7B">
            <w:pPr>
              <w:pStyle w:val="ListBullet"/>
            </w:pPr>
            <w:proofErr w:type="spellStart"/>
            <w:r>
              <w:t>Brayanne</w:t>
            </w:r>
            <w:proofErr w:type="spellEnd"/>
            <w:r>
              <w:t xml:space="preserve"> Reyes Ron (California State University of Monterey Bay)</w:t>
            </w:r>
          </w:p>
        </w:tc>
        <w:tc>
          <w:tcPr>
            <w:tcW w:w="1439" w:type="pct"/>
          </w:tcPr>
          <w:p w14:paraId="0994694E" w14:textId="77777777" w:rsidR="00F17C7B" w:rsidRDefault="00F17C7B" w:rsidP="00F17C7B">
            <w:pPr>
              <w:pStyle w:val="Date"/>
            </w:pPr>
            <w:r>
              <w:t>September 2014 - present</w:t>
            </w:r>
          </w:p>
        </w:tc>
      </w:tr>
      <w:tr w:rsidR="00F17C7B" w14:paraId="0489ADE0" w14:textId="77777777" w:rsidTr="00F54257">
        <w:sdt>
          <w:sdtPr>
            <w:id w:val="329487389"/>
            <w:placeholder>
              <w:docPart w:val="B4AEE0A3BF027C49B6C0AE19A0C8934A"/>
            </w:placeholder>
          </w:sdtPr>
          <w:sdtContent>
            <w:tc>
              <w:tcPr>
                <w:tcW w:w="3561" w:type="pct"/>
              </w:tcPr>
              <w:p w14:paraId="39FBA4C9" w14:textId="77777777" w:rsidR="00F17C7B" w:rsidRDefault="00F17C7B" w:rsidP="00F17C7B">
                <w:pPr>
                  <w:pStyle w:val="ListBullet"/>
                </w:pPr>
                <w:r>
                  <w:t>Parker Phillips (Statistics and Computer Science, Stanford University)</w:t>
                </w:r>
              </w:p>
            </w:tc>
          </w:sdtContent>
        </w:sdt>
        <w:tc>
          <w:tcPr>
            <w:tcW w:w="1439" w:type="pct"/>
          </w:tcPr>
          <w:p w14:paraId="05ED8811" w14:textId="77777777" w:rsidR="00F17C7B" w:rsidRDefault="00F17C7B" w:rsidP="00F17C7B">
            <w:pPr>
              <w:pStyle w:val="Date"/>
            </w:pPr>
            <w:r>
              <w:t>Summer 2103</w:t>
            </w:r>
          </w:p>
        </w:tc>
      </w:tr>
      <w:tr w:rsidR="00F17C7B" w14:paraId="0C3AFAB2" w14:textId="77777777" w:rsidTr="00F54257">
        <w:tc>
          <w:tcPr>
            <w:tcW w:w="3561" w:type="pct"/>
          </w:tcPr>
          <w:p w14:paraId="30E0189B" w14:textId="77777777" w:rsidR="00F17C7B" w:rsidRDefault="00F17C7B" w:rsidP="00F17C7B">
            <w:pPr>
              <w:pStyle w:val="ListBullet"/>
            </w:pPr>
            <w:r>
              <w:t>Andy Alvarez (California State University of Monterey Bay)</w:t>
            </w:r>
          </w:p>
        </w:tc>
        <w:tc>
          <w:tcPr>
            <w:tcW w:w="1439" w:type="pct"/>
          </w:tcPr>
          <w:p w14:paraId="201CCEEC" w14:textId="77777777" w:rsidR="00F17C7B" w:rsidRDefault="00F17C7B" w:rsidP="00F17C7B">
            <w:pPr>
              <w:pStyle w:val="Date"/>
            </w:pPr>
            <w:r>
              <w:t>Summer 2013</w:t>
            </w:r>
          </w:p>
        </w:tc>
      </w:tr>
      <w:tr w:rsidR="00F17C7B" w14:paraId="0AF96461" w14:textId="77777777" w:rsidTr="00F54257">
        <w:tc>
          <w:tcPr>
            <w:tcW w:w="3561" w:type="pct"/>
          </w:tcPr>
          <w:p w14:paraId="4DB032AA" w14:textId="77777777" w:rsidR="00F17C7B" w:rsidRDefault="00F17C7B" w:rsidP="00F17C7B">
            <w:pPr>
              <w:pStyle w:val="ListBullet"/>
            </w:pPr>
            <w:r>
              <w:t>Owen O’Neal (Stanford University)</w:t>
            </w:r>
          </w:p>
        </w:tc>
        <w:tc>
          <w:tcPr>
            <w:tcW w:w="1439" w:type="pct"/>
          </w:tcPr>
          <w:p w14:paraId="7B947FD7" w14:textId="77777777" w:rsidR="00F17C7B" w:rsidRDefault="00F17C7B" w:rsidP="00F17C7B">
            <w:pPr>
              <w:pStyle w:val="Date"/>
            </w:pPr>
            <w:r>
              <w:t>Summer 2012</w:t>
            </w:r>
          </w:p>
        </w:tc>
      </w:tr>
      <w:tr w:rsidR="00F17C7B" w14:paraId="6190A4AD" w14:textId="77777777" w:rsidTr="00F54257">
        <w:tc>
          <w:tcPr>
            <w:tcW w:w="3561" w:type="pct"/>
          </w:tcPr>
          <w:p w14:paraId="1C8C87BA" w14:textId="77777777" w:rsidR="00F17C7B" w:rsidRDefault="00F17C7B" w:rsidP="00F17C7B">
            <w:pPr>
              <w:pStyle w:val="ListBullet"/>
            </w:pPr>
            <w:r>
              <w:t>Erin Bauman (Stanford University)</w:t>
            </w:r>
          </w:p>
        </w:tc>
        <w:tc>
          <w:tcPr>
            <w:tcW w:w="1439" w:type="pct"/>
          </w:tcPr>
          <w:p w14:paraId="563F9DAC" w14:textId="77777777" w:rsidR="00F17C7B" w:rsidRDefault="00F17C7B" w:rsidP="00F17C7B">
            <w:pPr>
              <w:pStyle w:val="Date"/>
            </w:pPr>
            <w:r>
              <w:t>Summer 2012</w:t>
            </w:r>
          </w:p>
        </w:tc>
      </w:tr>
      <w:tr w:rsidR="00F54257" w14:paraId="542EACA2" w14:textId="77777777" w:rsidTr="00F54257">
        <w:tc>
          <w:tcPr>
            <w:tcW w:w="3561" w:type="pct"/>
          </w:tcPr>
          <w:p w14:paraId="1675EFC8" w14:textId="77777777" w:rsidR="00F54257" w:rsidRDefault="00F54257" w:rsidP="00F54257">
            <w:pPr>
              <w:pStyle w:val="ListBullet"/>
            </w:pPr>
            <w:r>
              <w:t xml:space="preserve">Alex </w:t>
            </w:r>
            <w:proofErr w:type="spellStart"/>
            <w:r>
              <w:t>Alifimoff</w:t>
            </w:r>
            <w:proofErr w:type="spellEnd"/>
            <w:r>
              <w:t xml:space="preserve"> (Stanford University)</w:t>
            </w:r>
          </w:p>
        </w:tc>
        <w:tc>
          <w:tcPr>
            <w:tcW w:w="1439" w:type="pct"/>
          </w:tcPr>
          <w:p w14:paraId="457C7F5B" w14:textId="77777777" w:rsidR="00F54257" w:rsidRDefault="00F54257" w:rsidP="00F54257">
            <w:pPr>
              <w:pStyle w:val="Date"/>
            </w:pPr>
            <w:r>
              <w:t>Summer 2012</w:t>
            </w:r>
          </w:p>
        </w:tc>
      </w:tr>
    </w:tbl>
    <w:p w14:paraId="6F1C865A" w14:textId="77777777" w:rsidR="00931BEF" w:rsidRDefault="00931BEF" w:rsidP="00931BEF">
      <w:pPr>
        <w:pStyle w:val="Heading1"/>
        <w:spacing w:before="200" w:after="0"/>
        <w:ind w:left="-709"/>
      </w:pPr>
      <w:r>
        <w:t>Skills and Competencies</w:t>
      </w:r>
    </w:p>
    <w:tbl>
      <w:tblPr>
        <w:tblStyle w:val="CVDetails"/>
        <w:tblW w:w="5000" w:type="pct"/>
        <w:tblLook w:val="04A0" w:firstRow="1" w:lastRow="0" w:firstColumn="1" w:lastColumn="0" w:noHBand="0" w:noVBand="1"/>
      </w:tblPr>
      <w:tblGrid>
        <w:gridCol w:w="9360"/>
      </w:tblGrid>
      <w:tr w:rsidR="00931BEF" w14:paraId="23E94096" w14:textId="77777777" w:rsidTr="00931BEF">
        <w:tc>
          <w:tcPr>
            <w:tcW w:w="5000" w:type="pct"/>
          </w:tcPr>
          <w:sdt>
            <w:sdtPr>
              <w:id w:val="-1684427093"/>
              <w:placeholder>
                <w:docPart w:val="4782729EC1294748A7A51C6AEDB7CFC7"/>
              </w:placeholder>
            </w:sdtPr>
            <w:sdtContent>
              <w:p w14:paraId="345B0C07" w14:textId="13A4B9F3" w:rsidR="00931BEF" w:rsidRDefault="00931BEF" w:rsidP="00931BEF">
                <w:pPr>
                  <w:pStyle w:val="ListBullet"/>
                  <w:numPr>
                    <w:ilvl w:val="0"/>
                    <w:numId w:val="0"/>
                  </w:numPr>
                  <w:spacing w:line="240" w:lineRule="auto"/>
                  <w:jc w:val="both"/>
                </w:pPr>
                <w:r w:rsidRPr="0073458F">
                  <w:rPr>
                    <w:rStyle w:val="IntenseQuoteChar"/>
                  </w:rPr>
                  <w:t>Languages:</w:t>
                </w:r>
                <w:r w:rsidRPr="0073681D">
                  <w:t xml:space="preserve"> Italian (mother tongue</w:t>
                </w:r>
                <w:r w:rsidR="00242C60">
                  <w:t>), English (fluent), working knowledge of</w:t>
                </w:r>
                <w:r w:rsidRPr="0073681D">
                  <w:t xml:space="preserve"> Spanish and French.</w:t>
                </w:r>
              </w:p>
            </w:sdtContent>
          </w:sdt>
        </w:tc>
      </w:tr>
      <w:tr w:rsidR="00931BEF" w14:paraId="58801871" w14:textId="77777777" w:rsidTr="00931BEF">
        <w:tc>
          <w:tcPr>
            <w:tcW w:w="5000" w:type="pct"/>
          </w:tcPr>
          <w:sdt>
            <w:sdtPr>
              <w:id w:val="771752459"/>
              <w:placeholder>
                <w:docPart w:val="6F21E2CF20BBC346B8482B1E840319C6"/>
              </w:placeholder>
            </w:sdtPr>
            <w:sdtContent>
              <w:p w14:paraId="465F7E61" w14:textId="317E6AF5" w:rsidR="00931BEF" w:rsidRDefault="00931BEF" w:rsidP="00931BEF">
                <w:pPr>
                  <w:pStyle w:val="ListBullet"/>
                  <w:numPr>
                    <w:ilvl w:val="0"/>
                    <w:numId w:val="0"/>
                  </w:numPr>
                  <w:spacing w:line="240" w:lineRule="auto"/>
                  <w:jc w:val="both"/>
                </w:pPr>
                <w:r w:rsidRPr="0073458F">
                  <w:rPr>
                    <w:rStyle w:val="IntenseQuoteChar"/>
                  </w:rPr>
                  <w:t>Computer:</w:t>
                </w:r>
                <w:r w:rsidRPr="0073681D">
                  <w:t xml:space="preserve"> Excellent computer literacy. Able to work in DOS, Windows, Mac OS X, and Unix</w:t>
                </w:r>
                <w:r>
                  <w:t>/Linux</w:t>
                </w:r>
                <w:r w:rsidRPr="0073681D">
                  <w:t xml:space="preserve"> operating systems. Knowledge of the whole suite of Microsoft Office programs. Able to program with different statistical (R, S-plus, SAS, </w:t>
                </w:r>
                <w:proofErr w:type="spellStart"/>
                <w:r w:rsidRPr="0073681D">
                  <w:t>Systat</w:t>
                </w:r>
                <w:proofErr w:type="spellEnd"/>
                <w:r>
                  <w:t>, Win/</w:t>
                </w:r>
                <w:proofErr w:type="spellStart"/>
                <w:r>
                  <w:t>OpenBUGS</w:t>
                </w:r>
                <w:proofErr w:type="spellEnd"/>
                <w:r>
                  <w:t>, JAGS</w:t>
                </w:r>
                <w:r w:rsidRPr="0073681D">
                  <w:t>), mathematical (</w:t>
                </w:r>
                <w:proofErr w:type="spellStart"/>
                <w:r w:rsidRPr="0073681D">
                  <w:t>Matlab</w:t>
                </w:r>
                <w:proofErr w:type="spellEnd"/>
                <w:r>
                  <w:t>, Maple</w:t>
                </w:r>
                <w:r w:rsidRPr="0073681D">
                  <w:t>), geographic data processing (Generic Mapping Tools</w:t>
                </w:r>
                <w:r>
                  <w:t>, ArcGIS</w:t>
                </w:r>
                <w:r w:rsidRPr="0073681D">
                  <w:t>), database management (SQL with</w:t>
                </w:r>
                <w:r>
                  <w:t xml:space="preserve">in MySQL, </w:t>
                </w:r>
                <w:proofErr w:type="spellStart"/>
                <w:r>
                  <w:t>PostgreSQL</w:t>
                </w:r>
                <w:proofErr w:type="spellEnd"/>
                <w:r>
                  <w:t>, and MS Ac</w:t>
                </w:r>
                <w:r w:rsidRPr="0073681D">
                  <w:t>cess), editing (LATEX</w:t>
                </w:r>
                <w:r w:rsidR="00242C60">
                  <w:t xml:space="preserve">, </w:t>
                </w:r>
                <w:proofErr w:type="spellStart"/>
                <w:r w:rsidR="00242C60">
                  <w:t>pandoc</w:t>
                </w:r>
                <w:proofErr w:type="spellEnd"/>
                <w:r w:rsidRPr="0073681D">
                  <w:t>), web site compiling (HTML,</w:t>
                </w:r>
                <w:r>
                  <w:t xml:space="preserve"> CSS,</w:t>
                </w:r>
                <w:r w:rsidRPr="0073681D">
                  <w:t xml:space="preserve"> PHP</w:t>
                </w:r>
                <w:r>
                  <w:t xml:space="preserve">, Drupal, </w:t>
                </w:r>
                <w:proofErr w:type="spellStart"/>
                <w:r>
                  <w:t>Javascript</w:t>
                </w:r>
                <w:proofErr w:type="spellEnd"/>
                <w:r>
                  <w:t xml:space="preserve">, </w:t>
                </w:r>
                <w:proofErr w:type="spellStart"/>
                <w:r>
                  <w:t>Wordpress</w:t>
                </w:r>
                <w:proofErr w:type="spellEnd"/>
                <w:r>
                  <w:t>, Markdown</w:t>
                </w:r>
                <w:r w:rsidRPr="0073681D">
                  <w:t xml:space="preserve">), and general purpose programming languages (Bash, Perl, </w:t>
                </w:r>
                <w:proofErr w:type="spellStart"/>
                <w:r w:rsidRPr="0073681D">
                  <w:t>Awk</w:t>
                </w:r>
                <w:proofErr w:type="spellEnd"/>
                <w:r>
                  <w:t>, Python</w:t>
                </w:r>
                <w:r w:rsidRPr="0073681D">
                  <w:t>).</w:t>
                </w:r>
              </w:p>
            </w:sdtContent>
          </w:sdt>
        </w:tc>
      </w:tr>
      <w:tr w:rsidR="00931BEF" w14:paraId="59A4BDD9" w14:textId="77777777" w:rsidTr="00931BEF">
        <w:tc>
          <w:tcPr>
            <w:tcW w:w="5000" w:type="pct"/>
          </w:tcPr>
          <w:p w14:paraId="453692A6" w14:textId="380B0AEF" w:rsidR="00931BEF" w:rsidRDefault="00931BEF" w:rsidP="0035425A">
            <w:pPr>
              <w:pStyle w:val="ListBullet"/>
              <w:numPr>
                <w:ilvl w:val="0"/>
                <w:numId w:val="0"/>
              </w:numPr>
              <w:tabs>
                <w:tab w:val="clear" w:pos="180"/>
                <w:tab w:val="left" w:pos="0"/>
              </w:tabs>
              <w:spacing w:line="240" w:lineRule="auto"/>
              <w:jc w:val="both"/>
            </w:pPr>
            <w:r w:rsidRPr="0073458F">
              <w:rPr>
                <w:rStyle w:val="IntenseQuoteChar"/>
              </w:rPr>
              <w:t>Technical:</w:t>
            </w:r>
            <w:r>
              <w:t xml:space="preserve"> </w:t>
            </w:r>
            <w:r w:rsidR="008626B4" w:rsidRPr="008626B4">
              <w:t>Broad experience in biometrics and data science. Proficient in statistical modeling both in a hypothesis testing and Bayesian framework. Able to compile,</w:t>
            </w:r>
            <w:r w:rsidR="008626B4">
              <w:t xml:space="preserve"> manipulate,</w:t>
            </w:r>
            <w:r w:rsidR="008626B4" w:rsidRPr="008626B4">
              <w:t xml:space="preserve"> integrate and analyze large datasets, and developing analytical approaches for estimating abundance an</w:t>
            </w:r>
            <w:r w:rsidR="008626B4">
              <w:t>d distribution of animal</w:t>
            </w:r>
            <w:r w:rsidR="008626B4" w:rsidRPr="008626B4">
              <w:t xml:space="preserve"> populations from multiple sources of data. </w:t>
            </w:r>
            <w:proofErr w:type="spellStart"/>
            <w:r w:rsidR="008626B4" w:rsidRPr="008626B4">
              <w:t>Estensive</w:t>
            </w:r>
            <w:proofErr w:type="spellEnd"/>
            <w:r w:rsidR="008626B4" w:rsidRPr="008626B4">
              <w:t xml:space="preserve"> experience in fitting generalized linear models and their extensions (e.g. </w:t>
            </w:r>
            <w:proofErr w:type="spellStart"/>
            <w:r w:rsidR="008626B4" w:rsidRPr="008626B4">
              <w:t>glm</w:t>
            </w:r>
            <w:proofErr w:type="spellEnd"/>
            <w:r w:rsidR="008626B4" w:rsidRPr="008626B4">
              <w:t xml:space="preserve">, </w:t>
            </w:r>
            <w:proofErr w:type="spellStart"/>
            <w:r w:rsidR="008626B4" w:rsidRPr="008626B4">
              <w:t>glmm</w:t>
            </w:r>
            <w:proofErr w:type="spellEnd"/>
            <w:r w:rsidR="008626B4" w:rsidRPr="008626B4">
              <w:t xml:space="preserve">, gam, </w:t>
            </w:r>
            <w:proofErr w:type="spellStart"/>
            <w:r w:rsidR="008626B4" w:rsidRPr="008626B4">
              <w:t>gamm</w:t>
            </w:r>
            <w:proofErr w:type="spellEnd"/>
            <w:r w:rsidR="008626B4" w:rsidRPr="008626B4">
              <w:t xml:space="preserve">, zip, </w:t>
            </w:r>
            <w:proofErr w:type="spellStart"/>
            <w:r w:rsidR="008626B4" w:rsidRPr="008626B4">
              <w:t>zinb</w:t>
            </w:r>
            <w:proofErr w:type="spellEnd"/>
            <w:r w:rsidR="008626B4" w:rsidRPr="008626B4">
              <w:t xml:space="preserve"> etc.). Dealt extensively with unbalanced datasets with a substantial portion of missing information, over-dispersed data, and cases of zero inflation. Broad experience in research synthesis and pseudo experimental approaches </w:t>
            </w:r>
            <w:r w:rsidR="008626B4">
              <w:t xml:space="preserve">often </w:t>
            </w:r>
            <w:r w:rsidR="008626B4" w:rsidRPr="008626B4">
              <w:t>applied to fisheries (i.e. identifying natural experiments from exploited or perturbed ecosystems).</w:t>
            </w:r>
          </w:p>
        </w:tc>
      </w:tr>
    </w:tbl>
    <w:p w14:paraId="663491FE" w14:textId="77777777" w:rsidR="00F17C7B" w:rsidRDefault="00F17C7B" w:rsidP="009A74DB">
      <w:pPr>
        <w:pStyle w:val="BodyText"/>
      </w:pPr>
    </w:p>
    <w:p w14:paraId="0D5C0D5D" w14:textId="77777777" w:rsidR="005468E4" w:rsidRDefault="005468E4" w:rsidP="005468E4">
      <w:pPr>
        <w:pStyle w:val="Heading1"/>
        <w:spacing w:before="200" w:after="0"/>
        <w:ind w:left="-709"/>
      </w:pPr>
      <w:r>
        <w:t>Publications</w:t>
      </w:r>
    </w:p>
    <w:p w14:paraId="1F795692" w14:textId="77777777" w:rsidR="005468E4" w:rsidRDefault="005468E4" w:rsidP="005468E4">
      <w:pPr>
        <w:pStyle w:val="IntenseQuote"/>
        <w:spacing w:after="0"/>
        <w:ind w:left="0"/>
      </w:pPr>
      <w:r>
        <w:t>Journal articles and book chapters</w:t>
      </w:r>
    </w:p>
    <w:tbl>
      <w:tblPr>
        <w:tblStyle w:val="CVDetails"/>
        <w:tblW w:w="5000" w:type="pct"/>
        <w:tblLook w:val="04A0" w:firstRow="1" w:lastRow="0" w:firstColumn="1" w:lastColumn="0" w:noHBand="0" w:noVBand="1"/>
      </w:tblPr>
      <w:tblGrid>
        <w:gridCol w:w="9360"/>
      </w:tblGrid>
      <w:tr w:rsidR="005468E4" w14:paraId="767CAB47" w14:textId="77777777" w:rsidTr="005468E4">
        <w:tc>
          <w:tcPr>
            <w:tcW w:w="5000" w:type="pct"/>
          </w:tcPr>
          <w:p w14:paraId="392FDA05" w14:textId="0115563E" w:rsidR="004014E5" w:rsidRPr="004014E5" w:rsidRDefault="004014E5" w:rsidP="004014E5">
            <w:pPr>
              <w:pStyle w:val="ListBullet"/>
              <w:numPr>
                <w:ilvl w:val="0"/>
                <w:numId w:val="17"/>
              </w:numPr>
              <w:rPr>
                <w:lang w:bidi="en-US"/>
              </w:rPr>
            </w:pPr>
            <w:r>
              <w:rPr>
                <w:lang w:val="en-CA" w:bidi="en-US"/>
              </w:rPr>
              <w:t xml:space="preserve">Ferretti, F., </w:t>
            </w:r>
            <w:proofErr w:type="spellStart"/>
            <w:r>
              <w:rPr>
                <w:lang w:val="en-CA" w:bidi="en-US"/>
              </w:rPr>
              <w:t>Novaglio</w:t>
            </w:r>
            <w:proofErr w:type="spellEnd"/>
            <w:r>
              <w:rPr>
                <w:lang w:val="en-CA" w:bidi="en-US"/>
              </w:rPr>
              <w:t xml:space="preserve">, C., </w:t>
            </w:r>
            <w:proofErr w:type="spellStart"/>
            <w:r>
              <w:rPr>
                <w:lang w:val="en-CA" w:bidi="en-US"/>
              </w:rPr>
              <w:t>Peddemors</w:t>
            </w:r>
            <w:proofErr w:type="spellEnd"/>
            <w:r>
              <w:rPr>
                <w:lang w:val="en-CA" w:bidi="en-US"/>
              </w:rPr>
              <w:t xml:space="preserve">, Reid, D., </w:t>
            </w:r>
            <w:proofErr w:type="spellStart"/>
            <w:r>
              <w:rPr>
                <w:lang w:val="en-CA" w:bidi="en-US"/>
              </w:rPr>
              <w:t>Lotze</w:t>
            </w:r>
            <w:proofErr w:type="spellEnd"/>
            <w:r>
              <w:rPr>
                <w:lang w:val="en-CA" w:bidi="en-US"/>
              </w:rPr>
              <w:t xml:space="preserve">, H., </w:t>
            </w:r>
            <w:proofErr w:type="spellStart"/>
            <w:r>
              <w:rPr>
                <w:lang w:val="en-CA" w:bidi="en-US"/>
              </w:rPr>
              <w:t>Micheli</w:t>
            </w:r>
            <w:proofErr w:type="spellEnd"/>
            <w:r>
              <w:rPr>
                <w:lang w:val="en-CA" w:bidi="en-US"/>
              </w:rPr>
              <w:t xml:space="preserve">, F. </w:t>
            </w:r>
            <w:r w:rsidR="00E7038E">
              <w:rPr>
                <w:lang w:bidi="en-US"/>
              </w:rPr>
              <w:t>Changes in shark community</w:t>
            </w:r>
            <w:r w:rsidRPr="004014E5">
              <w:rPr>
                <w:lang w:bidi="en-US"/>
              </w:rPr>
              <w:t xml:space="preserve"> structure at early stages of exploitation</w:t>
            </w:r>
            <w:r>
              <w:rPr>
                <w:lang w:bidi="en-US"/>
              </w:rPr>
              <w:t xml:space="preserve">. </w:t>
            </w:r>
            <w:r w:rsidRPr="004014E5">
              <w:rPr>
                <w:i/>
                <w:lang w:bidi="en-US"/>
              </w:rPr>
              <w:t>In Prep</w:t>
            </w:r>
            <w:r>
              <w:rPr>
                <w:i/>
                <w:lang w:bidi="en-US"/>
              </w:rPr>
              <w:t xml:space="preserve"> </w:t>
            </w:r>
            <w:r w:rsidR="00860A8D" w:rsidRPr="00860A8D">
              <w:rPr>
                <w:i/>
                <w:lang w:bidi="en-US"/>
              </w:rPr>
              <w:t>for</w:t>
            </w:r>
            <w:r w:rsidR="00860A8D">
              <w:rPr>
                <w:lang w:bidi="en-US"/>
              </w:rPr>
              <w:t xml:space="preserve"> journal to be defined</w:t>
            </w:r>
            <w:r w:rsidRPr="004014E5">
              <w:rPr>
                <w:i/>
                <w:lang w:bidi="en-US"/>
              </w:rPr>
              <w:t>.</w:t>
            </w:r>
            <w:r w:rsidRPr="004014E5">
              <w:rPr>
                <w:lang w:bidi="en-US"/>
              </w:rPr>
              <w:t xml:space="preserve"> </w:t>
            </w:r>
            <w:r w:rsidR="005468E4" w:rsidRPr="004014E5">
              <w:rPr>
                <w:lang w:val="en-CA" w:bidi="en-US"/>
              </w:rPr>
              <w:t xml:space="preserve"> </w:t>
            </w:r>
          </w:p>
          <w:p w14:paraId="0CFAD1D8" w14:textId="7BCBB2C7" w:rsidR="005468E4" w:rsidRPr="00447161" w:rsidRDefault="005468E4" w:rsidP="005468E4">
            <w:pPr>
              <w:pStyle w:val="ListBullet"/>
              <w:numPr>
                <w:ilvl w:val="0"/>
                <w:numId w:val="17"/>
              </w:numPr>
              <w:rPr>
                <w:lang w:val="en-CA" w:bidi="en-US"/>
              </w:rPr>
            </w:pPr>
            <w:r w:rsidRPr="00447161">
              <w:rPr>
                <w:lang w:val="en-CA" w:bidi="en-US"/>
              </w:rPr>
              <w:t xml:space="preserve">McCauley, D. and </w:t>
            </w:r>
            <w:r w:rsidRPr="00447161">
              <w:rPr>
                <w:b/>
                <w:lang w:val="en-CA" w:bidi="en-US"/>
              </w:rPr>
              <w:t>Ferretti, F.</w:t>
            </w:r>
            <w:r w:rsidRPr="00447161">
              <w:rPr>
                <w:lang w:val="en-CA" w:bidi="en-US"/>
              </w:rPr>
              <w:t xml:space="preserve"> When endangered species attack. </w:t>
            </w:r>
            <w:r w:rsidRPr="00447161">
              <w:t xml:space="preserve">Endangered sharks pushes endangered mammal towards extinction? </w:t>
            </w:r>
            <w:r w:rsidRPr="00447161">
              <w:rPr>
                <w:b/>
                <w:i/>
              </w:rPr>
              <w:t>In Prep</w:t>
            </w:r>
            <w:r>
              <w:rPr>
                <w:b/>
                <w:i/>
              </w:rPr>
              <w:t xml:space="preserve"> for </w:t>
            </w:r>
            <w:r w:rsidR="00D21923">
              <w:rPr>
                <w:b/>
              </w:rPr>
              <w:t>Nature</w:t>
            </w:r>
            <w:r w:rsidRPr="00447161">
              <w:rPr>
                <w:b/>
                <w:i/>
              </w:rPr>
              <w:t>.</w:t>
            </w:r>
          </w:p>
          <w:p w14:paraId="0D5104CB" w14:textId="77777777" w:rsidR="005468E4" w:rsidRPr="00447161" w:rsidRDefault="005468E4" w:rsidP="005468E4">
            <w:pPr>
              <w:pStyle w:val="ListBullet"/>
              <w:numPr>
                <w:ilvl w:val="0"/>
                <w:numId w:val="17"/>
              </w:numPr>
              <w:rPr>
                <w:lang w:val="en-CA" w:bidi="en-US"/>
              </w:rPr>
            </w:pPr>
            <w:r>
              <w:rPr>
                <w:lang w:val="en-CA" w:bidi="en-US"/>
              </w:rPr>
              <w:t xml:space="preserve"> </w:t>
            </w:r>
            <w:proofErr w:type="spellStart"/>
            <w:r w:rsidRPr="00447161">
              <w:rPr>
                <w:lang w:val="en-CA" w:bidi="en-US"/>
              </w:rPr>
              <w:t>Bastari</w:t>
            </w:r>
            <w:proofErr w:type="spellEnd"/>
            <w:r w:rsidRPr="00447161">
              <w:rPr>
                <w:lang w:val="en-CA" w:bidi="en-US"/>
              </w:rPr>
              <w:t xml:space="preserve">, A., </w:t>
            </w:r>
            <w:proofErr w:type="spellStart"/>
            <w:r w:rsidRPr="00447161">
              <w:rPr>
                <w:lang w:val="en-CA" w:bidi="en-US"/>
              </w:rPr>
              <w:t>Cerrano</w:t>
            </w:r>
            <w:proofErr w:type="spellEnd"/>
            <w:r w:rsidRPr="00447161">
              <w:rPr>
                <w:lang w:val="en-CA" w:bidi="en-US"/>
              </w:rPr>
              <w:t xml:space="preserve">, C., </w:t>
            </w:r>
            <w:proofErr w:type="spellStart"/>
            <w:r w:rsidRPr="00447161">
              <w:rPr>
                <w:lang w:val="en-CA" w:bidi="en-US"/>
              </w:rPr>
              <w:t>Micheli</w:t>
            </w:r>
            <w:proofErr w:type="spellEnd"/>
            <w:r w:rsidRPr="00447161">
              <w:rPr>
                <w:lang w:val="en-CA" w:bidi="en-US"/>
              </w:rPr>
              <w:t xml:space="preserve">, F. and </w:t>
            </w:r>
            <w:r w:rsidRPr="00447161">
              <w:rPr>
                <w:b/>
                <w:lang w:val="en-CA" w:bidi="en-US"/>
              </w:rPr>
              <w:t>Ferretti, F.</w:t>
            </w:r>
            <w:r w:rsidRPr="00447161">
              <w:rPr>
                <w:lang w:val="en-CA" w:bidi="en-US"/>
              </w:rPr>
              <w:t xml:space="preserve"> </w:t>
            </w:r>
            <w:proofErr w:type="gramStart"/>
            <w:r w:rsidRPr="00447161">
              <w:rPr>
                <w:lang w:val="en-CA" w:bidi="en-US"/>
              </w:rPr>
              <w:t>Analysing</w:t>
            </w:r>
            <w:proofErr w:type="gramEnd"/>
            <w:r w:rsidRPr="00447161">
              <w:rPr>
                <w:lang w:val="en-CA" w:bidi="en-US"/>
              </w:rPr>
              <w:t xml:space="preserve"> the giants: new perspectives vs. limits of large marine protected areas. </w:t>
            </w:r>
            <w:r w:rsidRPr="00A12BCB">
              <w:rPr>
                <w:b/>
                <w:i/>
                <w:lang w:val="en-CA" w:bidi="en-US"/>
              </w:rPr>
              <w:t>In Prep</w:t>
            </w:r>
            <w:r>
              <w:rPr>
                <w:b/>
                <w:lang w:val="en-CA" w:bidi="en-US"/>
              </w:rPr>
              <w:t xml:space="preserve"> for Marine Policy</w:t>
            </w:r>
            <w:r w:rsidRPr="00447161">
              <w:rPr>
                <w:b/>
                <w:lang w:val="en-CA" w:bidi="en-US"/>
              </w:rPr>
              <w:t>.</w:t>
            </w:r>
          </w:p>
          <w:p w14:paraId="01E17D26" w14:textId="49FD1BEE" w:rsidR="00A95129" w:rsidRPr="00A95129" w:rsidRDefault="005468E4" w:rsidP="00A95129">
            <w:pPr>
              <w:pStyle w:val="ListBullet"/>
              <w:numPr>
                <w:ilvl w:val="0"/>
                <w:numId w:val="17"/>
              </w:numPr>
              <w:rPr>
                <w:lang w:val="en-CA" w:bidi="en-US"/>
              </w:rPr>
            </w:pPr>
            <w:r>
              <w:rPr>
                <w:b/>
              </w:rPr>
              <w:t xml:space="preserve"> </w:t>
            </w:r>
            <w:r w:rsidRPr="00447161">
              <w:rPr>
                <w:b/>
              </w:rPr>
              <w:t>Ferretti</w:t>
            </w:r>
            <w:r w:rsidRPr="00447161">
              <w:t xml:space="preserve"> F., N., </w:t>
            </w:r>
            <w:proofErr w:type="spellStart"/>
            <w:r w:rsidRPr="00447161">
              <w:t>Dulvy</w:t>
            </w:r>
            <w:proofErr w:type="spellEnd"/>
            <w:r w:rsidRPr="00447161">
              <w:t xml:space="preserve">, F., </w:t>
            </w:r>
            <w:proofErr w:type="spellStart"/>
            <w:r w:rsidRPr="00447161">
              <w:t>Micheli</w:t>
            </w:r>
            <w:proofErr w:type="spellEnd"/>
            <w:r w:rsidRPr="00447161">
              <w:t xml:space="preserve">, F., The global shark CPUE database. </w:t>
            </w:r>
            <w:r w:rsidRPr="00447161">
              <w:rPr>
                <w:b/>
                <w:i/>
              </w:rPr>
              <w:t>In Prep</w:t>
            </w:r>
            <w:r>
              <w:rPr>
                <w:b/>
                <w:i/>
              </w:rPr>
              <w:t xml:space="preserve"> for </w:t>
            </w:r>
            <w:r w:rsidRPr="009F7DA0">
              <w:rPr>
                <w:b/>
              </w:rPr>
              <w:t>Fish and Fisheries</w:t>
            </w:r>
            <w:r w:rsidRPr="00447161">
              <w:rPr>
                <w:b/>
                <w:i/>
              </w:rPr>
              <w:t>.</w:t>
            </w:r>
            <w:r w:rsidRPr="00A95129">
              <w:rPr>
                <w:lang w:val="en-CA" w:bidi="en-US"/>
              </w:rPr>
              <w:t xml:space="preserve"> </w:t>
            </w:r>
          </w:p>
          <w:p w14:paraId="428AD2A0" w14:textId="77777777" w:rsidR="00A95129" w:rsidRDefault="00A95129" w:rsidP="00A95129">
            <w:pPr>
              <w:pStyle w:val="ListBullet"/>
              <w:numPr>
                <w:ilvl w:val="0"/>
                <w:numId w:val="17"/>
              </w:numPr>
              <w:rPr>
                <w:lang w:val="en-CA" w:bidi="en-US"/>
              </w:rPr>
            </w:pPr>
            <w:r>
              <w:rPr>
                <w:lang w:val="en-CA" w:bidi="en-US"/>
              </w:rPr>
              <w:t xml:space="preserve"> </w:t>
            </w:r>
            <w:r w:rsidRPr="002F2588">
              <w:rPr>
                <w:lang w:val="en-CA" w:bidi="en-US"/>
              </w:rPr>
              <w:t>Britten, G. L.</w:t>
            </w:r>
            <w:r>
              <w:rPr>
                <w:lang w:val="en-CA" w:bidi="en-US"/>
              </w:rPr>
              <w:t xml:space="preserve">, </w:t>
            </w:r>
            <w:r w:rsidRPr="002F2588">
              <w:t>Garcia, V.</w:t>
            </w:r>
            <w:r w:rsidRPr="002F2588">
              <w:rPr>
                <w:lang w:val="en-CA" w:bidi="en-US"/>
              </w:rPr>
              <w:t xml:space="preserve">, </w:t>
            </w:r>
            <w:r w:rsidRPr="00B64F8F">
              <w:rPr>
                <w:b/>
                <w:lang w:val="en-CA" w:bidi="en-US"/>
              </w:rPr>
              <w:t>Ferretti</w:t>
            </w:r>
            <w:r w:rsidRPr="002F2588">
              <w:rPr>
                <w:lang w:val="en-CA" w:bidi="en-US"/>
              </w:rPr>
              <w:t xml:space="preserve">, F. &amp; Worm, B. </w:t>
            </w:r>
            <w:r w:rsidRPr="00A64F4E">
              <w:rPr>
                <w:lang w:val="en-CA" w:bidi="en-US"/>
              </w:rPr>
              <w:t>Correlates of extinction risk in sharks</w:t>
            </w:r>
            <w:r w:rsidRPr="002F2588">
              <w:rPr>
                <w:sz w:val="21"/>
                <w:szCs w:val="21"/>
              </w:rPr>
              <w:t xml:space="preserve">. </w:t>
            </w:r>
            <w:r>
              <w:rPr>
                <w:b/>
                <w:i/>
              </w:rPr>
              <w:t xml:space="preserve">In Revision for </w:t>
            </w:r>
            <w:r w:rsidRPr="00AB07E1">
              <w:rPr>
                <w:b/>
              </w:rPr>
              <w:t>Journal of Animal Ecology</w:t>
            </w:r>
            <w:r>
              <w:rPr>
                <w:i/>
              </w:rPr>
              <w:t>.</w:t>
            </w:r>
          </w:p>
          <w:p w14:paraId="73F8A917" w14:textId="3A6FAE81" w:rsidR="00A95129" w:rsidRPr="000431AE" w:rsidRDefault="00A95129" w:rsidP="000431AE">
            <w:pPr>
              <w:pStyle w:val="ListBullet"/>
              <w:numPr>
                <w:ilvl w:val="0"/>
                <w:numId w:val="17"/>
              </w:numPr>
              <w:rPr>
                <w:b/>
              </w:rPr>
            </w:pPr>
            <w:proofErr w:type="spellStart"/>
            <w:r>
              <w:t>Sulcic</w:t>
            </w:r>
            <w:proofErr w:type="spellEnd"/>
            <w:r>
              <w:t xml:space="preserve"> </w:t>
            </w:r>
            <w:proofErr w:type="spellStart"/>
            <w:r>
              <w:t>Sprem</w:t>
            </w:r>
            <w:proofErr w:type="spellEnd"/>
            <w:r>
              <w:t xml:space="preserve">, J., </w:t>
            </w:r>
            <w:proofErr w:type="spellStart"/>
            <w:r>
              <w:t>Dobroslavic</w:t>
            </w:r>
            <w:proofErr w:type="spellEnd"/>
            <w:r>
              <w:t xml:space="preserve">, T., </w:t>
            </w:r>
            <w:proofErr w:type="spellStart"/>
            <w:r>
              <w:t>Kozul</w:t>
            </w:r>
            <w:proofErr w:type="spellEnd"/>
            <w:r>
              <w:t xml:space="preserve">, V. &amp; </w:t>
            </w:r>
            <w:r w:rsidRPr="00695414">
              <w:rPr>
                <w:b/>
              </w:rPr>
              <w:t>Ferretti, F</w:t>
            </w:r>
            <w:r>
              <w:t>. Small-tooth sawfish (</w:t>
            </w:r>
            <w:proofErr w:type="spellStart"/>
            <w:r w:rsidRPr="00695414">
              <w:rPr>
                <w:i/>
              </w:rPr>
              <w:t>Pristis</w:t>
            </w:r>
            <w:proofErr w:type="spellEnd"/>
            <w:r w:rsidRPr="00695414">
              <w:rPr>
                <w:i/>
              </w:rPr>
              <w:t xml:space="preserve"> </w:t>
            </w:r>
            <w:proofErr w:type="spellStart"/>
            <w:r w:rsidRPr="00695414">
              <w:rPr>
                <w:i/>
              </w:rPr>
              <w:t>pectinata</w:t>
            </w:r>
            <w:proofErr w:type="spellEnd"/>
            <w:r>
              <w:t xml:space="preserve">, Latham, 1794) in the Adriatic Sea </w:t>
            </w:r>
            <w:r w:rsidR="000431AE">
              <w:rPr>
                <w:b/>
                <w:i/>
              </w:rPr>
              <w:t>In Prep</w:t>
            </w:r>
            <w:r>
              <w:rPr>
                <w:b/>
                <w:i/>
              </w:rPr>
              <w:t xml:space="preserve"> for </w:t>
            </w:r>
            <w:r w:rsidR="000431AE" w:rsidRPr="000431AE">
              <w:rPr>
                <w:b/>
              </w:rPr>
              <w:t>J. Mar. Biol. Assoc. </w:t>
            </w:r>
            <w:r w:rsidR="000431AE" w:rsidRPr="000431AE">
              <w:rPr>
                <w:b/>
                <w:bCs/>
              </w:rPr>
              <w:t>U. K</w:t>
            </w:r>
            <w:r w:rsidR="000431AE">
              <w:rPr>
                <w:b/>
              </w:rPr>
              <w:t>.</w:t>
            </w:r>
          </w:p>
          <w:p w14:paraId="0DDADD54" w14:textId="257BDA2F" w:rsidR="00A95129" w:rsidRPr="00A95129" w:rsidRDefault="00A95129" w:rsidP="005468E4">
            <w:pPr>
              <w:pStyle w:val="ListBullet"/>
              <w:numPr>
                <w:ilvl w:val="0"/>
                <w:numId w:val="17"/>
              </w:numPr>
              <w:rPr>
                <w:lang w:val="pt-BR" w:bidi="en-US"/>
              </w:rPr>
            </w:pPr>
            <w:r w:rsidRPr="00447161">
              <w:t xml:space="preserve">Jorgensen, S. J., Anderson, S., </w:t>
            </w:r>
            <w:proofErr w:type="spellStart"/>
            <w:r w:rsidRPr="00447161">
              <w:t>Tietz</w:t>
            </w:r>
            <w:proofErr w:type="spellEnd"/>
            <w:r w:rsidRPr="00447161">
              <w:t>, J.,</w:t>
            </w:r>
            <w:r w:rsidRPr="00447161">
              <w:rPr>
                <w:vertAlign w:val="superscript"/>
              </w:rPr>
              <w:t xml:space="preserve"> </w:t>
            </w:r>
            <w:proofErr w:type="spellStart"/>
            <w:r w:rsidRPr="00447161">
              <w:t>Chapple</w:t>
            </w:r>
            <w:proofErr w:type="spellEnd"/>
            <w:r w:rsidRPr="00447161">
              <w:t xml:space="preserve">, T., </w:t>
            </w:r>
            <w:proofErr w:type="spellStart"/>
            <w:r w:rsidRPr="00447161">
              <w:t>Kanive</w:t>
            </w:r>
            <w:proofErr w:type="spellEnd"/>
            <w:r w:rsidRPr="00447161">
              <w:t xml:space="preserve">, P., </w:t>
            </w:r>
            <w:r w:rsidRPr="00447161">
              <w:rPr>
                <w:b/>
              </w:rPr>
              <w:t>Ferretti, F.</w:t>
            </w:r>
            <w:r w:rsidRPr="00447161">
              <w:t>, and Block, B. A.</w:t>
            </w:r>
            <w:r w:rsidRPr="00447161">
              <w:rPr>
                <w:vertAlign w:val="superscript"/>
              </w:rPr>
              <w:t xml:space="preserve"> </w:t>
            </w:r>
            <w:r w:rsidRPr="00447161">
              <w:rPr>
                <w:rFonts w:eastAsia="Cambria" w:cs="Times New Roman"/>
              </w:rPr>
              <w:t xml:space="preserve">Do orcas displace white sharks on foraging grounds? </w:t>
            </w:r>
            <w:r w:rsidRPr="00447161">
              <w:rPr>
                <w:rFonts w:eastAsia="Cambria" w:cs="Times New Roman"/>
                <w:b/>
                <w:i/>
              </w:rPr>
              <w:t>In Prep</w:t>
            </w:r>
            <w:r>
              <w:rPr>
                <w:rFonts w:eastAsia="Cambria" w:cs="Times New Roman"/>
                <w:b/>
                <w:i/>
              </w:rPr>
              <w:t xml:space="preserve"> for </w:t>
            </w:r>
            <w:r w:rsidRPr="009F7DA0">
              <w:rPr>
                <w:rFonts w:eastAsia="Cambria" w:cs="Times New Roman"/>
                <w:b/>
              </w:rPr>
              <w:t>Ecology Letters</w:t>
            </w:r>
            <w:r w:rsidRPr="00447161">
              <w:rPr>
                <w:rFonts w:eastAsia="Cambria" w:cs="Times New Roman"/>
                <w:b/>
                <w:i/>
              </w:rPr>
              <w:t>.</w:t>
            </w:r>
          </w:p>
          <w:p w14:paraId="224C4EEC" w14:textId="4FBAB397" w:rsidR="005468E4" w:rsidRPr="00447161" w:rsidRDefault="005468E4" w:rsidP="005468E4">
            <w:pPr>
              <w:pStyle w:val="ListBullet"/>
              <w:numPr>
                <w:ilvl w:val="0"/>
                <w:numId w:val="17"/>
              </w:numPr>
              <w:rPr>
                <w:i/>
                <w:lang w:val="en-CA" w:bidi="en-US"/>
              </w:rPr>
            </w:pPr>
            <w:proofErr w:type="spellStart"/>
            <w:r w:rsidRPr="00447161">
              <w:rPr>
                <w:lang w:val="en-CA" w:bidi="en-US"/>
              </w:rPr>
              <w:t>Novaglio</w:t>
            </w:r>
            <w:proofErr w:type="spellEnd"/>
            <w:r w:rsidRPr="00447161">
              <w:rPr>
                <w:lang w:val="en-CA" w:bidi="en-US"/>
              </w:rPr>
              <w:t xml:space="preserve">, C., </w:t>
            </w:r>
            <w:r w:rsidRPr="00447161">
              <w:rPr>
                <w:b/>
                <w:lang w:val="en-CA" w:bidi="en-US"/>
              </w:rPr>
              <w:t>Ferretti, F.</w:t>
            </w:r>
            <w:r w:rsidRPr="00447161">
              <w:rPr>
                <w:lang w:val="en-CA" w:bidi="en-US"/>
              </w:rPr>
              <w:t xml:space="preserve">, Smith, T. and </w:t>
            </w:r>
            <w:proofErr w:type="spellStart"/>
            <w:r w:rsidRPr="00447161">
              <w:rPr>
                <w:lang w:val="en-CA" w:bidi="en-US"/>
              </w:rPr>
              <w:t>Frusher</w:t>
            </w:r>
            <w:proofErr w:type="spellEnd"/>
            <w:r w:rsidRPr="00447161">
              <w:rPr>
                <w:lang w:val="en-CA" w:bidi="en-US"/>
              </w:rPr>
              <w:t xml:space="preserve">, S. </w:t>
            </w:r>
            <w:r w:rsidRPr="00447161">
              <w:rPr>
                <w:bCs/>
                <w:lang w:bidi="en-US"/>
              </w:rPr>
              <w:t>Species-area relationships as indicators of human impact on fish communities.</w:t>
            </w:r>
            <w:r w:rsidRPr="00447161">
              <w:rPr>
                <w:lang w:val="en-CA" w:bidi="en-US"/>
              </w:rPr>
              <w:t xml:space="preserve"> </w:t>
            </w:r>
            <w:r w:rsidRPr="00447161">
              <w:rPr>
                <w:b/>
                <w:i/>
                <w:lang w:val="en-CA" w:bidi="en-US"/>
              </w:rPr>
              <w:t>In Prep</w:t>
            </w:r>
            <w:r>
              <w:rPr>
                <w:b/>
                <w:i/>
                <w:lang w:val="en-CA" w:bidi="en-US"/>
              </w:rPr>
              <w:t xml:space="preserve"> for </w:t>
            </w:r>
            <w:r w:rsidR="0030430E">
              <w:rPr>
                <w:b/>
                <w:lang w:val="en-CA" w:bidi="en-US"/>
              </w:rPr>
              <w:t>Diversity and Distribution</w:t>
            </w:r>
            <w:r w:rsidRPr="00447161">
              <w:rPr>
                <w:i/>
                <w:lang w:val="en-CA" w:bidi="en-US"/>
              </w:rPr>
              <w:t>.</w:t>
            </w:r>
          </w:p>
          <w:p w14:paraId="601F5CB9" w14:textId="505999F3" w:rsidR="002C0E3D" w:rsidRPr="005B448D" w:rsidRDefault="002C0E3D" w:rsidP="002C0E3D">
            <w:pPr>
              <w:pStyle w:val="ListBullet"/>
              <w:numPr>
                <w:ilvl w:val="0"/>
                <w:numId w:val="17"/>
              </w:numPr>
              <w:rPr>
                <w:rFonts w:cs="Courier"/>
                <w:color w:val="000000"/>
              </w:rPr>
            </w:pPr>
            <w:r w:rsidRPr="00695414">
              <w:rPr>
                <w:b/>
              </w:rPr>
              <w:t>Ferretti F.</w:t>
            </w:r>
            <w:r>
              <w:t xml:space="preserve">, Salvador Jorgensen, Taylor </w:t>
            </w:r>
            <w:proofErr w:type="spellStart"/>
            <w:r>
              <w:t>Chapple</w:t>
            </w:r>
            <w:proofErr w:type="spellEnd"/>
            <w:r>
              <w:t xml:space="preserve">, </w:t>
            </w:r>
            <w:proofErr w:type="spellStart"/>
            <w:r>
              <w:t>Giulio</w:t>
            </w:r>
            <w:proofErr w:type="spellEnd"/>
            <w:r>
              <w:t xml:space="preserve"> De Leo and </w:t>
            </w:r>
            <w:proofErr w:type="spellStart"/>
            <w:r>
              <w:t>Fiorenza</w:t>
            </w:r>
            <w:proofErr w:type="spellEnd"/>
            <w:r>
              <w:t xml:space="preserve"> </w:t>
            </w:r>
            <w:proofErr w:type="spellStart"/>
            <w:r>
              <w:t>Micheli</w:t>
            </w:r>
            <w:proofErr w:type="spellEnd"/>
            <w:r>
              <w:t xml:space="preserve">. </w:t>
            </w:r>
            <w:r w:rsidRPr="005B448D">
              <w:rPr>
                <w:rFonts w:cs="Courier"/>
                <w:color w:val="000000"/>
              </w:rPr>
              <w:t xml:space="preserve">Perception and trends in the risk of shark attack. </w:t>
            </w:r>
            <w:r>
              <w:rPr>
                <w:rFonts w:cs="Courier"/>
                <w:b/>
                <w:i/>
                <w:color w:val="000000"/>
              </w:rPr>
              <w:t>In Prep</w:t>
            </w:r>
            <w:r w:rsidRPr="005B448D">
              <w:rPr>
                <w:rFonts w:cs="Courier"/>
                <w:b/>
                <w:i/>
                <w:color w:val="000000"/>
              </w:rPr>
              <w:t xml:space="preserve"> for </w:t>
            </w:r>
            <w:r>
              <w:rPr>
                <w:rFonts w:cs="Courier"/>
                <w:b/>
                <w:color w:val="000000"/>
              </w:rPr>
              <w:t>Nature</w:t>
            </w:r>
            <w:r w:rsidRPr="005B448D">
              <w:rPr>
                <w:rFonts w:cs="Courier"/>
                <w:b/>
                <w:i/>
                <w:color w:val="000000"/>
              </w:rPr>
              <w:t>.</w:t>
            </w:r>
          </w:p>
          <w:p w14:paraId="48887BB3" w14:textId="77777777" w:rsidR="002C0E3D" w:rsidRPr="003719B4" w:rsidRDefault="002C0E3D" w:rsidP="002C0E3D">
            <w:pPr>
              <w:pStyle w:val="ListBullet"/>
              <w:numPr>
                <w:ilvl w:val="0"/>
                <w:numId w:val="17"/>
              </w:numPr>
              <w:rPr>
                <w:lang w:val="pt-BR" w:bidi="en-US"/>
              </w:rPr>
            </w:pPr>
            <w:proofErr w:type="spellStart"/>
            <w:r>
              <w:rPr>
                <w:lang w:val="en-CA" w:bidi="en-US"/>
              </w:rPr>
              <w:t>Barreto</w:t>
            </w:r>
            <w:proofErr w:type="spellEnd"/>
            <w:r>
              <w:rPr>
                <w:lang w:val="en-CA" w:bidi="en-US"/>
              </w:rPr>
              <w:t xml:space="preserve">, R., </w:t>
            </w:r>
            <w:r w:rsidRPr="00610620">
              <w:rPr>
                <w:b/>
                <w:lang w:val="en-CA" w:bidi="en-US"/>
              </w:rPr>
              <w:t>Ferretti, F</w:t>
            </w:r>
            <w:r w:rsidRPr="003719B4">
              <w:rPr>
                <w:lang w:val="pt-BR" w:bidi="en-US"/>
              </w:rPr>
              <w:t xml:space="preserve">, </w:t>
            </w:r>
            <w:proofErr w:type="spellStart"/>
            <w:r w:rsidRPr="003719B4">
              <w:rPr>
                <w:lang w:val="pt-BR" w:bidi="en-US"/>
              </w:rPr>
              <w:t>Flemming</w:t>
            </w:r>
            <w:proofErr w:type="spellEnd"/>
            <w:r w:rsidRPr="003719B4">
              <w:rPr>
                <w:lang w:val="pt-BR" w:bidi="en-US"/>
              </w:rPr>
              <w:t>,</w:t>
            </w:r>
            <w:r>
              <w:rPr>
                <w:lang w:val="pt-BR" w:bidi="en-US"/>
              </w:rPr>
              <w:t xml:space="preserve"> J., </w:t>
            </w:r>
            <w:r w:rsidRPr="003719B4">
              <w:rPr>
                <w:lang w:val="pt-BR" w:bidi="en-US"/>
              </w:rPr>
              <w:t>Amorim,</w:t>
            </w:r>
            <w:r>
              <w:rPr>
                <w:lang w:val="pt-BR" w:bidi="en-US"/>
              </w:rPr>
              <w:t xml:space="preserve"> A., </w:t>
            </w:r>
            <w:r w:rsidRPr="003719B4">
              <w:rPr>
                <w:lang w:val="pt-BR" w:bidi="en-US"/>
              </w:rPr>
              <w:t>Andrade,</w:t>
            </w:r>
            <w:r>
              <w:rPr>
                <w:lang w:val="pt-BR" w:bidi="en-US"/>
              </w:rPr>
              <w:t xml:space="preserve"> H.,</w:t>
            </w:r>
            <w:r w:rsidRPr="003719B4">
              <w:rPr>
                <w:lang w:val="pt-BR" w:bidi="en-US"/>
              </w:rPr>
              <w:t xml:space="preserve"> </w:t>
            </w:r>
            <w:proofErr w:type="spellStart"/>
            <w:r w:rsidRPr="003719B4">
              <w:rPr>
                <w:lang w:val="pt-BR" w:bidi="en-US"/>
              </w:rPr>
              <w:t>Worm</w:t>
            </w:r>
            <w:proofErr w:type="spellEnd"/>
            <w:r w:rsidRPr="003719B4">
              <w:rPr>
                <w:lang w:val="pt-BR" w:bidi="en-US"/>
              </w:rPr>
              <w:t>,</w:t>
            </w:r>
            <w:r>
              <w:rPr>
                <w:lang w:val="pt-BR" w:bidi="en-US"/>
              </w:rPr>
              <w:t xml:space="preserve"> B., </w:t>
            </w:r>
            <w:proofErr w:type="spellStart"/>
            <w:r>
              <w:rPr>
                <w:lang w:val="pt-BR" w:bidi="en-US"/>
              </w:rPr>
              <w:t>and</w:t>
            </w:r>
            <w:proofErr w:type="spellEnd"/>
            <w:r>
              <w:rPr>
                <w:lang w:val="pt-BR" w:bidi="en-US"/>
              </w:rPr>
              <w:t xml:space="preserve"> </w:t>
            </w:r>
            <w:r w:rsidRPr="003719B4">
              <w:rPr>
                <w:lang w:val="pt-BR" w:bidi="en-US"/>
              </w:rPr>
              <w:t>Lessa</w:t>
            </w:r>
            <w:r>
              <w:rPr>
                <w:lang w:val="en-CA" w:bidi="en-US"/>
              </w:rPr>
              <w:t xml:space="preserve">, R. </w:t>
            </w:r>
            <w:r w:rsidRPr="002C0E3D">
              <w:rPr>
                <w:bCs/>
                <w:lang w:bidi="en-US"/>
              </w:rPr>
              <w:t>Trends in the exploitation of South Atlantic shark populations</w:t>
            </w:r>
            <w:r w:rsidRPr="00B96114">
              <w:rPr>
                <w:bCs/>
                <w:lang w:bidi="en-US"/>
              </w:rPr>
              <w:t>.</w:t>
            </w:r>
            <w:r w:rsidRPr="00B96114">
              <w:rPr>
                <w:lang w:val="pt-BR" w:bidi="en-US"/>
              </w:rPr>
              <w:t xml:space="preserve"> </w:t>
            </w:r>
            <w:r>
              <w:rPr>
                <w:b/>
                <w:i/>
                <w:lang w:val="en-CA" w:bidi="en-US"/>
              </w:rPr>
              <w:t xml:space="preserve">Submitted </w:t>
            </w:r>
            <w:r w:rsidRPr="002C0E3D">
              <w:rPr>
                <w:lang w:val="en-CA" w:bidi="en-US"/>
              </w:rPr>
              <w:t>to</w:t>
            </w:r>
            <w:r>
              <w:rPr>
                <w:b/>
                <w:i/>
                <w:lang w:val="en-CA" w:bidi="en-US"/>
              </w:rPr>
              <w:t xml:space="preserve"> </w:t>
            </w:r>
            <w:r w:rsidRPr="009F7DA0">
              <w:rPr>
                <w:b/>
                <w:lang w:val="en-CA" w:bidi="en-US"/>
              </w:rPr>
              <w:t>Conservation Biology</w:t>
            </w:r>
            <w:r w:rsidRPr="003719B4">
              <w:rPr>
                <w:b/>
                <w:lang w:val="en-CA" w:bidi="en-US"/>
              </w:rPr>
              <w:t>.</w:t>
            </w:r>
            <w:r w:rsidRPr="003719B4">
              <w:rPr>
                <w:lang w:val="en-CA" w:bidi="en-US"/>
              </w:rPr>
              <w:t xml:space="preserve"> </w:t>
            </w:r>
          </w:p>
          <w:p w14:paraId="752BD35C" w14:textId="77777777" w:rsidR="00776A5A" w:rsidRDefault="00776A5A" w:rsidP="00776A5A">
            <w:pPr>
              <w:pStyle w:val="ListBullet"/>
              <w:numPr>
                <w:ilvl w:val="0"/>
                <w:numId w:val="17"/>
              </w:numPr>
              <w:rPr>
                <w:lang w:val="en-CA" w:bidi="en-US"/>
              </w:rPr>
            </w:pPr>
            <w:proofErr w:type="spellStart"/>
            <w:r>
              <w:rPr>
                <w:lang w:val="en-CA" w:bidi="en-US"/>
              </w:rPr>
              <w:t>Campana</w:t>
            </w:r>
            <w:proofErr w:type="spellEnd"/>
            <w:r>
              <w:rPr>
                <w:lang w:val="en-CA" w:bidi="en-US"/>
              </w:rPr>
              <w:t xml:space="preserve">, S. and </w:t>
            </w:r>
            <w:r w:rsidRPr="00495B91">
              <w:rPr>
                <w:b/>
                <w:lang w:val="en-CA" w:bidi="en-US"/>
              </w:rPr>
              <w:t>Ferretti, F.</w:t>
            </w:r>
            <w:r>
              <w:rPr>
                <w:lang w:val="en-CA" w:bidi="en-US"/>
              </w:rPr>
              <w:t xml:space="preserve"> Chapter 40. Sharks and other elasmobranchs. In: World Ocean Assessment. United Nations. </w:t>
            </w:r>
            <w:r>
              <w:rPr>
                <w:b/>
                <w:i/>
                <w:lang w:val="en-CA" w:bidi="en-US"/>
              </w:rPr>
              <w:t>Accepted</w:t>
            </w:r>
            <w:r>
              <w:rPr>
                <w:lang w:val="en-CA" w:bidi="en-US"/>
              </w:rPr>
              <w:t>.</w:t>
            </w:r>
          </w:p>
          <w:p w14:paraId="39FD8E14" w14:textId="25230804" w:rsidR="005468E4" w:rsidRPr="00602A5C" w:rsidRDefault="005468E4" w:rsidP="00602A5C">
            <w:pPr>
              <w:pStyle w:val="ListBullet"/>
              <w:numPr>
                <w:ilvl w:val="0"/>
                <w:numId w:val="17"/>
              </w:numPr>
              <w:rPr>
                <w:i/>
              </w:rPr>
            </w:pPr>
            <w:r w:rsidRPr="006E2BEB">
              <w:rPr>
                <w:b/>
              </w:rPr>
              <w:t>Ferretti, F</w:t>
            </w:r>
            <w:r>
              <w:t xml:space="preserve">., Morey, G., </w:t>
            </w:r>
            <w:proofErr w:type="spellStart"/>
            <w:r>
              <w:t>Seret</w:t>
            </w:r>
            <w:proofErr w:type="spellEnd"/>
            <w:r>
              <w:t xml:space="preserve">, B., </w:t>
            </w:r>
            <w:proofErr w:type="spellStart"/>
            <w:r>
              <w:t>Sprem</w:t>
            </w:r>
            <w:proofErr w:type="spellEnd"/>
            <w:r>
              <w:t xml:space="preserve">, J.S. &amp; </w:t>
            </w:r>
            <w:proofErr w:type="spellStart"/>
            <w:r>
              <w:t>Micheli</w:t>
            </w:r>
            <w:proofErr w:type="spellEnd"/>
            <w:r>
              <w:t xml:space="preserve">, F. </w:t>
            </w:r>
            <w:r w:rsidR="009A1D81" w:rsidRPr="009A1D81">
              <w:rPr>
                <w:b/>
              </w:rPr>
              <w:t>2015</w:t>
            </w:r>
            <w:r w:rsidR="009A1D81">
              <w:t xml:space="preserve">. </w:t>
            </w:r>
            <w:r w:rsidRPr="006E2BEB">
              <w:rPr>
                <w:rFonts w:ascii="Bell MT" w:hAnsi="Bell MT" w:cs="Helvetica"/>
                <w:color w:val="000000"/>
              </w:rPr>
              <w:t>Falling through the cracks: the fading history of a large iconic predator</w:t>
            </w:r>
            <w:r w:rsidRPr="004F31FA">
              <w:t>.</w:t>
            </w:r>
            <w:r>
              <w:t xml:space="preserve"> </w:t>
            </w:r>
            <w:r w:rsidR="006C7F33">
              <w:rPr>
                <w:b/>
              </w:rPr>
              <w:t>Fish and Fisheries</w:t>
            </w:r>
            <w:r w:rsidRPr="006E2BEB">
              <w:rPr>
                <w:i/>
              </w:rPr>
              <w:t>.</w:t>
            </w:r>
            <w:r w:rsidR="006C7F33">
              <w:rPr>
                <w:i/>
              </w:rPr>
              <w:t xml:space="preserve"> </w:t>
            </w:r>
            <w:r w:rsidR="00602A5C" w:rsidRPr="00602A5C">
              <w:rPr>
                <w:i/>
              </w:rPr>
              <w:t>DOI: 10.1111/faf.12108</w:t>
            </w:r>
          </w:p>
          <w:p w14:paraId="734FAEDF" w14:textId="77777777" w:rsidR="005468E4" w:rsidRPr="00383B9D" w:rsidRDefault="005468E4" w:rsidP="005468E4">
            <w:pPr>
              <w:pStyle w:val="ListBullet"/>
              <w:numPr>
                <w:ilvl w:val="0"/>
                <w:numId w:val="17"/>
              </w:numPr>
              <w:rPr>
                <w:lang w:val="en-CA" w:bidi="en-US"/>
              </w:rPr>
            </w:pPr>
            <w:proofErr w:type="spellStart"/>
            <w:r w:rsidRPr="00176901">
              <w:rPr>
                <w:lang w:bidi="en-US"/>
              </w:rPr>
              <w:t>Micheli</w:t>
            </w:r>
            <w:proofErr w:type="spellEnd"/>
            <w:r>
              <w:rPr>
                <w:lang w:bidi="en-US"/>
              </w:rPr>
              <w:t xml:space="preserve"> F., De Leo, G. </w:t>
            </w:r>
            <w:r w:rsidRPr="00176901">
              <w:rPr>
                <w:b/>
                <w:lang w:bidi="en-US"/>
              </w:rPr>
              <w:t>Ferretti F</w:t>
            </w:r>
            <w:r>
              <w:rPr>
                <w:lang w:bidi="en-US"/>
              </w:rPr>
              <w:t xml:space="preserve">., Hines, A. M., </w:t>
            </w:r>
            <w:r w:rsidRPr="00176901">
              <w:rPr>
                <w:lang w:bidi="en-US"/>
              </w:rPr>
              <w:t>Honey,</w:t>
            </w:r>
            <w:r>
              <w:rPr>
                <w:lang w:bidi="en-US"/>
              </w:rPr>
              <w:t xml:space="preserve"> K. T, </w:t>
            </w:r>
            <w:proofErr w:type="spellStart"/>
            <w:r w:rsidRPr="00176901">
              <w:rPr>
                <w:lang w:bidi="en-US"/>
              </w:rPr>
              <w:t>Kroeker</w:t>
            </w:r>
            <w:proofErr w:type="spellEnd"/>
            <w:r>
              <w:rPr>
                <w:lang w:bidi="en-US"/>
              </w:rPr>
              <w:t xml:space="preserve"> K., </w:t>
            </w:r>
            <w:proofErr w:type="spellStart"/>
            <w:r>
              <w:rPr>
                <w:lang w:bidi="en-US"/>
              </w:rPr>
              <w:t>Martone</w:t>
            </w:r>
            <w:proofErr w:type="spellEnd"/>
            <w:r>
              <w:rPr>
                <w:lang w:bidi="en-US"/>
              </w:rPr>
              <w:t xml:space="preserve">, R., </w:t>
            </w:r>
            <w:r w:rsidRPr="0045084D">
              <w:rPr>
                <w:color w:val="000000" w:themeColor="text1"/>
              </w:rPr>
              <w:t>McCauley</w:t>
            </w:r>
            <w:r>
              <w:rPr>
                <w:color w:val="000000" w:themeColor="text1"/>
              </w:rPr>
              <w:t xml:space="preserve"> D. J., </w:t>
            </w:r>
            <w:r w:rsidRPr="00D63E4C">
              <w:rPr>
                <w:lang w:bidi="en-US"/>
              </w:rPr>
              <w:t>O’Leary</w:t>
            </w:r>
            <w:r>
              <w:rPr>
                <w:lang w:bidi="en-US"/>
              </w:rPr>
              <w:t>, J. K.,</w:t>
            </w:r>
            <w:r w:rsidRPr="00D63E4C">
              <w:rPr>
                <w:lang w:bidi="en-US"/>
              </w:rPr>
              <w:t xml:space="preserve"> </w:t>
            </w:r>
            <w:proofErr w:type="spellStart"/>
            <w:r w:rsidRPr="00D63E4C">
              <w:rPr>
                <w:lang w:bidi="en-US"/>
              </w:rPr>
              <w:t>Rosim</w:t>
            </w:r>
            <w:proofErr w:type="spellEnd"/>
            <w:r>
              <w:rPr>
                <w:lang w:bidi="en-US"/>
              </w:rPr>
              <w:t xml:space="preserve"> D. F.,</w:t>
            </w:r>
            <w:r w:rsidRPr="00D63E4C">
              <w:rPr>
                <w:lang w:bidi="en-US"/>
              </w:rPr>
              <w:t xml:space="preserve"> </w:t>
            </w:r>
            <w:proofErr w:type="spellStart"/>
            <w:r w:rsidRPr="00D63E4C">
              <w:rPr>
                <w:lang w:bidi="en-US"/>
              </w:rPr>
              <w:t>Sokolow</w:t>
            </w:r>
            <w:proofErr w:type="spellEnd"/>
            <w:r>
              <w:rPr>
                <w:lang w:bidi="en-US"/>
              </w:rPr>
              <w:t xml:space="preserve"> S.</w:t>
            </w:r>
            <w:r>
              <w:rPr>
                <w:vertAlign w:val="superscript"/>
                <w:lang w:bidi="en-US"/>
              </w:rPr>
              <w:t xml:space="preserve"> </w:t>
            </w:r>
            <w:r w:rsidRPr="00D63E4C">
              <w:rPr>
                <w:lang w:bidi="en-US"/>
              </w:rPr>
              <w:t>Stock</w:t>
            </w:r>
            <w:r>
              <w:rPr>
                <w:lang w:bidi="en-US"/>
              </w:rPr>
              <w:t xml:space="preserve"> A.,</w:t>
            </w:r>
            <w:r>
              <w:rPr>
                <w:vertAlign w:val="superscript"/>
                <w:lang w:bidi="en-US"/>
              </w:rPr>
              <w:t xml:space="preserve"> </w:t>
            </w:r>
            <w:r w:rsidRPr="00D63E4C">
              <w:rPr>
                <w:lang w:bidi="en-US"/>
              </w:rPr>
              <w:t>Wood</w:t>
            </w:r>
            <w:r>
              <w:rPr>
                <w:lang w:bidi="en-US"/>
              </w:rPr>
              <w:t xml:space="preserve"> C. L. Ocean Health. In: </w:t>
            </w:r>
            <w:r w:rsidRPr="0036538A">
              <w:rPr>
                <w:i/>
                <w:lang w:eastAsia="ja-JP"/>
              </w:rPr>
              <w:t>Handbook of Ocean Resources and Management</w:t>
            </w:r>
            <w:r>
              <w:rPr>
                <w:i/>
                <w:lang w:eastAsia="ja-JP"/>
              </w:rPr>
              <w:t xml:space="preserve">, </w:t>
            </w:r>
            <w:r w:rsidRPr="0036538A">
              <w:rPr>
                <w:lang w:eastAsia="ja-JP"/>
              </w:rPr>
              <w:t xml:space="preserve">T. </w:t>
            </w:r>
            <w:proofErr w:type="spellStart"/>
            <w:r w:rsidRPr="0036538A">
              <w:rPr>
                <w:lang w:eastAsia="ja-JP"/>
              </w:rPr>
              <w:t>Agardy</w:t>
            </w:r>
            <w:proofErr w:type="spellEnd"/>
            <w:r w:rsidRPr="0036538A">
              <w:rPr>
                <w:lang w:eastAsia="ja-JP"/>
              </w:rPr>
              <w:t xml:space="preserve">, </w:t>
            </w:r>
            <w:r w:rsidRPr="0036538A">
              <w:rPr>
                <w:bCs/>
                <w:lang w:eastAsia="ja-JP"/>
              </w:rPr>
              <w:t xml:space="preserve">H. Smith, and J. L. Suarez de </w:t>
            </w:r>
            <w:proofErr w:type="spellStart"/>
            <w:r w:rsidRPr="0036538A">
              <w:rPr>
                <w:bCs/>
                <w:lang w:eastAsia="ja-JP"/>
              </w:rPr>
              <w:t>Vivero</w:t>
            </w:r>
            <w:proofErr w:type="spellEnd"/>
            <w:r>
              <w:rPr>
                <w:bCs/>
                <w:lang w:eastAsia="ja-JP"/>
              </w:rPr>
              <w:t xml:space="preserve"> (eds.). </w:t>
            </w:r>
            <w:r>
              <w:rPr>
                <w:b/>
                <w:bCs/>
                <w:i/>
                <w:lang w:eastAsia="ja-JP"/>
              </w:rPr>
              <w:t>In Press</w:t>
            </w:r>
          </w:p>
          <w:p w14:paraId="52F483C4" w14:textId="3379B067" w:rsidR="005468E4" w:rsidRPr="002F2588" w:rsidRDefault="005468E4" w:rsidP="005468E4">
            <w:pPr>
              <w:pStyle w:val="ListBullet"/>
              <w:numPr>
                <w:ilvl w:val="0"/>
                <w:numId w:val="17"/>
              </w:numPr>
              <w:rPr>
                <w:lang w:val="en-CA" w:bidi="en-US"/>
              </w:rPr>
            </w:pPr>
            <w:r>
              <w:t xml:space="preserve">Britten, G. L., Dowd, M., </w:t>
            </w:r>
            <w:proofErr w:type="spellStart"/>
            <w:r>
              <w:t>Minto</w:t>
            </w:r>
            <w:proofErr w:type="spellEnd"/>
            <w:r>
              <w:t xml:space="preserve">, C., </w:t>
            </w:r>
            <w:r w:rsidRPr="00AA5E1B">
              <w:rPr>
                <w:b/>
              </w:rPr>
              <w:t>Ferretti, F.</w:t>
            </w:r>
            <w:r>
              <w:rPr>
                <w:b/>
              </w:rPr>
              <w:t xml:space="preserve">, </w:t>
            </w:r>
            <w:proofErr w:type="spellStart"/>
            <w:r w:rsidRPr="00383B9D">
              <w:t>Boero</w:t>
            </w:r>
            <w:proofErr w:type="spellEnd"/>
            <w:r w:rsidRPr="00383B9D">
              <w:t>, F</w:t>
            </w:r>
            <w:r>
              <w:rPr>
                <w:b/>
              </w:rPr>
              <w:t>.</w:t>
            </w:r>
            <w:r>
              <w:rPr>
                <w:b/>
                <w:lang w:bidi="en-US"/>
              </w:rPr>
              <w:t xml:space="preserve"> </w:t>
            </w:r>
            <w:r>
              <w:rPr>
                <w:lang w:bidi="en-US"/>
              </w:rPr>
              <w:t xml:space="preserve">&amp; </w:t>
            </w:r>
            <w:proofErr w:type="spellStart"/>
            <w:r>
              <w:rPr>
                <w:lang w:bidi="en-US"/>
              </w:rPr>
              <w:t>Lotze</w:t>
            </w:r>
            <w:proofErr w:type="spellEnd"/>
            <w:r>
              <w:rPr>
                <w:lang w:bidi="en-US"/>
              </w:rPr>
              <w:t xml:space="preserve">, H. K. </w:t>
            </w:r>
            <w:r w:rsidRPr="0074474A">
              <w:rPr>
                <w:b/>
                <w:lang w:bidi="en-US"/>
              </w:rPr>
              <w:t>2014</w:t>
            </w:r>
            <w:r>
              <w:rPr>
                <w:lang w:bidi="en-US"/>
              </w:rPr>
              <w:t xml:space="preserve">. </w:t>
            </w:r>
            <w:r w:rsidRPr="00383B9D">
              <w:rPr>
                <w:lang w:bidi="en-US"/>
              </w:rPr>
              <w:t>Predator decline leads to decreased stability in a coastal fish community</w:t>
            </w:r>
            <w:r>
              <w:rPr>
                <w:lang w:val="en-CA" w:bidi="en-US"/>
              </w:rPr>
              <w:t xml:space="preserve">. </w:t>
            </w:r>
            <w:r w:rsidRPr="00BD7186">
              <w:rPr>
                <w:b/>
                <w:lang w:val="en-CA" w:bidi="en-US"/>
              </w:rPr>
              <w:t>Ecology Letters</w:t>
            </w:r>
            <w:r w:rsidR="00A64136">
              <w:rPr>
                <w:i/>
                <w:lang w:val="en-CA" w:bidi="en-US"/>
              </w:rPr>
              <w:t xml:space="preserve">, </w:t>
            </w:r>
            <w:r w:rsidR="00A64136" w:rsidRPr="00A64136">
              <w:rPr>
                <w:lang w:val="en-CA" w:bidi="en-US"/>
              </w:rPr>
              <w:t>17 (12): 1518-1525</w:t>
            </w:r>
            <w:r w:rsidRPr="00A64136">
              <w:rPr>
                <w:lang w:val="en-CA" w:bidi="en-US"/>
              </w:rPr>
              <w:t>.</w:t>
            </w:r>
          </w:p>
          <w:p w14:paraId="096FDFA2" w14:textId="47285731" w:rsidR="005468E4" w:rsidRPr="00606C4B" w:rsidRDefault="005468E4" w:rsidP="005468E4">
            <w:pPr>
              <w:pStyle w:val="ListBullet"/>
              <w:numPr>
                <w:ilvl w:val="0"/>
                <w:numId w:val="17"/>
              </w:numPr>
              <w:rPr>
                <w:b/>
              </w:rPr>
            </w:pPr>
            <w:r w:rsidRPr="00606C4B">
              <w:rPr>
                <w:b/>
              </w:rPr>
              <w:t>Ferretti</w:t>
            </w:r>
            <w:r>
              <w:t xml:space="preserve">, F., Crowder, L. &amp; </w:t>
            </w:r>
            <w:proofErr w:type="spellStart"/>
            <w:r>
              <w:t>Micheli</w:t>
            </w:r>
            <w:proofErr w:type="spellEnd"/>
            <w:r>
              <w:t xml:space="preserve">, F. </w:t>
            </w:r>
            <w:r w:rsidRPr="0074474A">
              <w:rPr>
                <w:b/>
              </w:rPr>
              <w:t>2014</w:t>
            </w:r>
            <w:r w:rsidRPr="007C2B96">
              <w:t xml:space="preserve">. </w:t>
            </w:r>
            <w:r w:rsidRPr="00C831B6">
              <w:t>Using Disparate Datasets to Reconstruct Historical Baselines of Animal Populations</w:t>
            </w:r>
            <w:r>
              <w:t>,</w:t>
            </w:r>
            <w:r w:rsidRPr="007C2B96">
              <w:t xml:space="preserve"> in </w:t>
            </w:r>
            <w:r w:rsidRPr="00606C4B">
              <w:rPr>
                <w:bCs/>
                <w:i/>
              </w:rPr>
              <w:t>Marine Historical Ecology in Conservation: Applying the Past to Manage for the Future</w:t>
            </w:r>
            <w:r w:rsidRPr="00606C4B">
              <w:rPr>
                <w:i/>
              </w:rPr>
              <w:t>. (</w:t>
            </w:r>
            <w:proofErr w:type="spellStart"/>
            <w:r w:rsidRPr="00DC19D7">
              <w:t>Kitinger</w:t>
            </w:r>
            <w:proofErr w:type="spellEnd"/>
            <w:r w:rsidRPr="00DC19D7">
              <w:t xml:space="preserve">, </w:t>
            </w:r>
            <w:proofErr w:type="spellStart"/>
            <w:r>
              <w:t>Gedan</w:t>
            </w:r>
            <w:proofErr w:type="spellEnd"/>
            <w:r>
              <w:t xml:space="preserve">, Blight and </w:t>
            </w:r>
            <w:proofErr w:type="spellStart"/>
            <w:r>
              <w:t>McClenachan</w:t>
            </w:r>
            <w:proofErr w:type="spellEnd"/>
            <w:r w:rsidRPr="00606C4B">
              <w:rPr>
                <w:i/>
              </w:rPr>
              <w:t xml:space="preserve"> </w:t>
            </w:r>
            <w:proofErr w:type="spellStart"/>
            <w:proofErr w:type="gramStart"/>
            <w:r w:rsidRPr="00DC19D7">
              <w:t>eds</w:t>
            </w:r>
            <w:proofErr w:type="spellEnd"/>
            <w:proofErr w:type="gramEnd"/>
            <w:r w:rsidRPr="00606C4B">
              <w:rPr>
                <w:i/>
              </w:rPr>
              <w:t>).</w:t>
            </w:r>
            <w:r w:rsidRPr="007C2B96">
              <w:t xml:space="preserve"> </w:t>
            </w:r>
            <w:r w:rsidRPr="00606C4B">
              <w:rPr>
                <w:rFonts w:ascii="Garamond" w:hAnsi="Garamond" w:cs="Tahoma"/>
                <w:sz w:val="24"/>
                <w:szCs w:val="24"/>
              </w:rPr>
              <w:t>University of California Press</w:t>
            </w:r>
            <w:r w:rsidR="00EB55AA">
              <w:rPr>
                <w:rFonts w:ascii="Garamond" w:hAnsi="Garamond" w:cs="Tahoma"/>
                <w:sz w:val="24"/>
                <w:szCs w:val="24"/>
              </w:rPr>
              <w:t>, Oakland, California</w:t>
            </w:r>
            <w:r w:rsidR="00004D88">
              <w:rPr>
                <w:rFonts w:ascii="Garamond" w:hAnsi="Garamond" w:cs="Tahoma"/>
                <w:sz w:val="24"/>
                <w:szCs w:val="24"/>
              </w:rPr>
              <w:t>; 63-85</w:t>
            </w:r>
            <w:r w:rsidRPr="00606C4B">
              <w:rPr>
                <w:rFonts w:ascii="Garamond" w:hAnsi="Garamond" w:cs="Tahoma"/>
                <w:sz w:val="24"/>
                <w:szCs w:val="24"/>
              </w:rPr>
              <w:t>.</w:t>
            </w:r>
          </w:p>
          <w:p w14:paraId="23E2ECC5" w14:textId="77777777" w:rsidR="005468E4" w:rsidRPr="0023758C" w:rsidRDefault="005468E4" w:rsidP="005468E4">
            <w:pPr>
              <w:pStyle w:val="ListBullet"/>
              <w:numPr>
                <w:ilvl w:val="0"/>
                <w:numId w:val="17"/>
              </w:numPr>
              <w:rPr>
                <w:lang w:val="en-CA" w:bidi="en-US"/>
              </w:rPr>
            </w:pPr>
            <w:r w:rsidRPr="0023758C">
              <w:rPr>
                <w:b/>
              </w:rPr>
              <w:t xml:space="preserve">Ferretti F. </w:t>
            </w:r>
            <w:r w:rsidRPr="0074474A">
              <w:rPr>
                <w:b/>
              </w:rPr>
              <w:t>2014</w:t>
            </w:r>
            <w:r w:rsidRPr="0023758C">
              <w:t xml:space="preserve">. Geographical distribution and status. 7.2.1 Mediterranean Sea. In Sawfish: A Global Strategy for Conservation, Harrison LH, </w:t>
            </w:r>
            <w:proofErr w:type="spellStart"/>
            <w:r w:rsidRPr="0023758C">
              <w:t>Dulvy</w:t>
            </w:r>
            <w:proofErr w:type="spellEnd"/>
            <w:r w:rsidRPr="0023758C">
              <w:t xml:space="preserve"> NK (</w:t>
            </w:r>
            <w:proofErr w:type="spellStart"/>
            <w:r w:rsidRPr="0023758C">
              <w:t>eds</w:t>
            </w:r>
            <w:proofErr w:type="spellEnd"/>
            <w:r w:rsidRPr="0023758C">
              <w:t>). IUCN Shark Specialist Group: Vancouver, Canada; 50-51.</w:t>
            </w:r>
          </w:p>
          <w:p w14:paraId="53A20DC5" w14:textId="77777777" w:rsidR="005468E4" w:rsidRPr="00C650FA" w:rsidRDefault="005468E4" w:rsidP="005468E4">
            <w:pPr>
              <w:pStyle w:val="ListBullet"/>
              <w:numPr>
                <w:ilvl w:val="0"/>
                <w:numId w:val="17"/>
              </w:numPr>
              <w:rPr>
                <w:lang w:val="en-CA" w:bidi="en-US"/>
              </w:rPr>
            </w:pPr>
            <w:proofErr w:type="spellStart"/>
            <w:r w:rsidRPr="00051E23">
              <w:t>Micheli</w:t>
            </w:r>
            <w:proofErr w:type="spellEnd"/>
            <w:r w:rsidRPr="00051E23">
              <w:t xml:space="preserve">, F., B. </w:t>
            </w:r>
            <w:r>
              <w:t xml:space="preserve">S. </w:t>
            </w:r>
            <w:r w:rsidRPr="00051E23">
              <w:t xml:space="preserve">Halpern, S. Walbridge, S. </w:t>
            </w:r>
            <w:proofErr w:type="spellStart"/>
            <w:r w:rsidRPr="00051E23">
              <w:t>Ciriaco</w:t>
            </w:r>
            <w:proofErr w:type="spellEnd"/>
            <w:r w:rsidRPr="00051E23">
              <w:t xml:space="preserve">, </w:t>
            </w:r>
            <w:r w:rsidRPr="00C650FA">
              <w:rPr>
                <w:b/>
              </w:rPr>
              <w:t>F. Ferretti</w:t>
            </w:r>
            <w:r>
              <w:t xml:space="preserve">, S. </w:t>
            </w:r>
            <w:proofErr w:type="spellStart"/>
            <w:r>
              <w:t>Fraschetti</w:t>
            </w:r>
            <w:proofErr w:type="spellEnd"/>
            <w:r>
              <w:t xml:space="preserve">, R. </w:t>
            </w:r>
            <w:proofErr w:type="spellStart"/>
            <w:r>
              <w:t>Lewison</w:t>
            </w:r>
            <w:proofErr w:type="spellEnd"/>
            <w:r>
              <w:t xml:space="preserve">, </w:t>
            </w:r>
            <w:r w:rsidRPr="00051E23">
              <w:t xml:space="preserve">L. </w:t>
            </w:r>
            <w:proofErr w:type="spellStart"/>
            <w:r w:rsidRPr="00051E23">
              <w:t>Njakaer</w:t>
            </w:r>
            <w:proofErr w:type="spellEnd"/>
            <w:r w:rsidRPr="00051E23">
              <w:t xml:space="preserve">, </w:t>
            </w:r>
            <w:r>
              <w:t xml:space="preserve">and A. Rosenberg. </w:t>
            </w:r>
            <w:r w:rsidRPr="003D32F5">
              <w:rPr>
                <w:b/>
              </w:rPr>
              <w:t>2013</w:t>
            </w:r>
            <w:r>
              <w:t xml:space="preserve"> </w:t>
            </w:r>
            <w:r w:rsidRPr="00D16153">
              <w:t>Cumulative human impacts on Mediterranean and Black Sea marine ecosystems: assessing current pressures and opportunities</w:t>
            </w:r>
            <w:r>
              <w:t xml:space="preserve">. </w:t>
            </w:r>
            <w:proofErr w:type="spellStart"/>
            <w:r w:rsidRPr="00BD7186">
              <w:rPr>
                <w:b/>
              </w:rPr>
              <w:t>PLoS</w:t>
            </w:r>
            <w:proofErr w:type="spellEnd"/>
            <w:r w:rsidRPr="00BD7186">
              <w:rPr>
                <w:b/>
              </w:rPr>
              <w:t xml:space="preserve"> ONE</w:t>
            </w:r>
            <w:r w:rsidRPr="00C650FA">
              <w:rPr>
                <w:b/>
                <w:i/>
              </w:rPr>
              <w:t xml:space="preserve">, </w:t>
            </w:r>
            <w:r w:rsidRPr="00C650FA">
              <w:t>8(12): e79889</w:t>
            </w:r>
            <w:r w:rsidRPr="00C650FA">
              <w:rPr>
                <w:i/>
              </w:rPr>
              <w:t xml:space="preserve">. </w:t>
            </w:r>
            <w:proofErr w:type="gramStart"/>
            <w:r w:rsidRPr="00C650FA">
              <w:rPr>
                <w:rFonts w:ascii="Arial" w:eastAsia="Times New Roman" w:hAnsi="Arial" w:cs="Arial"/>
                <w:color w:val="333333"/>
                <w:sz w:val="20"/>
                <w:szCs w:val="20"/>
                <w:shd w:val="clear" w:color="auto" w:fill="FFFFFF"/>
              </w:rPr>
              <w:t>doi:10.1371</w:t>
            </w:r>
            <w:proofErr w:type="gramEnd"/>
            <w:r w:rsidRPr="00C650FA">
              <w:rPr>
                <w:rFonts w:ascii="Arial" w:eastAsia="Times New Roman" w:hAnsi="Arial" w:cs="Arial"/>
                <w:color w:val="333333"/>
                <w:sz w:val="20"/>
                <w:szCs w:val="20"/>
                <w:shd w:val="clear" w:color="auto" w:fill="FFFFFF"/>
              </w:rPr>
              <w:t>/journal.pone.0079889</w:t>
            </w:r>
          </w:p>
          <w:p w14:paraId="0AF70DFE" w14:textId="40CF0B1E" w:rsidR="005468E4" w:rsidRPr="00D24072" w:rsidRDefault="005468E4" w:rsidP="005468E4">
            <w:pPr>
              <w:pStyle w:val="ListBullet"/>
              <w:numPr>
                <w:ilvl w:val="0"/>
                <w:numId w:val="17"/>
              </w:numPr>
              <w:rPr>
                <w:b/>
                <w:i/>
              </w:rPr>
            </w:pPr>
            <w:r w:rsidRPr="00BB04A7">
              <w:rPr>
                <w:b/>
              </w:rPr>
              <w:t>Ferretti, F.</w:t>
            </w:r>
            <w:r>
              <w:t xml:space="preserve">, </w:t>
            </w:r>
            <w:r w:rsidRPr="004352D6">
              <w:t xml:space="preserve">C. G. </w:t>
            </w:r>
            <w:proofErr w:type="spellStart"/>
            <w:r w:rsidRPr="004352D6">
              <w:t>Osio</w:t>
            </w:r>
            <w:proofErr w:type="spellEnd"/>
            <w:r w:rsidRPr="004352D6">
              <w:t xml:space="preserve">, C. Jenkins, A. A. Rosenberg, &amp; H. K. </w:t>
            </w:r>
            <w:proofErr w:type="spellStart"/>
            <w:r w:rsidRPr="004352D6">
              <w:t>Lotze</w:t>
            </w:r>
            <w:proofErr w:type="spellEnd"/>
            <w:r w:rsidRPr="004352D6">
              <w:t>.</w:t>
            </w:r>
            <w:r>
              <w:t xml:space="preserve"> </w:t>
            </w:r>
            <w:r w:rsidRPr="00D31E3B">
              <w:rPr>
                <w:b/>
              </w:rPr>
              <w:t>2013</w:t>
            </w:r>
            <w:r>
              <w:t>.</w:t>
            </w:r>
            <w:r w:rsidRPr="004352D6">
              <w:t xml:space="preserve"> Long-term ecological change in a </w:t>
            </w:r>
            <w:proofErr w:type="spellStart"/>
            <w:r w:rsidRPr="004352D6">
              <w:t>meso</w:t>
            </w:r>
            <w:proofErr w:type="spellEnd"/>
            <w:r w:rsidRPr="004352D6">
              <w:t>-predator community in response to prolonged human disturbance</w:t>
            </w:r>
            <w:r>
              <w:t xml:space="preserve">.  </w:t>
            </w:r>
            <w:r w:rsidRPr="00BD7186">
              <w:rPr>
                <w:b/>
              </w:rPr>
              <w:t>Nature Scientific Reports</w:t>
            </w:r>
            <w:r w:rsidR="00A12BCB">
              <w:rPr>
                <w:b/>
              </w:rPr>
              <w:t>,</w:t>
            </w:r>
            <w:r>
              <w:rPr>
                <w:b/>
                <w:i/>
              </w:rPr>
              <w:t xml:space="preserve"> </w:t>
            </w:r>
            <w:r w:rsidRPr="00A12BCB">
              <w:t>3(1057): doi</w:t>
            </w:r>
            <w:proofErr w:type="gramStart"/>
            <w:r w:rsidRPr="00A12BCB">
              <w:t>:10.1038</w:t>
            </w:r>
            <w:proofErr w:type="gramEnd"/>
            <w:r w:rsidRPr="00A12BCB">
              <w:t>/srep01057.</w:t>
            </w:r>
          </w:p>
          <w:p w14:paraId="42E0916E" w14:textId="61EA5065" w:rsidR="005468E4" w:rsidRPr="002F2588" w:rsidRDefault="005468E4" w:rsidP="005468E4">
            <w:pPr>
              <w:pStyle w:val="ListBullet"/>
              <w:numPr>
                <w:ilvl w:val="0"/>
                <w:numId w:val="17"/>
              </w:numPr>
              <w:rPr>
                <w:b/>
                <w:lang w:bidi="en-US"/>
              </w:rPr>
            </w:pPr>
            <w:proofErr w:type="spellStart"/>
            <w:r w:rsidRPr="00DA0585">
              <w:rPr>
                <w:lang w:bidi="en-US"/>
              </w:rPr>
              <w:t>Sala</w:t>
            </w:r>
            <w:proofErr w:type="spellEnd"/>
            <w:r w:rsidRPr="00DA0585">
              <w:rPr>
                <w:lang w:bidi="en-US"/>
              </w:rPr>
              <w:t>,</w:t>
            </w:r>
            <w:r>
              <w:rPr>
                <w:lang w:bidi="en-US"/>
              </w:rPr>
              <w:t xml:space="preserve"> E., </w:t>
            </w:r>
            <w:r w:rsidRPr="00DA0585">
              <w:rPr>
                <w:lang w:bidi="en-US"/>
              </w:rPr>
              <w:t>Ballesteros,</w:t>
            </w:r>
            <w:r>
              <w:rPr>
                <w:lang w:bidi="en-US"/>
              </w:rPr>
              <w:t xml:space="preserve"> E., </w:t>
            </w:r>
            <w:proofErr w:type="spellStart"/>
            <w:r w:rsidRPr="00DA0585">
              <w:rPr>
                <w:lang w:bidi="en-US"/>
              </w:rPr>
              <w:t>Dendrinos</w:t>
            </w:r>
            <w:proofErr w:type="spellEnd"/>
            <w:r w:rsidRPr="00DA0585">
              <w:rPr>
                <w:lang w:bidi="en-US"/>
              </w:rPr>
              <w:t xml:space="preserve">, </w:t>
            </w:r>
            <w:r>
              <w:rPr>
                <w:lang w:bidi="en-US"/>
              </w:rPr>
              <w:t xml:space="preserve">P., Di Franco, A., </w:t>
            </w:r>
            <w:r w:rsidRPr="00723BBC">
              <w:rPr>
                <w:b/>
                <w:lang w:bidi="en-US"/>
              </w:rPr>
              <w:t>Ferretti, F.</w:t>
            </w:r>
            <w:r>
              <w:rPr>
                <w:lang w:bidi="en-US"/>
              </w:rPr>
              <w:t xml:space="preserve"> et al. </w:t>
            </w:r>
            <w:r w:rsidRPr="004F31FA">
              <w:rPr>
                <w:b/>
                <w:lang w:bidi="en-US"/>
              </w:rPr>
              <w:t>2012</w:t>
            </w:r>
            <w:r>
              <w:rPr>
                <w:lang w:bidi="en-US"/>
              </w:rPr>
              <w:t xml:space="preserve">. </w:t>
            </w:r>
            <w:r w:rsidRPr="002B3040">
              <w:rPr>
                <w:lang w:bidi="en-US"/>
              </w:rPr>
              <w:t>The</w:t>
            </w:r>
            <w:r>
              <w:rPr>
                <w:lang w:bidi="en-US"/>
              </w:rPr>
              <w:t xml:space="preserve"> structure of Mediterranean rocky reef  </w:t>
            </w:r>
            <w:r w:rsidRPr="002B3040">
              <w:rPr>
                <w:lang w:bidi="en-US"/>
              </w:rPr>
              <w:t xml:space="preserve"> </w:t>
            </w:r>
            <w:r>
              <w:rPr>
                <w:lang w:bidi="en-US"/>
              </w:rPr>
              <w:t>ecosystems across environmental and human gradients, and conservation implications</w:t>
            </w:r>
            <w:r w:rsidRPr="002B3040">
              <w:rPr>
                <w:lang w:bidi="en-US"/>
              </w:rPr>
              <w:t>.</w:t>
            </w:r>
            <w:r w:rsidRPr="008B7310">
              <w:rPr>
                <w:b/>
                <w:lang w:bidi="en-US"/>
              </w:rPr>
              <w:t xml:space="preserve"> </w:t>
            </w:r>
            <w:proofErr w:type="spellStart"/>
            <w:r>
              <w:rPr>
                <w:b/>
                <w:lang w:bidi="en-US"/>
              </w:rPr>
              <w:t>PloS</w:t>
            </w:r>
            <w:proofErr w:type="spellEnd"/>
            <w:r>
              <w:rPr>
                <w:b/>
                <w:lang w:bidi="en-US"/>
              </w:rPr>
              <w:t xml:space="preserve"> ONE</w:t>
            </w:r>
            <w:r w:rsidR="00A12BCB">
              <w:rPr>
                <w:b/>
                <w:lang w:bidi="en-US"/>
              </w:rPr>
              <w:t>,</w:t>
            </w:r>
            <w:r>
              <w:rPr>
                <w:b/>
                <w:lang w:bidi="en-US"/>
              </w:rPr>
              <w:t xml:space="preserve"> </w:t>
            </w:r>
            <w:r w:rsidRPr="00A12BCB">
              <w:rPr>
                <w:lang w:bidi="en-US"/>
              </w:rPr>
              <w:t xml:space="preserve">7(2): e32742. </w:t>
            </w:r>
            <w:proofErr w:type="gramStart"/>
            <w:r w:rsidRPr="00A12BCB">
              <w:rPr>
                <w:lang w:bidi="en-US"/>
              </w:rPr>
              <w:t>doi:10.1371</w:t>
            </w:r>
            <w:proofErr w:type="gramEnd"/>
            <w:r w:rsidRPr="00A12BCB">
              <w:rPr>
                <w:lang w:bidi="en-US"/>
              </w:rPr>
              <w:t>/journal.pone.0032742</w:t>
            </w:r>
          </w:p>
          <w:p w14:paraId="3C37FFBA" w14:textId="215D57D1" w:rsidR="005468E4" w:rsidRPr="00F835E8" w:rsidRDefault="005468E4" w:rsidP="005468E4">
            <w:pPr>
              <w:pStyle w:val="ListBullet"/>
              <w:numPr>
                <w:ilvl w:val="0"/>
                <w:numId w:val="17"/>
              </w:numPr>
            </w:pPr>
            <w:proofErr w:type="spellStart"/>
            <w:r w:rsidRPr="00F835E8">
              <w:t>McClenachan</w:t>
            </w:r>
            <w:proofErr w:type="spellEnd"/>
            <w:r w:rsidRPr="00F835E8">
              <w:t xml:space="preserve">, L., </w:t>
            </w:r>
            <w:r w:rsidRPr="00F835E8">
              <w:rPr>
                <w:b/>
              </w:rPr>
              <w:t>Ferretti, F.</w:t>
            </w:r>
            <w:r w:rsidRPr="00F835E8">
              <w:t>, &amp; Baum, J.</w:t>
            </w:r>
            <w:r w:rsidRPr="00F835E8">
              <w:rPr>
                <w:b/>
              </w:rPr>
              <w:t xml:space="preserve"> 2012. </w:t>
            </w:r>
            <w:r w:rsidRPr="001873EE">
              <w:t>From archives to conservation: why historical data are needed to set baselines for marine animals and ecosystems</w:t>
            </w:r>
            <w:r w:rsidRPr="00F835E8">
              <w:t xml:space="preserve">. </w:t>
            </w:r>
            <w:r w:rsidRPr="00BD7186">
              <w:rPr>
                <w:b/>
              </w:rPr>
              <w:t>Conservation Letters</w:t>
            </w:r>
            <w:r w:rsidR="00A12BCB">
              <w:rPr>
                <w:i/>
              </w:rPr>
              <w:t>,</w:t>
            </w:r>
            <w:r w:rsidRPr="00F835E8">
              <w:rPr>
                <w:i/>
              </w:rPr>
              <w:t xml:space="preserve"> </w:t>
            </w:r>
            <w:r w:rsidR="00A12BCB" w:rsidRPr="00A12BCB">
              <w:t>5(5): 349-359.</w:t>
            </w:r>
          </w:p>
          <w:p w14:paraId="4B5A6972" w14:textId="77777777" w:rsidR="005468E4" w:rsidRPr="00F77E82" w:rsidRDefault="005468E4" w:rsidP="005468E4">
            <w:pPr>
              <w:pStyle w:val="ListBullet"/>
              <w:numPr>
                <w:ilvl w:val="0"/>
                <w:numId w:val="17"/>
              </w:numPr>
            </w:pPr>
            <w:r w:rsidRPr="00B64F8F">
              <w:rPr>
                <w:b/>
                <w:lang w:val="en-GB"/>
              </w:rPr>
              <w:t>Ferretti, F.</w:t>
            </w:r>
            <w:r w:rsidRPr="00B64F8F">
              <w:rPr>
                <w:lang w:val="en-GB"/>
              </w:rPr>
              <w:t xml:space="preserve"> In press. Sharks in the Mediterranean Sea: an example of using meta-analysis to infer trends in population abundance in data poor situations. In: </w:t>
            </w:r>
            <w:r w:rsidRPr="00B64F8F">
              <w:rPr>
                <w:b/>
                <w:lang w:val="en-GB"/>
              </w:rPr>
              <w:t>Practical Guidebook for the Implementation of the Ecosystem Approach to Fisheries (EAF) in the Mediterranean</w:t>
            </w:r>
            <w:r w:rsidRPr="00B64F8F">
              <w:rPr>
                <w:lang w:val="en-GB"/>
              </w:rPr>
              <w:t>. WWF Mediterranean Program, Barcelona, Spain.</w:t>
            </w:r>
          </w:p>
          <w:p w14:paraId="668C2350" w14:textId="77777777" w:rsidR="005468E4" w:rsidRPr="00DB4C05" w:rsidRDefault="005468E4" w:rsidP="005468E4">
            <w:pPr>
              <w:pStyle w:val="ListBullet"/>
              <w:numPr>
                <w:ilvl w:val="0"/>
                <w:numId w:val="17"/>
              </w:numPr>
            </w:pPr>
            <w:r w:rsidRPr="004352D6">
              <w:t>Anderson, S.C, R. G. Fa</w:t>
            </w:r>
            <w:r>
              <w:t xml:space="preserve">rmer, </w:t>
            </w:r>
            <w:r w:rsidRPr="00BB04A7">
              <w:rPr>
                <w:b/>
              </w:rPr>
              <w:t>F. Ferretti</w:t>
            </w:r>
            <w:r>
              <w:t xml:space="preserve">, A. L. </w:t>
            </w:r>
            <w:proofErr w:type="spellStart"/>
            <w:r>
              <w:t>Houde</w:t>
            </w:r>
            <w:proofErr w:type="spellEnd"/>
            <w:r>
              <w:t xml:space="preserve"> &amp; </w:t>
            </w:r>
            <w:r w:rsidRPr="004352D6">
              <w:t xml:space="preserve">J. A. Hutchings. </w:t>
            </w:r>
            <w:r w:rsidRPr="00DA0585">
              <w:rPr>
                <w:b/>
              </w:rPr>
              <w:t>2011</w:t>
            </w:r>
            <w:r w:rsidRPr="004352D6">
              <w:t xml:space="preserve">.  </w:t>
            </w:r>
            <w:r w:rsidRPr="004352D6">
              <w:rPr>
                <w:bCs/>
              </w:rPr>
              <w:t xml:space="preserve">Correlates of    Vertebrate Extinction Risk in Canada. </w:t>
            </w:r>
            <w:proofErr w:type="spellStart"/>
            <w:r w:rsidRPr="00BD7186">
              <w:rPr>
                <w:b/>
                <w:bCs/>
              </w:rPr>
              <w:t>BioScience</w:t>
            </w:r>
            <w:proofErr w:type="spellEnd"/>
            <w:r>
              <w:rPr>
                <w:b/>
                <w:bCs/>
              </w:rPr>
              <w:t xml:space="preserve">, </w:t>
            </w:r>
            <w:r w:rsidRPr="0073458F">
              <w:rPr>
                <w:bCs/>
              </w:rPr>
              <w:t>61: 538-549</w:t>
            </w:r>
            <w:r>
              <w:rPr>
                <w:b/>
                <w:bCs/>
              </w:rPr>
              <w:t>.</w:t>
            </w:r>
          </w:p>
          <w:p w14:paraId="2933994B" w14:textId="0A72DD87" w:rsidR="005468E4" w:rsidRPr="00192AC2" w:rsidRDefault="005468E4" w:rsidP="005468E4">
            <w:pPr>
              <w:pStyle w:val="ListBullet"/>
              <w:numPr>
                <w:ilvl w:val="0"/>
                <w:numId w:val="17"/>
              </w:numPr>
            </w:pPr>
            <w:r w:rsidRPr="00BB04A7">
              <w:rPr>
                <w:b/>
                <w:lang w:val="en-GB"/>
              </w:rPr>
              <w:t>Ferretti, F.</w:t>
            </w:r>
            <w:r w:rsidRPr="008B1156">
              <w:rPr>
                <w:lang w:val="en-GB"/>
              </w:rPr>
              <w:t xml:space="preserve">, B. Worm, G. Britten, M. </w:t>
            </w:r>
            <w:proofErr w:type="spellStart"/>
            <w:r w:rsidRPr="008B1156">
              <w:rPr>
                <w:lang w:val="en-GB"/>
              </w:rPr>
              <w:t>Heithaus</w:t>
            </w:r>
            <w:proofErr w:type="spellEnd"/>
            <w:r w:rsidRPr="008B1156">
              <w:rPr>
                <w:lang w:val="en-GB"/>
              </w:rPr>
              <w:t xml:space="preserve"> and H. </w:t>
            </w:r>
            <w:proofErr w:type="spellStart"/>
            <w:r w:rsidRPr="008B1156">
              <w:rPr>
                <w:lang w:val="en-GB"/>
              </w:rPr>
              <w:t>Lotze</w:t>
            </w:r>
            <w:proofErr w:type="spellEnd"/>
            <w:r w:rsidRPr="008B1156">
              <w:rPr>
                <w:lang w:val="en-GB"/>
              </w:rPr>
              <w:t xml:space="preserve">. </w:t>
            </w:r>
            <w:r w:rsidRPr="00A274A2">
              <w:rPr>
                <w:b/>
                <w:lang w:val="en-GB"/>
              </w:rPr>
              <w:t>2010</w:t>
            </w:r>
            <w:r w:rsidRPr="008B1156">
              <w:rPr>
                <w:lang w:val="en-GB"/>
              </w:rPr>
              <w:t xml:space="preserve">. Patterns of shark decline and ecosystem consequences in the ocean. </w:t>
            </w:r>
            <w:r w:rsidRPr="00BD7186">
              <w:rPr>
                <w:b/>
                <w:lang w:val="en-GB"/>
              </w:rPr>
              <w:t>Ecology Letters</w:t>
            </w:r>
            <w:r w:rsidR="00A12BCB">
              <w:rPr>
                <w:lang w:val="en-GB"/>
              </w:rPr>
              <w:t>,</w:t>
            </w:r>
            <w:r w:rsidRPr="008B1156">
              <w:rPr>
                <w:lang w:val="en-GB"/>
              </w:rPr>
              <w:t xml:space="preserve"> 13: 1055-1071</w:t>
            </w:r>
            <w:r>
              <w:rPr>
                <w:lang w:val="en-GB"/>
              </w:rPr>
              <w:t>.</w:t>
            </w:r>
          </w:p>
          <w:p w14:paraId="3B8C94EF" w14:textId="77777777" w:rsidR="005468E4" w:rsidRDefault="005468E4" w:rsidP="005468E4">
            <w:pPr>
              <w:pStyle w:val="ListBullet"/>
              <w:numPr>
                <w:ilvl w:val="0"/>
                <w:numId w:val="17"/>
              </w:numPr>
              <w:rPr>
                <w:lang w:val="en-GB"/>
              </w:rPr>
            </w:pPr>
            <w:r w:rsidRPr="008B1156">
              <w:rPr>
                <w:lang w:val="en-GB"/>
              </w:rPr>
              <w:t xml:space="preserve">Romeo T., </w:t>
            </w:r>
            <w:r w:rsidRPr="00BB04A7">
              <w:rPr>
                <w:b/>
                <w:lang w:val="en-GB"/>
              </w:rPr>
              <w:t>F. Ferretti</w:t>
            </w:r>
            <w:r w:rsidRPr="008B1156">
              <w:rPr>
                <w:lang w:val="en-GB"/>
              </w:rPr>
              <w:t xml:space="preserve">, P. </w:t>
            </w:r>
            <w:proofErr w:type="spellStart"/>
            <w:r w:rsidRPr="008B1156">
              <w:rPr>
                <w:lang w:val="en-GB"/>
              </w:rPr>
              <w:t>Consoli</w:t>
            </w:r>
            <w:proofErr w:type="spellEnd"/>
            <w:r w:rsidRPr="008B1156">
              <w:rPr>
                <w:lang w:val="en-GB"/>
              </w:rPr>
              <w:t xml:space="preserve"> and F. </w:t>
            </w:r>
            <w:proofErr w:type="spellStart"/>
            <w:r w:rsidRPr="008B1156">
              <w:rPr>
                <w:lang w:val="en-GB"/>
              </w:rPr>
              <w:t>Andaloro</w:t>
            </w:r>
            <w:proofErr w:type="spellEnd"/>
            <w:r w:rsidRPr="008B1156">
              <w:rPr>
                <w:lang w:val="en-GB"/>
              </w:rPr>
              <w:t xml:space="preserve">. </w:t>
            </w:r>
            <w:r w:rsidRPr="00A274A2">
              <w:rPr>
                <w:b/>
                <w:lang w:val="en-GB"/>
              </w:rPr>
              <w:t>2009</w:t>
            </w:r>
            <w:r w:rsidRPr="008B1156">
              <w:rPr>
                <w:lang w:val="en-GB"/>
              </w:rPr>
              <w:t>. Assessment of the Mediterranean swordfish based on the Italian harpoon fishery data</w:t>
            </w:r>
            <w:r w:rsidRPr="008B1156">
              <w:rPr>
                <w:b/>
                <w:lang w:val="en-GB"/>
              </w:rPr>
              <w:t>. ICES CM 2008/K</w:t>
            </w:r>
            <w:proofErr w:type="gramStart"/>
            <w:r w:rsidRPr="008B1156">
              <w:rPr>
                <w:b/>
                <w:lang w:val="en-GB"/>
              </w:rPr>
              <w:t>:16</w:t>
            </w:r>
            <w:proofErr w:type="gramEnd"/>
            <w:r w:rsidRPr="008B1156">
              <w:rPr>
                <w:lang w:val="en-GB"/>
              </w:rPr>
              <w:t xml:space="preserve">, 1-14. </w:t>
            </w:r>
          </w:p>
          <w:p w14:paraId="1B3A61A1" w14:textId="73A948AD" w:rsidR="005468E4" w:rsidRDefault="005468E4" w:rsidP="005468E4">
            <w:pPr>
              <w:pStyle w:val="ListBullet"/>
              <w:numPr>
                <w:ilvl w:val="0"/>
                <w:numId w:val="17"/>
              </w:numPr>
              <w:rPr>
                <w:lang w:val="en-GB"/>
              </w:rPr>
            </w:pPr>
            <w:r>
              <w:rPr>
                <w:b/>
                <w:lang w:val="en-GB"/>
              </w:rPr>
              <w:t>Ferretti,</w:t>
            </w:r>
            <w:r w:rsidRPr="00BB04A7">
              <w:rPr>
                <w:b/>
                <w:lang w:val="en-GB"/>
              </w:rPr>
              <w:t xml:space="preserve"> F.</w:t>
            </w:r>
            <w:r w:rsidRPr="008B1156">
              <w:rPr>
                <w:lang w:val="en-GB"/>
              </w:rPr>
              <w:t xml:space="preserve">, R.A. Myers, F. Serena and H.K. </w:t>
            </w:r>
            <w:proofErr w:type="spellStart"/>
            <w:r w:rsidRPr="008B1156">
              <w:rPr>
                <w:lang w:val="en-GB"/>
              </w:rPr>
              <w:t>Lotze</w:t>
            </w:r>
            <w:proofErr w:type="spellEnd"/>
            <w:r w:rsidRPr="008B1156">
              <w:rPr>
                <w:lang w:val="en-GB"/>
              </w:rPr>
              <w:t xml:space="preserve">. </w:t>
            </w:r>
            <w:r w:rsidRPr="00A274A2">
              <w:rPr>
                <w:b/>
                <w:lang w:val="en-GB"/>
              </w:rPr>
              <w:t>2008</w:t>
            </w:r>
            <w:r w:rsidRPr="008B1156">
              <w:rPr>
                <w:lang w:val="en-GB"/>
              </w:rPr>
              <w:t xml:space="preserve">. Loss of large predatory sharks from the </w:t>
            </w:r>
            <w:proofErr w:type="spellStart"/>
            <w:r w:rsidRPr="008B1156">
              <w:rPr>
                <w:lang w:val="en-GB"/>
              </w:rPr>
              <w:t>Mediteranean</w:t>
            </w:r>
            <w:proofErr w:type="spellEnd"/>
            <w:r w:rsidRPr="008B1156">
              <w:rPr>
                <w:lang w:val="en-GB"/>
              </w:rPr>
              <w:t xml:space="preserve"> Sea. </w:t>
            </w:r>
            <w:r w:rsidRPr="008B1156">
              <w:rPr>
                <w:b/>
                <w:lang w:val="en-GB"/>
              </w:rPr>
              <w:t>Conservation Biology</w:t>
            </w:r>
            <w:r w:rsidR="00A12BCB">
              <w:rPr>
                <w:b/>
                <w:lang w:val="en-GB"/>
              </w:rPr>
              <w:t>,</w:t>
            </w:r>
            <w:r w:rsidRPr="008B1156">
              <w:rPr>
                <w:lang w:val="en-GB"/>
              </w:rPr>
              <w:t xml:space="preserve"> 22(4): 952-964</w:t>
            </w:r>
            <w:r>
              <w:rPr>
                <w:lang w:val="en-GB"/>
              </w:rPr>
              <w:t>.</w:t>
            </w:r>
          </w:p>
          <w:p w14:paraId="29C017EF" w14:textId="77777777" w:rsidR="005468E4" w:rsidRDefault="005468E4" w:rsidP="005468E4">
            <w:pPr>
              <w:pStyle w:val="ListBullet"/>
              <w:numPr>
                <w:ilvl w:val="0"/>
                <w:numId w:val="17"/>
              </w:numPr>
              <w:rPr>
                <w:lang w:val="en-GB"/>
              </w:rPr>
            </w:pPr>
            <w:r>
              <w:rPr>
                <w:lang w:val="en-GB"/>
              </w:rPr>
              <w:t>Serena F.</w:t>
            </w:r>
            <w:r w:rsidRPr="008B1156">
              <w:rPr>
                <w:lang w:val="en-GB"/>
              </w:rPr>
              <w:t xml:space="preserve"> et al. </w:t>
            </w:r>
            <w:r w:rsidRPr="00FF2F7C">
              <w:rPr>
                <w:b/>
                <w:lang w:val="en-GB"/>
              </w:rPr>
              <w:t>2008</w:t>
            </w:r>
            <w:r w:rsidRPr="008B1156">
              <w:rPr>
                <w:lang w:val="en-GB"/>
              </w:rPr>
              <w:t xml:space="preserve">. </w:t>
            </w:r>
            <w:r w:rsidRPr="00BB04A7">
              <w:rPr>
                <w:lang w:val="en-GB"/>
              </w:rPr>
              <w:t>Field identification guide to the Rays of the Mediterranean Sea. Guidelines for data collection and analysis</w:t>
            </w:r>
            <w:r w:rsidRPr="008B1156">
              <w:rPr>
                <w:lang w:val="en-GB"/>
              </w:rPr>
              <w:t xml:space="preserve">. </w:t>
            </w:r>
            <w:proofErr w:type="spellStart"/>
            <w:r w:rsidRPr="008B1156">
              <w:rPr>
                <w:lang w:val="en-GB"/>
              </w:rPr>
              <w:t>Societa</w:t>
            </w:r>
            <w:proofErr w:type="spellEnd"/>
            <w:r w:rsidRPr="008B1156">
              <w:rPr>
                <w:lang w:val="en-GB"/>
              </w:rPr>
              <w:t xml:space="preserve">' </w:t>
            </w:r>
            <w:proofErr w:type="spellStart"/>
            <w:r w:rsidRPr="008B1156">
              <w:rPr>
                <w:lang w:val="en-GB"/>
              </w:rPr>
              <w:t>Italiana</w:t>
            </w:r>
            <w:proofErr w:type="spellEnd"/>
            <w:r w:rsidRPr="008B1156">
              <w:rPr>
                <w:lang w:val="en-GB"/>
              </w:rPr>
              <w:t xml:space="preserve"> di </w:t>
            </w:r>
            <w:proofErr w:type="spellStart"/>
            <w:r w:rsidRPr="008B1156">
              <w:rPr>
                <w:lang w:val="en-GB"/>
              </w:rPr>
              <w:t>Biologia</w:t>
            </w:r>
            <w:proofErr w:type="spellEnd"/>
            <w:r w:rsidRPr="008B1156">
              <w:rPr>
                <w:lang w:val="en-GB"/>
              </w:rPr>
              <w:t xml:space="preserve"> Marina, </w:t>
            </w:r>
            <w:proofErr w:type="spellStart"/>
            <w:r w:rsidRPr="008B1156">
              <w:rPr>
                <w:lang w:val="en-GB"/>
              </w:rPr>
              <w:t>comitato</w:t>
            </w:r>
            <w:proofErr w:type="spellEnd"/>
            <w:r w:rsidRPr="008B1156">
              <w:rPr>
                <w:lang w:val="en-GB"/>
              </w:rPr>
              <w:t xml:space="preserve"> nekton e </w:t>
            </w:r>
            <w:proofErr w:type="spellStart"/>
            <w:r w:rsidRPr="008B1156">
              <w:rPr>
                <w:lang w:val="en-GB"/>
              </w:rPr>
              <w:t>pesca</w:t>
            </w:r>
            <w:proofErr w:type="spellEnd"/>
            <w:r w:rsidRPr="008B1156">
              <w:rPr>
                <w:lang w:val="en-GB"/>
              </w:rPr>
              <w:t xml:space="preserve">, </w:t>
            </w:r>
            <w:proofErr w:type="spellStart"/>
            <w:r w:rsidRPr="008B1156">
              <w:rPr>
                <w:lang w:val="en-GB"/>
              </w:rPr>
              <w:t>Gruppo</w:t>
            </w:r>
            <w:proofErr w:type="spellEnd"/>
            <w:r w:rsidRPr="008B1156">
              <w:rPr>
                <w:lang w:val="en-GB"/>
              </w:rPr>
              <w:t xml:space="preserve"> </w:t>
            </w:r>
            <w:proofErr w:type="spellStart"/>
            <w:r w:rsidRPr="008B1156">
              <w:rPr>
                <w:lang w:val="en-GB"/>
              </w:rPr>
              <w:t>Nazionale</w:t>
            </w:r>
            <w:proofErr w:type="spellEnd"/>
            <w:r w:rsidRPr="008B1156">
              <w:rPr>
                <w:lang w:val="en-GB"/>
              </w:rPr>
              <w:t xml:space="preserve"> </w:t>
            </w:r>
            <w:proofErr w:type="spellStart"/>
            <w:r w:rsidRPr="008B1156">
              <w:rPr>
                <w:lang w:val="en-GB"/>
              </w:rPr>
              <w:t>Risorse</w:t>
            </w:r>
            <w:proofErr w:type="spellEnd"/>
            <w:r w:rsidRPr="008B1156">
              <w:rPr>
                <w:lang w:val="en-GB"/>
              </w:rPr>
              <w:t xml:space="preserve"> </w:t>
            </w:r>
            <w:proofErr w:type="spellStart"/>
            <w:r w:rsidRPr="008B1156">
              <w:rPr>
                <w:lang w:val="en-GB"/>
              </w:rPr>
              <w:t>Demersali</w:t>
            </w:r>
            <w:proofErr w:type="spellEnd"/>
            <w:r w:rsidRPr="008B1156">
              <w:rPr>
                <w:lang w:val="en-GB"/>
              </w:rPr>
              <w:t>, Mediterranean Trawl Surveys. Livorno, Italy, (in Italian).</w:t>
            </w:r>
          </w:p>
          <w:p w14:paraId="4962F960" w14:textId="77777777" w:rsidR="005468E4" w:rsidRPr="00192AC2" w:rsidRDefault="005468E4" w:rsidP="005468E4">
            <w:pPr>
              <w:pStyle w:val="ListBullet"/>
              <w:numPr>
                <w:ilvl w:val="0"/>
                <w:numId w:val="17"/>
              </w:numPr>
              <w:rPr>
                <w:lang w:val="en-GB"/>
              </w:rPr>
            </w:pPr>
            <w:r w:rsidRPr="003952E9">
              <w:rPr>
                <w:b/>
              </w:rPr>
              <w:t>Ferretti F</w:t>
            </w:r>
            <w:r>
              <w:t xml:space="preserve">. and R.A. Myers. </w:t>
            </w:r>
            <w:r w:rsidRPr="0074474A">
              <w:rPr>
                <w:b/>
              </w:rPr>
              <w:t>2006</w:t>
            </w:r>
            <w:r>
              <w:t xml:space="preserve">. By-Catch of sharks in the Mediterranean Sea: available mitigation tools. In: </w:t>
            </w:r>
            <w:r w:rsidRPr="00BB04A7">
              <w:t>Proceedings of the Workshop on the Mediterranean Cartilaginous Fish with emphasis on Southern and Eastern Mediterranean</w:t>
            </w:r>
            <w:r>
              <w:t>, Istanbul, Turkey. 158-169 (peer reviewed).</w:t>
            </w:r>
          </w:p>
          <w:p w14:paraId="7505B1A3" w14:textId="77777777" w:rsidR="005468E4" w:rsidRPr="00FF5B50" w:rsidRDefault="005468E4" w:rsidP="005468E4">
            <w:pPr>
              <w:pStyle w:val="ListBullet"/>
              <w:numPr>
                <w:ilvl w:val="0"/>
                <w:numId w:val="17"/>
              </w:numPr>
              <w:rPr>
                <w:lang w:val="en-GB"/>
              </w:rPr>
            </w:pPr>
            <w:r w:rsidRPr="00BB04A7">
              <w:rPr>
                <w:b/>
                <w:lang w:val="en-GB"/>
              </w:rPr>
              <w:t>Ferretti F.</w:t>
            </w:r>
            <w:r w:rsidRPr="008B1156">
              <w:rPr>
                <w:lang w:val="en-GB"/>
              </w:rPr>
              <w:t xml:space="preserve">, R.A. Myers, P. </w:t>
            </w:r>
            <w:proofErr w:type="spellStart"/>
            <w:r w:rsidRPr="008B1156">
              <w:rPr>
                <w:lang w:val="en-GB"/>
              </w:rPr>
              <w:t>Sartor</w:t>
            </w:r>
            <w:proofErr w:type="spellEnd"/>
            <w:r w:rsidRPr="008B1156">
              <w:rPr>
                <w:lang w:val="en-GB"/>
              </w:rPr>
              <w:t xml:space="preserve"> and F. Serena. </w:t>
            </w:r>
            <w:r w:rsidRPr="0074474A">
              <w:rPr>
                <w:b/>
                <w:lang w:val="en-GB"/>
              </w:rPr>
              <w:t>2005</w:t>
            </w:r>
            <w:r w:rsidRPr="008B1156">
              <w:rPr>
                <w:lang w:val="en-GB"/>
              </w:rPr>
              <w:t xml:space="preserve">. Long Term Dynamics of the </w:t>
            </w:r>
            <w:proofErr w:type="spellStart"/>
            <w:r w:rsidRPr="008B1156">
              <w:rPr>
                <w:lang w:val="en-GB"/>
              </w:rPr>
              <w:t>Chondrichthyan</w:t>
            </w:r>
            <w:proofErr w:type="spellEnd"/>
            <w:r w:rsidRPr="008B1156">
              <w:rPr>
                <w:lang w:val="en-GB"/>
              </w:rPr>
              <w:t xml:space="preserve"> Fish Community in the Upper Tyrrhenian Sea. </w:t>
            </w:r>
            <w:r w:rsidRPr="008B1156">
              <w:rPr>
                <w:b/>
                <w:lang w:val="en-GB"/>
              </w:rPr>
              <w:t>ICES CM 2005/N</w:t>
            </w:r>
            <w:proofErr w:type="gramStart"/>
            <w:r w:rsidRPr="008B1156">
              <w:rPr>
                <w:b/>
                <w:lang w:val="en-GB"/>
              </w:rPr>
              <w:t>:25</w:t>
            </w:r>
            <w:proofErr w:type="gramEnd"/>
            <w:r w:rsidRPr="008B1156">
              <w:rPr>
                <w:lang w:val="en-GB"/>
              </w:rPr>
              <w:t>, 1-25.</w:t>
            </w:r>
          </w:p>
        </w:tc>
      </w:tr>
    </w:tbl>
    <w:p w14:paraId="27C3C6BE" w14:textId="77777777" w:rsidR="005468E4" w:rsidRPr="00A97F7B" w:rsidRDefault="005468E4" w:rsidP="005468E4">
      <w:pPr>
        <w:pStyle w:val="IntenseQuote"/>
        <w:spacing w:after="0"/>
        <w:ind w:left="0"/>
      </w:pPr>
      <w:r>
        <w:t>Technical reports, theses and consultancy works</w:t>
      </w:r>
    </w:p>
    <w:tbl>
      <w:tblPr>
        <w:tblStyle w:val="CVDetails"/>
        <w:tblW w:w="5000" w:type="pct"/>
        <w:tblLook w:val="04A0" w:firstRow="1" w:lastRow="0" w:firstColumn="1" w:lastColumn="0" w:noHBand="0" w:noVBand="1"/>
      </w:tblPr>
      <w:tblGrid>
        <w:gridCol w:w="9360"/>
      </w:tblGrid>
      <w:tr w:rsidR="005468E4" w14:paraId="00D34382" w14:textId="77777777" w:rsidTr="005468E4">
        <w:trPr>
          <w:trHeight w:val="1166"/>
        </w:trPr>
        <w:tc>
          <w:tcPr>
            <w:tcW w:w="5000" w:type="pct"/>
          </w:tcPr>
          <w:p w14:paraId="1683787F" w14:textId="77777777" w:rsidR="005468E4" w:rsidRPr="00DB4C05" w:rsidRDefault="005468E4" w:rsidP="005468E4">
            <w:pPr>
              <w:pStyle w:val="ListBullet"/>
              <w:numPr>
                <w:ilvl w:val="0"/>
                <w:numId w:val="16"/>
              </w:numPr>
              <w:spacing w:line="240" w:lineRule="auto"/>
              <w:jc w:val="both"/>
              <w:rPr>
                <w:bCs/>
              </w:rPr>
            </w:pPr>
            <w:r>
              <w:rPr>
                <w:b/>
                <w:bCs/>
              </w:rPr>
              <w:t xml:space="preserve">Ferretti, F. 2011. </w:t>
            </w:r>
            <w:r w:rsidRPr="00DB4C05">
              <w:rPr>
                <w:bCs/>
              </w:rPr>
              <w:t xml:space="preserve">Peer review report of shark mitigation as a tool for conservation of the Hawaiian Monk Seal. </w:t>
            </w:r>
            <w:r w:rsidRPr="00DB4C05">
              <w:rPr>
                <w:b/>
                <w:bCs/>
              </w:rPr>
              <w:t>Independent Peer Review Completed for the Center for Independent Experts (CIE)</w:t>
            </w:r>
          </w:p>
          <w:sdt>
            <w:sdtPr>
              <w:id w:val="17159696"/>
              <w:placeholder>
                <w:docPart w:val="7A4F032A5631274CB722574053EC9969"/>
              </w:placeholder>
            </w:sdtPr>
            <w:sdtEndPr>
              <w:rPr>
                <w:b/>
                <w:bCs/>
                <w:i/>
                <w:iCs/>
                <w:color w:val="8D002D" w:themeColor="accent1"/>
              </w:rPr>
            </w:sdtEndPr>
            <w:sdtContent>
              <w:p w14:paraId="4CB2569C" w14:textId="77777777" w:rsidR="005468E4" w:rsidRPr="00DB4C05" w:rsidRDefault="005468E4" w:rsidP="005468E4">
                <w:pPr>
                  <w:pStyle w:val="ListBullet"/>
                  <w:numPr>
                    <w:ilvl w:val="0"/>
                    <w:numId w:val="16"/>
                  </w:numPr>
                  <w:spacing w:line="240" w:lineRule="auto"/>
                  <w:jc w:val="both"/>
                  <w:rPr>
                    <w:b/>
                    <w:bCs/>
                  </w:rPr>
                </w:pPr>
                <w:r w:rsidRPr="00DB4C05">
                  <w:rPr>
                    <w:bCs/>
                    <w:lang w:val="it-IT"/>
                  </w:rPr>
                  <w:t xml:space="preserve">AA Rosenberg, F Micheli, E. Sala, G.C. Osio, </w:t>
                </w:r>
                <w:r w:rsidRPr="00F64904">
                  <w:rPr>
                    <w:b/>
                    <w:bCs/>
                    <w:lang w:val="it-IT"/>
                  </w:rPr>
                  <w:t>F. Ferretti</w:t>
                </w:r>
                <w:r w:rsidRPr="00DB4C05">
                  <w:rPr>
                    <w:bCs/>
                    <w:lang w:val="it-IT"/>
                  </w:rPr>
                  <w:t xml:space="preserve">, P. </w:t>
                </w:r>
                <w:proofErr w:type="spellStart"/>
                <w:r w:rsidRPr="00DB4C05">
                  <w:rPr>
                    <w:bCs/>
                    <w:lang w:val="it-IT"/>
                  </w:rPr>
                  <w:t>Guidetti</w:t>
                </w:r>
                <w:proofErr w:type="spellEnd"/>
                <w:r w:rsidRPr="00DB4C05">
                  <w:rPr>
                    <w:bCs/>
                    <w:lang w:val="it-IT"/>
                  </w:rPr>
                  <w:t xml:space="preserve">, S. Fraschetti, L. </w:t>
                </w:r>
                <w:proofErr w:type="spellStart"/>
                <w:r w:rsidRPr="00DB4C05">
                  <w:rPr>
                    <w:bCs/>
                    <w:lang w:val="it-IT"/>
                  </w:rPr>
                  <w:t>Mangialajo</w:t>
                </w:r>
                <w:proofErr w:type="spellEnd"/>
                <w:r w:rsidRPr="00DB4C05">
                  <w:rPr>
                    <w:bCs/>
                    <w:lang w:val="it-IT"/>
                  </w:rPr>
                  <w:t xml:space="preserve">. </w:t>
                </w:r>
                <w:r w:rsidRPr="00DB4C05">
                  <w:rPr>
                    <w:b/>
                    <w:bCs/>
                    <w:lang w:val="it-IT"/>
                  </w:rPr>
                  <w:t>2011</w:t>
                </w:r>
                <w:r w:rsidRPr="00DB4C05">
                  <w:rPr>
                    <w:bCs/>
                    <w:lang w:val="it-IT"/>
                  </w:rPr>
                  <w:t xml:space="preserve">. </w:t>
                </w:r>
                <w:r w:rsidRPr="00DB4C05">
                  <w:rPr>
                    <w:bCs/>
                  </w:rPr>
                  <w:t xml:space="preserve">Recovery Scenarios for the Northwestern Mediterranean Marine Ecosystem: motivating policy action on an ecosystem basis. </w:t>
                </w:r>
                <w:r w:rsidRPr="00DB4C05">
                  <w:rPr>
                    <w:b/>
                    <w:bCs/>
                  </w:rPr>
                  <w:t>Oak Final Report</w:t>
                </w:r>
                <w:r w:rsidRPr="00DB4C05">
                  <w:rPr>
                    <w:bCs/>
                  </w:rPr>
                  <w:t>.</w:t>
                </w:r>
              </w:p>
              <w:p w14:paraId="70B17A88" w14:textId="77777777" w:rsidR="005468E4" w:rsidRDefault="005468E4" w:rsidP="005468E4">
                <w:pPr>
                  <w:pStyle w:val="ListBullet"/>
                  <w:numPr>
                    <w:ilvl w:val="0"/>
                    <w:numId w:val="16"/>
                  </w:numPr>
                  <w:spacing w:line="240" w:lineRule="auto"/>
                  <w:jc w:val="both"/>
                  <w:rPr>
                    <w:bCs/>
                  </w:rPr>
                </w:pPr>
                <w:r>
                  <w:rPr>
                    <w:bCs/>
                  </w:rPr>
                  <w:t xml:space="preserve">Sartor, P. et al. </w:t>
                </w:r>
                <w:r w:rsidRPr="00A274A2">
                  <w:rPr>
                    <w:b/>
                    <w:bCs/>
                  </w:rPr>
                  <w:t>2010</w:t>
                </w:r>
                <w:r>
                  <w:rPr>
                    <w:bCs/>
                  </w:rPr>
                  <w:t xml:space="preserve">. </w:t>
                </w:r>
                <w:r w:rsidRPr="00216BC7">
                  <w:rPr>
                    <w:bCs/>
                  </w:rPr>
                  <w:t xml:space="preserve">The 20th Century evolution of Mediterranean exploited </w:t>
                </w:r>
                <w:proofErr w:type="spellStart"/>
                <w:r w:rsidRPr="00216BC7">
                  <w:rPr>
                    <w:bCs/>
                  </w:rPr>
                  <w:t>demersal</w:t>
                </w:r>
                <w:proofErr w:type="spellEnd"/>
                <w:r w:rsidRPr="00216BC7">
                  <w:rPr>
                    <w:bCs/>
                  </w:rPr>
                  <w:t xml:space="preserve"> resources under increasing fishing distu</w:t>
                </w:r>
                <w:r>
                  <w:rPr>
                    <w:bCs/>
                  </w:rPr>
                  <w:t>rbance and environmental change.</w:t>
                </w:r>
                <w:r w:rsidRPr="00216BC7">
                  <w:rPr>
                    <w:bCs/>
                  </w:rPr>
                  <w:t xml:space="preserve"> EVOMED</w:t>
                </w:r>
                <w:r>
                  <w:rPr>
                    <w:bCs/>
                  </w:rPr>
                  <w:t>. Joint tender n MARE/2008/11. European Commission, Contract. N° SI2</w:t>
                </w:r>
                <w:r w:rsidRPr="00D01B4D">
                  <w:rPr>
                    <w:bCs/>
                  </w:rPr>
                  <w:t xml:space="preserve"> 5390</w:t>
                </w:r>
                <w:r>
                  <w:rPr>
                    <w:bCs/>
                  </w:rPr>
                  <w:t xml:space="preserve"> </w:t>
                </w:r>
                <w:r w:rsidRPr="00D01B4D">
                  <w:rPr>
                    <w:bCs/>
                  </w:rPr>
                  <w:t>97.</w:t>
                </w:r>
              </w:p>
              <w:p w14:paraId="63B6A7C5" w14:textId="77777777" w:rsidR="005468E4" w:rsidRPr="00B33271" w:rsidRDefault="005468E4" w:rsidP="005468E4">
                <w:pPr>
                  <w:pStyle w:val="ListBullet"/>
                  <w:numPr>
                    <w:ilvl w:val="0"/>
                    <w:numId w:val="16"/>
                  </w:numPr>
                  <w:rPr>
                    <w:lang w:val="en-GB"/>
                  </w:rPr>
                </w:pPr>
                <w:r w:rsidRPr="00BB04A7">
                  <w:rPr>
                    <w:b/>
                  </w:rPr>
                  <w:t>Ferretti. F.</w:t>
                </w:r>
                <w:r w:rsidRPr="00004CBF">
                  <w:t xml:space="preserve"> </w:t>
                </w:r>
                <w:r w:rsidRPr="00A274A2">
                  <w:rPr>
                    <w:b/>
                  </w:rPr>
                  <w:t>2010</w:t>
                </w:r>
                <w:r w:rsidRPr="00004CBF">
                  <w:t xml:space="preserve">. The role of sharks in marine ecosystems: evaluating overexploited marine fish communities to detect long-term effects of predator removal. </w:t>
                </w:r>
                <w:r w:rsidRPr="00192AC2">
                  <w:rPr>
                    <w:b/>
                  </w:rPr>
                  <w:t>PhD Thesis</w:t>
                </w:r>
                <w:r w:rsidRPr="00004CBF">
                  <w:t>, Dalhousie University, Halifax, NS, Canada.</w:t>
                </w:r>
              </w:p>
              <w:p w14:paraId="714F0DD9" w14:textId="77777777" w:rsidR="005468E4" w:rsidRPr="00085858" w:rsidRDefault="005468E4" w:rsidP="005468E4">
                <w:pPr>
                  <w:pStyle w:val="ListBullet"/>
                  <w:numPr>
                    <w:ilvl w:val="0"/>
                    <w:numId w:val="16"/>
                  </w:numPr>
                  <w:spacing w:line="240" w:lineRule="auto"/>
                  <w:jc w:val="both"/>
                  <w:rPr>
                    <w:bCs/>
                  </w:rPr>
                </w:pPr>
                <w:r w:rsidRPr="00BB04A7">
                  <w:rPr>
                    <w:b/>
                    <w:lang w:val="en-GB"/>
                  </w:rPr>
                  <w:t>Ferretti F.</w:t>
                </w:r>
                <w:r w:rsidRPr="008B1156">
                  <w:rPr>
                    <w:lang w:val="en-GB"/>
                  </w:rPr>
                  <w:t xml:space="preserve"> </w:t>
                </w:r>
                <w:r w:rsidRPr="00A274A2">
                  <w:rPr>
                    <w:b/>
                    <w:lang w:val="en-GB"/>
                  </w:rPr>
                  <w:t>2003</w:t>
                </w:r>
                <w:r w:rsidRPr="008B1156">
                  <w:rPr>
                    <w:lang w:val="en-GB"/>
                  </w:rPr>
                  <w:t xml:space="preserve">. </w:t>
                </w:r>
                <w:proofErr w:type="spellStart"/>
                <w:r w:rsidRPr="008B1156">
                  <w:rPr>
                    <w:lang w:val="en-GB"/>
                  </w:rPr>
                  <w:t>Comportamento</w:t>
                </w:r>
                <w:proofErr w:type="spellEnd"/>
                <w:r w:rsidRPr="008B1156">
                  <w:rPr>
                    <w:lang w:val="en-GB"/>
                  </w:rPr>
                  <w:t xml:space="preserve"> </w:t>
                </w:r>
                <w:proofErr w:type="spellStart"/>
                <w:r w:rsidRPr="008B1156">
                  <w:rPr>
                    <w:lang w:val="en-GB"/>
                  </w:rPr>
                  <w:t>alimentare</w:t>
                </w:r>
                <w:proofErr w:type="spellEnd"/>
                <w:r w:rsidRPr="008B1156">
                  <w:rPr>
                    <w:lang w:val="en-GB"/>
                  </w:rPr>
                  <w:t xml:space="preserve"> di </w:t>
                </w:r>
                <w:r w:rsidRPr="00387884">
                  <w:rPr>
                    <w:i/>
                    <w:lang w:val="en-GB"/>
                  </w:rPr>
                  <w:t xml:space="preserve">Chimaera </w:t>
                </w:r>
                <w:proofErr w:type="spellStart"/>
                <w:r w:rsidRPr="00387884">
                  <w:rPr>
                    <w:i/>
                    <w:lang w:val="en-GB"/>
                  </w:rPr>
                  <w:t>monstrosa</w:t>
                </w:r>
                <w:proofErr w:type="spellEnd"/>
                <w:r w:rsidRPr="008B1156">
                  <w:rPr>
                    <w:lang w:val="en-GB"/>
                  </w:rPr>
                  <w:t xml:space="preserve"> </w:t>
                </w:r>
                <w:proofErr w:type="spellStart"/>
                <w:r w:rsidRPr="008B1156">
                  <w:rPr>
                    <w:lang w:val="en-GB"/>
                  </w:rPr>
                  <w:t>nei</w:t>
                </w:r>
                <w:proofErr w:type="spellEnd"/>
                <w:r w:rsidRPr="008B1156">
                  <w:rPr>
                    <w:lang w:val="en-GB"/>
                  </w:rPr>
                  <w:t xml:space="preserve"> </w:t>
                </w:r>
                <w:proofErr w:type="spellStart"/>
                <w:r w:rsidRPr="008B1156">
                  <w:rPr>
                    <w:lang w:val="en-GB"/>
                  </w:rPr>
                  <w:t>fondi</w:t>
                </w:r>
                <w:proofErr w:type="spellEnd"/>
                <w:r w:rsidRPr="008B1156">
                  <w:rPr>
                    <w:lang w:val="en-GB"/>
                  </w:rPr>
                  <w:t xml:space="preserve"> </w:t>
                </w:r>
                <w:proofErr w:type="spellStart"/>
                <w:r w:rsidRPr="008B1156">
                  <w:rPr>
                    <w:lang w:val="en-GB"/>
                  </w:rPr>
                  <w:t>batiali</w:t>
                </w:r>
                <w:proofErr w:type="spellEnd"/>
                <w:r w:rsidRPr="008B1156">
                  <w:rPr>
                    <w:lang w:val="en-GB"/>
                  </w:rPr>
                  <w:t xml:space="preserve"> </w:t>
                </w:r>
                <w:proofErr w:type="spellStart"/>
                <w:r w:rsidRPr="008B1156">
                  <w:rPr>
                    <w:lang w:val="en-GB"/>
                  </w:rPr>
                  <w:t>Liguri</w:t>
                </w:r>
                <w:proofErr w:type="spellEnd"/>
                <w:r w:rsidRPr="008B1156">
                  <w:rPr>
                    <w:lang w:val="en-GB"/>
                  </w:rPr>
                  <w:t xml:space="preserve">. </w:t>
                </w:r>
                <w:proofErr w:type="spellStart"/>
                <w:r w:rsidRPr="00BB04A7">
                  <w:rPr>
                    <w:b/>
                    <w:lang w:val="en-GB"/>
                  </w:rPr>
                  <w:t>Laurea</w:t>
                </w:r>
                <w:proofErr w:type="spellEnd"/>
                <w:r w:rsidRPr="00BB04A7">
                  <w:rPr>
                    <w:b/>
                    <w:lang w:val="en-GB"/>
                  </w:rPr>
                  <w:t xml:space="preserve"> Thesis.</w:t>
                </w:r>
                <w:r w:rsidRPr="008B1156">
                  <w:rPr>
                    <w:lang w:val="en-GB"/>
                  </w:rPr>
                  <w:t xml:space="preserve"> Polytechnic University of Mar</w:t>
                </w:r>
                <w:r>
                  <w:rPr>
                    <w:lang w:val="en-GB"/>
                  </w:rPr>
                  <w:t xml:space="preserve">che, </w:t>
                </w:r>
                <w:proofErr w:type="spellStart"/>
                <w:r>
                  <w:rPr>
                    <w:lang w:val="en-GB"/>
                  </w:rPr>
                  <w:t>Ancona</w:t>
                </w:r>
                <w:proofErr w:type="spellEnd"/>
                <w:r>
                  <w:rPr>
                    <w:lang w:val="en-GB"/>
                  </w:rPr>
                  <w:t>, Italy (in Italian).</w:t>
                </w:r>
              </w:p>
            </w:sdtContent>
          </w:sdt>
        </w:tc>
      </w:tr>
    </w:tbl>
    <w:p w14:paraId="43D18780" w14:textId="77777777" w:rsidR="005468E4" w:rsidRPr="00A97F7B" w:rsidRDefault="005468E4" w:rsidP="005468E4">
      <w:pPr>
        <w:pStyle w:val="IntenseQuote"/>
        <w:spacing w:after="0"/>
        <w:ind w:left="0"/>
      </w:pPr>
      <w:r>
        <w:t>Policy and Public Outreach</w:t>
      </w:r>
    </w:p>
    <w:tbl>
      <w:tblPr>
        <w:tblStyle w:val="CVDetails"/>
        <w:tblW w:w="5000" w:type="pct"/>
        <w:tblLook w:val="04A0" w:firstRow="1" w:lastRow="0" w:firstColumn="1" w:lastColumn="0" w:noHBand="0" w:noVBand="1"/>
      </w:tblPr>
      <w:tblGrid>
        <w:gridCol w:w="9360"/>
      </w:tblGrid>
      <w:tr w:rsidR="005468E4" w14:paraId="6E8211FC" w14:textId="77777777" w:rsidTr="005468E4">
        <w:tc>
          <w:tcPr>
            <w:tcW w:w="5000" w:type="pct"/>
          </w:tcPr>
          <w:p w14:paraId="584818F5" w14:textId="77777777" w:rsidR="005468E4" w:rsidRPr="000F4DFE" w:rsidRDefault="005468E4" w:rsidP="005468E4">
            <w:pPr>
              <w:pStyle w:val="ListBullet"/>
              <w:numPr>
                <w:ilvl w:val="0"/>
                <w:numId w:val="19"/>
              </w:numPr>
              <w:spacing w:line="240" w:lineRule="auto"/>
            </w:pPr>
            <w:r>
              <w:rPr>
                <w:lang w:val="en-CA" w:bidi="en-US"/>
              </w:rPr>
              <w:t xml:space="preserve">Daly, L. and </w:t>
            </w:r>
            <w:r w:rsidRPr="00D24072">
              <w:rPr>
                <w:b/>
                <w:lang w:val="en-CA" w:bidi="en-US"/>
              </w:rPr>
              <w:t>Ferretti, F</w:t>
            </w:r>
            <w:r>
              <w:rPr>
                <w:lang w:val="en-CA" w:bidi="en-US"/>
              </w:rPr>
              <w:t xml:space="preserve">. </w:t>
            </w:r>
            <w:r w:rsidRPr="00A12BCB">
              <w:rPr>
                <w:b/>
                <w:lang w:val="en-CA" w:bidi="en-US"/>
              </w:rPr>
              <w:t>2013</w:t>
            </w:r>
            <w:r>
              <w:rPr>
                <w:lang w:val="en-CA" w:bidi="en-US"/>
              </w:rPr>
              <w:t xml:space="preserve">. How large-scale protection zones could benefit sharks and rays in the Mediterranean. </w:t>
            </w:r>
            <w:r w:rsidRPr="00902A36">
              <w:rPr>
                <w:b/>
                <w:lang w:val="en-CA" w:bidi="en-US"/>
              </w:rPr>
              <w:t>Shark Focus</w:t>
            </w:r>
            <w:r>
              <w:rPr>
                <w:lang w:val="en-CA" w:bidi="en-US"/>
              </w:rPr>
              <w:t xml:space="preserve"> 46: 14-15.</w:t>
            </w:r>
          </w:p>
          <w:p w14:paraId="60F2640A" w14:textId="77777777" w:rsidR="005468E4" w:rsidRDefault="005468E4" w:rsidP="005468E4">
            <w:pPr>
              <w:pStyle w:val="ListBullet"/>
              <w:numPr>
                <w:ilvl w:val="0"/>
                <w:numId w:val="19"/>
              </w:numPr>
              <w:spacing w:line="240" w:lineRule="auto"/>
            </w:pPr>
            <w:proofErr w:type="spellStart"/>
            <w:r>
              <w:t>Lenfest</w:t>
            </w:r>
            <w:proofErr w:type="spellEnd"/>
            <w:r>
              <w:t xml:space="preserve"> Ocean Program. </w:t>
            </w:r>
            <w:r w:rsidRPr="00A12BCB">
              <w:rPr>
                <w:b/>
              </w:rPr>
              <w:t>2010</w:t>
            </w:r>
            <w:r>
              <w:t xml:space="preserve">. Global consequences of shark declines. </w:t>
            </w:r>
            <w:proofErr w:type="spellStart"/>
            <w:r w:rsidRPr="000F4DFE">
              <w:rPr>
                <w:b/>
              </w:rPr>
              <w:t>Lenfest</w:t>
            </w:r>
            <w:proofErr w:type="spellEnd"/>
            <w:r w:rsidRPr="000F4DFE">
              <w:rPr>
                <w:b/>
              </w:rPr>
              <w:t xml:space="preserve"> Ocean Program Research Series</w:t>
            </w:r>
            <w:r>
              <w:t>. Washington DC.</w:t>
            </w:r>
          </w:p>
          <w:p w14:paraId="4DF4C932" w14:textId="77777777" w:rsidR="005468E4" w:rsidRDefault="005468E4" w:rsidP="005468E4">
            <w:pPr>
              <w:pStyle w:val="ListBullet"/>
              <w:numPr>
                <w:ilvl w:val="0"/>
                <w:numId w:val="19"/>
              </w:numPr>
              <w:spacing w:line="240" w:lineRule="auto"/>
            </w:pPr>
            <w:r>
              <w:t xml:space="preserve">Romeo, T., </w:t>
            </w:r>
            <w:proofErr w:type="spellStart"/>
            <w:r>
              <w:t>Consoli</w:t>
            </w:r>
            <w:proofErr w:type="spellEnd"/>
            <w:r>
              <w:t xml:space="preserve">, P., </w:t>
            </w:r>
            <w:proofErr w:type="spellStart"/>
            <w:r>
              <w:t>Andaloro</w:t>
            </w:r>
            <w:proofErr w:type="spellEnd"/>
            <w:r>
              <w:t xml:space="preserve">, F, &amp; </w:t>
            </w:r>
            <w:r w:rsidRPr="000F4DFE">
              <w:rPr>
                <w:b/>
              </w:rPr>
              <w:t>Ferretti, F</w:t>
            </w:r>
            <w:r>
              <w:t xml:space="preserve">. 2012. </w:t>
            </w:r>
            <w:proofErr w:type="spellStart"/>
            <w:r>
              <w:t>Pesca</w:t>
            </w:r>
            <w:proofErr w:type="spellEnd"/>
            <w:r>
              <w:t xml:space="preserve"> </w:t>
            </w:r>
            <w:proofErr w:type="spellStart"/>
            <w:r>
              <w:t>antica</w:t>
            </w:r>
            <w:proofErr w:type="spellEnd"/>
            <w:r>
              <w:t xml:space="preserve"> di </w:t>
            </w:r>
            <w:proofErr w:type="spellStart"/>
            <w:r>
              <w:t>pescespada</w:t>
            </w:r>
            <w:proofErr w:type="spellEnd"/>
            <w:r>
              <w:t xml:space="preserve"> e </w:t>
            </w:r>
            <w:proofErr w:type="spellStart"/>
            <w:r>
              <w:t>tonno</w:t>
            </w:r>
            <w:proofErr w:type="spellEnd"/>
            <w:r>
              <w:t xml:space="preserve"> </w:t>
            </w:r>
            <w:proofErr w:type="spellStart"/>
            <w:r>
              <w:t>nello</w:t>
            </w:r>
            <w:proofErr w:type="spellEnd"/>
            <w:r>
              <w:t xml:space="preserve"> </w:t>
            </w:r>
            <w:proofErr w:type="spellStart"/>
            <w:r>
              <w:t>Stretto</w:t>
            </w:r>
            <w:proofErr w:type="spellEnd"/>
            <w:r>
              <w:t xml:space="preserve"> di Messina. </w:t>
            </w:r>
            <w:proofErr w:type="spellStart"/>
            <w:r w:rsidRPr="00CF23A6">
              <w:rPr>
                <w:b/>
              </w:rPr>
              <w:t>Uomo</w:t>
            </w:r>
            <w:proofErr w:type="spellEnd"/>
            <w:r w:rsidRPr="00CF23A6">
              <w:rPr>
                <w:b/>
              </w:rPr>
              <w:t xml:space="preserve"> e </w:t>
            </w:r>
            <w:proofErr w:type="spellStart"/>
            <w:r w:rsidRPr="00CF23A6">
              <w:rPr>
                <w:b/>
              </w:rPr>
              <w:t>Natura</w:t>
            </w:r>
            <w:proofErr w:type="spellEnd"/>
            <w:r>
              <w:rPr>
                <w:b/>
              </w:rPr>
              <w:t xml:space="preserve">. </w:t>
            </w:r>
            <w:r w:rsidRPr="00CF23A6">
              <w:t>2(11) 39-45.</w:t>
            </w:r>
          </w:p>
          <w:p w14:paraId="42D75CC7" w14:textId="77777777" w:rsidR="005468E4" w:rsidRDefault="005468E4" w:rsidP="005468E4">
            <w:pPr>
              <w:pStyle w:val="ListBullet"/>
              <w:numPr>
                <w:ilvl w:val="0"/>
                <w:numId w:val="19"/>
              </w:numPr>
              <w:spacing w:line="240" w:lineRule="auto"/>
            </w:pPr>
            <w:proofErr w:type="spellStart"/>
            <w:r w:rsidRPr="00104432">
              <w:t>R</w:t>
            </w:r>
            <w:r>
              <w:t>osetti</w:t>
            </w:r>
            <w:proofErr w:type="spellEnd"/>
            <w:r>
              <w:t xml:space="preserve">, A. &amp; </w:t>
            </w:r>
            <w:r w:rsidRPr="000F4DFE">
              <w:rPr>
                <w:b/>
              </w:rPr>
              <w:t>Ferretti, F</w:t>
            </w:r>
            <w:r>
              <w:t xml:space="preserve">. </w:t>
            </w:r>
            <w:r w:rsidRPr="00A12BCB">
              <w:rPr>
                <w:b/>
              </w:rPr>
              <w:t>2009</w:t>
            </w:r>
            <w:r>
              <w:t xml:space="preserve">. </w:t>
            </w:r>
            <w:proofErr w:type="spellStart"/>
            <w:r w:rsidRPr="00104432">
              <w:t>Gli</w:t>
            </w:r>
            <w:proofErr w:type="spellEnd"/>
            <w:r w:rsidRPr="00104432">
              <w:t xml:space="preserve"> </w:t>
            </w:r>
            <w:proofErr w:type="spellStart"/>
            <w:r w:rsidRPr="00104432">
              <w:t>Squali</w:t>
            </w:r>
            <w:proofErr w:type="spellEnd"/>
            <w:r w:rsidRPr="00104432">
              <w:t xml:space="preserve"> </w:t>
            </w:r>
            <w:proofErr w:type="gramStart"/>
            <w:r w:rsidRPr="00104432">
              <w:t xml:space="preserve">non </w:t>
            </w:r>
            <w:proofErr w:type="spellStart"/>
            <w:r w:rsidRPr="00104432">
              <w:t>fanno</w:t>
            </w:r>
            <w:proofErr w:type="spellEnd"/>
            <w:proofErr w:type="gramEnd"/>
            <w:r w:rsidRPr="00104432">
              <w:t xml:space="preserve"> </w:t>
            </w:r>
            <w:proofErr w:type="spellStart"/>
            <w:r w:rsidRPr="00104432">
              <w:t>paura</w:t>
            </w:r>
            <w:proofErr w:type="spellEnd"/>
            <w:r w:rsidRPr="00104432">
              <w:t xml:space="preserve">. </w:t>
            </w:r>
            <w:r w:rsidRPr="00104432">
              <w:rPr>
                <w:b/>
              </w:rPr>
              <w:t>Slow Food</w:t>
            </w:r>
            <w:r w:rsidRPr="00104432">
              <w:t>. 39: 70-74</w:t>
            </w:r>
          </w:p>
          <w:p w14:paraId="5B0F216C" w14:textId="77777777" w:rsidR="005468E4" w:rsidRDefault="005468E4" w:rsidP="005468E4">
            <w:pPr>
              <w:pStyle w:val="ListBullet"/>
              <w:numPr>
                <w:ilvl w:val="0"/>
                <w:numId w:val="19"/>
              </w:numPr>
              <w:spacing w:line="240" w:lineRule="auto"/>
            </w:pPr>
            <w:proofErr w:type="spellStart"/>
            <w:r>
              <w:t>Lenfest</w:t>
            </w:r>
            <w:proofErr w:type="spellEnd"/>
            <w:r>
              <w:t xml:space="preserve"> Ocean Program. </w:t>
            </w:r>
            <w:r w:rsidRPr="00A12BCB">
              <w:rPr>
                <w:b/>
              </w:rPr>
              <w:t>2008</w:t>
            </w:r>
            <w:r>
              <w:t xml:space="preserve">. Shark declines in the Mediterranean Sea. </w:t>
            </w:r>
            <w:proofErr w:type="spellStart"/>
            <w:r w:rsidRPr="000F4DFE">
              <w:rPr>
                <w:b/>
              </w:rPr>
              <w:t>Lenfest</w:t>
            </w:r>
            <w:proofErr w:type="spellEnd"/>
            <w:r w:rsidRPr="000F4DFE">
              <w:rPr>
                <w:b/>
              </w:rPr>
              <w:t xml:space="preserve"> Ocean Program </w:t>
            </w:r>
            <w:bookmarkStart w:id="0" w:name="_GoBack"/>
            <w:bookmarkEnd w:id="0"/>
            <w:r w:rsidRPr="000F4DFE">
              <w:rPr>
                <w:b/>
              </w:rPr>
              <w:t>Research Series</w:t>
            </w:r>
            <w:r>
              <w:t>. Washington DC.</w:t>
            </w:r>
          </w:p>
        </w:tc>
      </w:tr>
    </w:tbl>
    <w:p w14:paraId="4D226DD4" w14:textId="77777777" w:rsidR="002E0531" w:rsidRDefault="002E0531" w:rsidP="002E0531">
      <w:pPr>
        <w:pStyle w:val="Heading1"/>
        <w:spacing w:before="200" w:after="0"/>
      </w:pPr>
      <w:bookmarkStart w:id="1" w:name="_Presentations"/>
      <w:bookmarkEnd w:id="1"/>
      <w:r>
        <w:t>Software</w:t>
      </w:r>
    </w:p>
    <w:p w14:paraId="16018F49" w14:textId="77777777" w:rsidR="00F57896" w:rsidRPr="00270F68" w:rsidRDefault="00F57896" w:rsidP="00F57896">
      <w:pPr>
        <w:pStyle w:val="ListBullet"/>
        <w:numPr>
          <w:ilvl w:val="0"/>
          <w:numId w:val="25"/>
        </w:numPr>
        <w:spacing w:line="240" w:lineRule="auto"/>
        <w:rPr>
          <w:lang w:val="en-CA" w:bidi="en-US"/>
        </w:rPr>
      </w:pPr>
      <w:r w:rsidRPr="00D01C31">
        <w:rPr>
          <w:rFonts w:eastAsia="Times New Roman" w:cs="Times New Roman"/>
          <w:color w:val="111111"/>
        </w:rPr>
        <w:t xml:space="preserve">Ferretti, F. and De </w:t>
      </w:r>
      <w:proofErr w:type="spellStart"/>
      <w:r w:rsidRPr="00D01C31">
        <w:rPr>
          <w:rFonts w:eastAsia="Times New Roman" w:cs="Times New Roman"/>
          <w:color w:val="111111"/>
        </w:rPr>
        <w:t>Anda</w:t>
      </w:r>
      <w:proofErr w:type="spellEnd"/>
      <w:r w:rsidRPr="00D01C31">
        <w:rPr>
          <w:rFonts w:eastAsia="Times New Roman" w:cs="Times New Roman"/>
          <w:color w:val="111111"/>
        </w:rPr>
        <w:t xml:space="preserve">, B. 2015. </w:t>
      </w:r>
      <w:proofErr w:type="spellStart"/>
      <w:r w:rsidRPr="00D01C31">
        <w:rPr>
          <w:rFonts w:eastAsia="Times New Roman" w:cs="Times New Roman"/>
          <w:color w:val="111111"/>
        </w:rPr>
        <w:t>SharkPulse</w:t>
      </w:r>
      <w:proofErr w:type="spellEnd"/>
      <w:r w:rsidRPr="00D01C31">
        <w:rPr>
          <w:rFonts w:eastAsia="Times New Roman" w:cs="Times New Roman"/>
          <w:color w:val="111111"/>
        </w:rPr>
        <w:t xml:space="preserve"> 2.0. Mobile application software for Android OS.</w:t>
      </w:r>
      <w:hyperlink r:id="rId8" w:history="1">
        <w:r w:rsidRPr="00D01C31">
          <w:rPr>
            <w:rStyle w:val="Hyperlink"/>
            <w:rFonts w:eastAsia="Times New Roman" w:cs="Times New Roman"/>
            <w:color w:val="1756A9"/>
          </w:rPr>
          <w:t>https://play.google.com/store/apps/details?id=edu.stanford.baseline.sharkpulse2</w:t>
        </w:r>
      </w:hyperlink>
    </w:p>
    <w:p w14:paraId="3CDC2A38" w14:textId="77777777" w:rsidR="002E0531" w:rsidRPr="00F57896" w:rsidRDefault="002E0531" w:rsidP="00D01C31">
      <w:pPr>
        <w:pStyle w:val="ListBullet"/>
        <w:numPr>
          <w:ilvl w:val="0"/>
          <w:numId w:val="25"/>
        </w:numPr>
        <w:spacing w:line="240" w:lineRule="auto"/>
        <w:rPr>
          <w:rStyle w:val="Hyperlink"/>
          <w:color w:val="auto"/>
          <w:u w:val="none"/>
          <w:lang w:val="en-CA" w:bidi="en-US"/>
        </w:rPr>
      </w:pPr>
      <w:r>
        <w:rPr>
          <w:lang w:val="it-IT" w:bidi="en-US"/>
        </w:rPr>
        <w:t xml:space="preserve">Ferretti, F. and </w:t>
      </w:r>
      <w:proofErr w:type="spellStart"/>
      <w:r>
        <w:rPr>
          <w:lang w:val="it-IT" w:bidi="en-US"/>
        </w:rPr>
        <w:t>Mazzilli</w:t>
      </w:r>
      <w:proofErr w:type="spellEnd"/>
      <w:r>
        <w:rPr>
          <w:lang w:val="it-IT" w:bidi="en-US"/>
        </w:rPr>
        <w:t xml:space="preserve">, E. 2013. </w:t>
      </w:r>
      <w:proofErr w:type="spellStart"/>
      <w:r>
        <w:rPr>
          <w:lang w:val="it-IT" w:bidi="en-US"/>
        </w:rPr>
        <w:t>SharkPulse</w:t>
      </w:r>
      <w:proofErr w:type="spellEnd"/>
      <w:r>
        <w:rPr>
          <w:lang w:val="it-IT" w:bidi="en-US"/>
        </w:rPr>
        <w:t xml:space="preserve"> 1.1. Mobile </w:t>
      </w:r>
      <w:proofErr w:type="spellStart"/>
      <w:r>
        <w:rPr>
          <w:lang w:val="it-IT" w:bidi="en-US"/>
        </w:rPr>
        <w:t>application</w:t>
      </w:r>
      <w:proofErr w:type="spellEnd"/>
      <w:r>
        <w:rPr>
          <w:lang w:val="it-IT" w:bidi="en-US"/>
        </w:rPr>
        <w:t xml:space="preserve"> software for </w:t>
      </w:r>
      <w:proofErr w:type="spellStart"/>
      <w:r>
        <w:rPr>
          <w:lang w:val="it-IT" w:bidi="en-US"/>
        </w:rPr>
        <w:t>Android</w:t>
      </w:r>
      <w:proofErr w:type="spellEnd"/>
      <w:r>
        <w:rPr>
          <w:lang w:val="it-IT" w:bidi="en-US"/>
        </w:rPr>
        <w:t xml:space="preserve"> OS. </w:t>
      </w:r>
      <w:hyperlink r:id="rId9" w:history="1">
        <w:r w:rsidRPr="000B7695">
          <w:rPr>
            <w:rStyle w:val="Hyperlink"/>
            <w:lang w:val="it-IT" w:bidi="en-US"/>
          </w:rPr>
          <w:t>https://play.google.com/store/apps/details?id=edu.stanford.baseline.sharkpulse</w:t>
        </w:r>
      </w:hyperlink>
    </w:p>
    <w:p w14:paraId="654C75C4" w14:textId="53B65C58" w:rsidR="002E0531" w:rsidRPr="00270F68" w:rsidRDefault="002E0531" w:rsidP="00D01C31">
      <w:pPr>
        <w:pStyle w:val="ListBullet"/>
        <w:numPr>
          <w:ilvl w:val="0"/>
          <w:numId w:val="25"/>
        </w:numPr>
        <w:spacing w:line="240" w:lineRule="auto"/>
        <w:rPr>
          <w:lang w:val="en-CA" w:bidi="en-US"/>
        </w:rPr>
      </w:pPr>
      <w:r>
        <w:rPr>
          <w:lang w:val="it-IT" w:bidi="en-US"/>
        </w:rPr>
        <w:t xml:space="preserve">Ferretti, F. and Alvarez, A. 2013. </w:t>
      </w:r>
      <w:proofErr w:type="spellStart"/>
      <w:r>
        <w:rPr>
          <w:lang w:val="it-IT" w:bidi="en-US"/>
        </w:rPr>
        <w:t>SharkPulse</w:t>
      </w:r>
      <w:proofErr w:type="spellEnd"/>
      <w:r>
        <w:rPr>
          <w:lang w:val="it-IT" w:bidi="en-US"/>
        </w:rPr>
        <w:t xml:space="preserve"> v1.1. Mobile </w:t>
      </w:r>
      <w:proofErr w:type="spellStart"/>
      <w:r>
        <w:rPr>
          <w:lang w:val="it-IT" w:bidi="en-US"/>
        </w:rPr>
        <w:t>application</w:t>
      </w:r>
      <w:proofErr w:type="spellEnd"/>
      <w:r>
        <w:rPr>
          <w:lang w:val="it-IT" w:bidi="en-US"/>
        </w:rPr>
        <w:t xml:space="preserve"> software for </w:t>
      </w:r>
      <w:proofErr w:type="spellStart"/>
      <w:r>
        <w:rPr>
          <w:lang w:val="it-IT" w:bidi="en-US"/>
        </w:rPr>
        <w:t>iOS</w:t>
      </w:r>
      <w:proofErr w:type="spellEnd"/>
      <w:r>
        <w:rPr>
          <w:lang w:val="it-IT" w:bidi="en-US"/>
        </w:rPr>
        <w:t xml:space="preserve"> (</w:t>
      </w:r>
      <w:proofErr w:type="spellStart"/>
      <w:r>
        <w:rPr>
          <w:lang w:val="it-IT" w:bidi="en-US"/>
        </w:rPr>
        <w:t>iPhone</w:t>
      </w:r>
      <w:proofErr w:type="spellEnd"/>
      <w:r>
        <w:rPr>
          <w:lang w:val="it-IT" w:bidi="en-US"/>
        </w:rPr>
        <w:t xml:space="preserve">). </w:t>
      </w:r>
      <w:hyperlink r:id="rId10" w:history="1">
        <w:r w:rsidRPr="000B7695">
          <w:rPr>
            <w:rStyle w:val="Hyperlink"/>
            <w:lang w:val="it-IT" w:bidi="en-US"/>
          </w:rPr>
          <w:t>https://itunes.apple.com/us/app/sharkpulse-v1.1/id673243556?mt=8</w:t>
        </w:r>
      </w:hyperlink>
    </w:p>
    <w:p w14:paraId="0EF8E404" w14:textId="77777777" w:rsidR="005468E4" w:rsidRDefault="005468E4" w:rsidP="005468E4">
      <w:pPr>
        <w:pStyle w:val="Heading2"/>
        <w:ind w:left="-709"/>
      </w:pPr>
      <w:r>
        <w:t>Seminars and Conference Talks</w:t>
      </w:r>
    </w:p>
    <w:tbl>
      <w:tblPr>
        <w:tblStyle w:val="CVDetails"/>
        <w:tblW w:w="5000" w:type="pct"/>
        <w:tblLook w:val="04A0" w:firstRow="1" w:lastRow="0" w:firstColumn="1" w:lastColumn="0" w:noHBand="0" w:noVBand="1"/>
      </w:tblPr>
      <w:tblGrid>
        <w:gridCol w:w="9360"/>
      </w:tblGrid>
      <w:tr w:rsidR="005468E4" w14:paraId="117F8458" w14:textId="77777777" w:rsidTr="005468E4">
        <w:tc>
          <w:tcPr>
            <w:tcW w:w="5000" w:type="pct"/>
          </w:tcPr>
          <w:p w14:paraId="1C01330C" w14:textId="2972A13C" w:rsidR="000937DB" w:rsidRPr="000937DB" w:rsidRDefault="000937DB" w:rsidP="005468E4">
            <w:pPr>
              <w:pStyle w:val="ListBullet"/>
              <w:numPr>
                <w:ilvl w:val="0"/>
                <w:numId w:val="18"/>
              </w:numPr>
              <w:spacing w:line="240" w:lineRule="auto"/>
              <w:ind w:left="426" w:hanging="426"/>
              <w:jc w:val="both"/>
              <w:rPr>
                <w:lang w:bidi="en-US"/>
              </w:rPr>
            </w:pPr>
            <w:r>
              <w:rPr>
                <w:lang w:bidi="en-US"/>
              </w:rPr>
              <w:t>Ferretti, F.</w:t>
            </w:r>
            <w:r w:rsidR="00D01C31">
              <w:rPr>
                <w:lang w:bidi="en-US"/>
              </w:rPr>
              <w:t xml:space="preserve"> </w:t>
            </w:r>
            <w:r w:rsidR="00D01C31" w:rsidRPr="00D01C31">
              <w:rPr>
                <w:bCs/>
                <w:lang w:bidi="en-US"/>
              </w:rPr>
              <w:t>Conservation for Data Deficient Species</w:t>
            </w:r>
            <w:r w:rsidR="00D01C31">
              <w:rPr>
                <w:bCs/>
                <w:lang w:bidi="en-US"/>
              </w:rPr>
              <w:t xml:space="preserve">. Lecture for Conservation Biology Course. California State University of Monterey Bay, </w:t>
            </w:r>
            <w:r w:rsidR="00D01C31" w:rsidRPr="00D01C31">
              <w:rPr>
                <w:b/>
                <w:bCs/>
                <w:lang w:bidi="en-US"/>
              </w:rPr>
              <w:t>9 February 2015</w:t>
            </w:r>
            <w:r w:rsidR="00D01C31">
              <w:rPr>
                <w:bCs/>
                <w:lang w:bidi="en-US"/>
              </w:rPr>
              <w:t>, Seaside, California.</w:t>
            </w:r>
          </w:p>
          <w:p w14:paraId="0587E216" w14:textId="77777777" w:rsidR="005468E4" w:rsidRPr="007049B4" w:rsidRDefault="005468E4" w:rsidP="005468E4">
            <w:pPr>
              <w:pStyle w:val="ListBullet"/>
              <w:numPr>
                <w:ilvl w:val="0"/>
                <w:numId w:val="18"/>
              </w:numPr>
              <w:spacing w:line="240" w:lineRule="auto"/>
              <w:ind w:left="426" w:hanging="426"/>
              <w:jc w:val="both"/>
              <w:rPr>
                <w:lang w:bidi="en-US"/>
              </w:rPr>
            </w:pPr>
            <w:proofErr w:type="spellStart"/>
            <w:r>
              <w:rPr>
                <w:lang w:val="en-CA" w:bidi="en-US"/>
              </w:rPr>
              <w:t>Novaglio</w:t>
            </w:r>
            <w:proofErr w:type="spellEnd"/>
            <w:r>
              <w:rPr>
                <w:lang w:val="en-CA" w:bidi="en-US"/>
              </w:rPr>
              <w:t xml:space="preserve">, C., </w:t>
            </w:r>
            <w:r w:rsidRPr="0070305A">
              <w:rPr>
                <w:lang w:val="en-CA" w:bidi="en-US"/>
              </w:rPr>
              <w:t>Ferretti, F.,</w:t>
            </w:r>
            <w:r>
              <w:rPr>
                <w:lang w:val="en-CA" w:bidi="en-US"/>
              </w:rPr>
              <w:t xml:space="preserve"> Smith, T., </w:t>
            </w:r>
            <w:proofErr w:type="spellStart"/>
            <w:r>
              <w:rPr>
                <w:lang w:val="en-CA" w:bidi="en-US"/>
              </w:rPr>
              <w:t>Frusher</w:t>
            </w:r>
            <w:proofErr w:type="spellEnd"/>
            <w:r>
              <w:rPr>
                <w:lang w:val="en-CA" w:bidi="en-US"/>
              </w:rPr>
              <w:t xml:space="preserve">, S. </w:t>
            </w:r>
            <w:r w:rsidRPr="001179B5">
              <w:rPr>
                <w:bCs/>
                <w:lang w:bidi="en-US"/>
              </w:rPr>
              <w:t>Species-area relationships as indicators of human impact on fish communities</w:t>
            </w:r>
            <w:r>
              <w:rPr>
                <w:bCs/>
                <w:lang w:bidi="en-US"/>
              </w:rPr>
              <w:t>.</w:t>
            </w:r>
            <w:r>
              <w:rPr>
                <w:lang w:val="en-CA" w:bidi="en-US"/>
              </w:rPr>
              <w:t xml:space="preserve"> </w:t>
            </w:r>
            <w:r w:rsidRPr="007049B4">
              <w:rPr>
                <w:b/>
                <w:lang w:val="en-CA" w:bidi="en-US"/>
              </w:rPr>
              <w:t>Ecological Society of America</w:t>
            </w:r>
            <w:r w:rsidRPr="007049B4">
              <w:rPr>
                <w:lang w:val="en-CA" w:bidi="en-US"/>
              </w:rPr>
              <w:t xml:space="preserve"> annual meeting, 10-15 </w:t>
            </w:r>
            <w:r w:rsidRPr="007049B4">
              <w:rPr>
                <w:b/>
                <w:lang w:val="en-CA" w:bidi="en-US"/>
              </w:rPr>
              <w:t>August 2014</w:t>
            </w:r>
            <w:r w:rsidRPr="007049B4">
              <w:rPr>
                <w:lang w:val="en-CA" w:bidi="en-US"/>
              </w:rPr>
              <w:t>, Sacramento, USA.</w:t>
            </w:r>
          </w:p>
          <w:p w14:paraId="48F916C5" w14:textId="77777777" w:rsidR="005468E4" w:rsidRDefault="005468E4" w:rsidP="005468E4">
            <w:pPr>
              <w:pStyle w:val="ListBullet"/>
              <w:numPr>
                <w:ilvl w:val="0"/>
                <w:numId w:val="18"/>
              </w:numPr>
              <w:spacing w:line="240" w:lineRule="auto"/>
              <w:ind w:left="426" w:hanging="426"/>
              <w:jc w:val="both"/>
              <w:rPr>
                <w:lang w:bidi="en-US"/>
              </w:rPr>
            </w:pPr>
            <w:r w:rsidRPr="0070305A">
              <w:rPr>
                <w:lang w:bidi="en-US"/>
              </w:rPr>
              <w:t>Ferretti, F.,</w:t>
            </w:r>
            <w:r>
              <w:rPr>
                <w:lang w:bidi="en-US"/>
              </w:rPr>
              <w:t xml:space="preserve"> Jorgensen, S., </w:t>
            </w:r>
            <w:proofErr w:type="spellStart"/>
            <w:r>
              <w:rPr>
                <w:lang w:bidi="en-US"/>
              </w:rPr>
              <w:t>Chapple</w:t>
            </w:r>
            <w:proofErr w:type="spellEnd"/>
            <w:r>
              <w:rPr>
                <w:lang w:bidi="en-US"/>
              </w:rPr>
              <w:t xml:space="preserve">, T., De Leo, G., &amp; </w:t>
            </w:r>
            <w:proofErr w:type="spellStart"/>
            <w:r>
              <w:rPr>
                <w:lang w:bidi="en-US"/>
              </w:rPr>
              <w:t>Micheli</w:t>
            </w:r>
            <w:proofErr w:type="spellEnd"/>
            <w:r>
              <w:rPr>
                <w:lang w:bidi="en-US"/>
              </w:rPr>
              <w:t xml:space="preserve">, F. </w:t>
            </w:r>
            <w:proofErr w:type="gramStart"/>
            <w:r w:rsidRPr="00F03979">
              <w:rPr>
                <w:lang w:bidi="en-US"/>
              </w:rPr>
              <w:t>Modeling</w:t>
            </w:r>
            <w:proofErr w:type="gramEnd"/>
            <w:r w:rsidRPr="00F03979">
              <w:rPr>
                <w:lang w:bidi="en-US"/>
              </w:rPr>
              <w:t xml:space="preserve"> shark attack data to infer patterns of shark</w:t>
            </w:r>
            <w:r>
              <w:rPr>
                <w:lang w:bidi="en-US"/>
              </w:rPr>
              <w:t xml:space="preserve"> abundance: a case study on the </w:t>
            </w:r>
            <w:r w:rsidRPr="00F03979">
              <w:rPr>
                <w:lang w:bidi="en-US"/>
              </w:rPr>
              <w:t>Ca</w:t>
            </w:r>
            <w:r>
              <w:rPr>
                <w:lang w:bidi="en-US"/>
              </w:rPr>
              <w:t xml:space="preserve">lifornia white shark population. </w:t>
            </w:r>
            <w:r w:rsidRPr="007049B4">
              <w:rPr>
                <w:b/>
                <w:lang w:bidi="en-US"/>
              </w:rPr>
              <w:t>Sharks International</w:t>
            </w:r>
            <w:r>
              <w:rPr>
                <w:lang w:bidi="en-US"/>
              </w:rPr>
              <w:t xml:space="preserve"> 2014, 2-6 </w:t>
            </w:r>
            <w:r w:rsidRPr="007049B4">
              <w:rPr>
                <w:b/>
                <w:lang w:bidi="en-US"/>
              </w:rPr>
              <w:t>June 2014</w:t>
            </w:r>
            <w:r>
              <w:rPr>
                <w:lang w:bidi="en-US"/>
              </w:rPr>
              <w:t>, Durban, South Africa.</w:t>
            </w:r>
          </w:p>
          <w:p w14:paraId="061D33A6" w14:textId="77777777" w:rsidR="005468E4" w:rsidRPr="00C650FA" w:rsidRDefault="005468E4" w:rsidP="005468E4">
            <w:pPr>
              <w:pStyle w:val="ListBullet"/>
              <w:numPr>
                <w:ilvl w:val="0"/>
                <w:numId w:val="18"/>
              </w:numPr>
              <w:spacing w:line="240" w:lineRule="auto"/>
              <w:ind w:left="426" w:hanging="426"/>
              <w:jc w:val="both"/>
              <w:rPr>
                <w:lang w:bidi="en-US"/>
              </w:rPr>
            </w:pPr>
            <w:r>
              <w:rPr>
                <w:lang w:bidi="en-US"/>
              </w:rPr>
              <w:t xml:space="preserve">Ferretti, F. A multi decadal natural experiment on large marine protected areas. Kick-off meeting for the Adriatic Ecosystem Recovery Project (AMER). Polytechnic University of Marche, </w:t>
            </w:r>
            <w:r w:rsidRPr="00387B4E">
              <w:rPr>
                <w:b/>
                <w:lang w:bidi="en-US"/>
              </w:rPr>
              <w:t>17</w:t>
            </w:r>
            <w:r w:rsidRPr="00387B4E">
              <w:rPr>
                <w:b/>
                <w:vertAlign w:val="superscript"/>
                <w:lang w:bidi="en-US"/>
              </w:rPr>
              <w:t>th</w:t>
            </w:r>
            <w:r w:rsidRPr="00387B4E">
              <w:rPr>
                <w:b/>
                <w:lang w:bidi="en-US"/>
              </w:rPr>
              <w:t xml:space="preserve"> December 2013</w:t>
            </w:r>
            <w:r>
              <w:rPr>
                <w:lang w:bidi="en-US"/>
              </w:rPr>
              <w:t xml:space="preserve">. </w:t>
            </w:r>
            <w:proofErr w:type="spellStart"/>
            <w:r>
              <w:rPr>
                <w:lang w:bidi="en-US"/>
              </w:rPr>
              <w:t>Ancona</w:t>
            </w:r>
            <w:proofErr w:type="spellEnd"/>
            <w:r>
              <w:rPr>
                <w:lang w:bidi="en-US"/>
              </w:rPr>
              <w:t>, Italy.</w:t>
            </w:r>
          </w:p>
          <w:p w14:paraId="29531862" w14:textId="77777777" w:rsidR="005468E4" w:rsidRPr="000F3031" w:rsidRDefault="005468E4" w:rsidP="005468E4">
            <w:pPr>
              <w:pStyle w:val="ListBullet"/>
              <w:numPr>
                <w:ilvl w:val="0"/>
                <w:numId w:val="18"/>
              </w:numPr>
              <w:spacing w:line="240" w:lineRule="auto"/>
              <w:ind w:left="426" w:hanging="426"/>
              <w:jc w:val="both"/>
              <w:rPr>
                <w:lang w:bidi="en-US"/>
              </w:rPr>
            </w:pPr>
            <w:r>
              <w:rPr>
                <w:iCs/>
                <w:lang w:bidi="en-US"/>
              </w:rPr>
              <w:t xml:space="preserve">Ferretti, F. Morey, G. </w:t>
            </w:r>
            <w:proofErr w:type="spellStart"/>
            <w:r>
              <w:rPr>
                <w:iCs/>
                <w:lang w:bidi="en-US"/>
              </w:rPr>
              <w:t>Seret</w:t>
            </w:r>
            <w:proofErr w:type="spellEnd"/>
            <w:r>
              <w:rPr>
                <w:iCs/>
                <w:lang w:bidi="en-US"/>
              </w:rPr>
              <w:t xml:space="preserve">, B., </w:t>
            </w:r>
            <w:proofErr w:type="spellStart"/>
            <w:r>
              <w:rPr>
                <w:iCs/>
                <w:lang w:bidi="en-US"/>
              </w:rPr>
              <w:t>Sprem</w:t>
            </w:r>
            <w:proofErr w:type="spellEnd"/>
            <w:r>
              <w:rPr>
                <w:iCs/>
                <w:lang w:bidi="en-US"/>
              </w:rPr>
              <w:t xml:space="preserve">, J. &amp; </w:t>
            </w:r>
            <w:proofErr w:type="spellStart"/>
            <w:r>
              <w:rPr>
                <w:iCs/>
                <w:lang w:bidi="en-US"/>
              </w:rPr>
              <w:t>Micheli</w:t>
            </w:r>
            <w:proofErr w:type="spellEnd"/>
            <w:r>
              <w:rPr>
                <w:iCs/>
                <w:lang w:bidi="en-US"/>
              </w:rPr>
              <w:t xml:space="preserve">, </w:t>
            </w:r>
            <w:proofErr w:type="gramStart"/>
            <w:r>
              <w:rPr>
                <w:iCs/>
                <w:lang w:bidi="en-US"/>
              </w:rPr>
              <w:t>F</w:t>
            </w:r>
            <w:proofErr w:type="gramEnd"/>
            <w:r>
              <w:rPr>
                <w:iCs/>
                <w:lang w:bidi="en-US"/>
              </w:rPr>
              <w:t>. Sawfish in the Mediterranean Sea: vagrant species or case of regional extinction. 17</w:t>
            </w:r>
            <w:r w:rsidRPr="002619A5">
              <w:rPr>
                <w:iCs/>
                <w:vertAlign w:val="superscript"/>
                <w:lang w:bidi="en-US"/>
              </w:rPr>
              <w:t>th</w:t>
            </w:r>
            <w:r>
              <w:rPr>
                <w:iCs/>
                <w:lang w:bidi="en-US"/>
              </w:rPr>
              <w:t xml:space="preserve"> </w:t>
            </w:r>
            <w:r w:rsidRPr="007049B4">
              <w:rPr>
                <w:b/>
                <w:iCs/>
                <w:lang w:bidi="en-US"/>
              </w:rPr>
              <w:t>European Elasmobranch Association</w:t>
            </w:r>
            <w:r>
              <w:rPr>
                <w:iCs/>
                <w:lang w:bidi="en-US"/>
              </w:rPr>
              <w:t xml:space="preserve"> Meeting. </w:t>
            </w:r>
            <w:r w:rsidRPr="002619A5">
              <w:rPr>
                <w:b/>
                <w:iCs/>
                <w:lang w:bidi="en-US"/>
              </w:rPr>
              <w:t>1-3 November 2013,</w:t>
            </w:r>
            <w:r>
              <w:rPr>
                <w:iCs/>
                <w:lang w:bidi="en-US"/>
              </w:rPr>
              <w:t xml:space="preserve"> Plymouth, UK.</w:t>
            </w:r>
          </w:p>
          <w:p w14:paraId="73DB4077" w14:textId="77777777" w:rsidR="005468E4" w:rsidRPr="000903F3" w:rsidRDefault="005468E4" w:rsidP="005468E4">
            <w:pPr>
              <w:pStyle w:val="ListBullet"/>
              <w:numPr>
                <w:ilvl w:val="0"/>
                <w:numId w:val="18"/>
              </w:numPr>
              <w:spacing w:line="240" w:lineRule="auto"/>
              <w:ind w:left="426" w:hanging="426"/>
              <w:jc w:val="both"/>
              <w:rPr>
                <w:lang w:bidi="en-US"/>
              </w:rPr>
            </w:pPr>
            <w:r>
              <w:rPr>
                <w:lang w:bidi="en-US"/>
              </w:rPr>
              <w:t xml:space="preserve">Ferretti, F. Reconstructing Shark Baselines in the Ocean.  </w:t>
            </w:r>
            <w:r w:rsidRPr="00EB4DD4">
              <w:rPr>
                <w:b/>
                <w:lang w:bidi="en-US"/>
              </w:rPr>
              <w:t>Explorer Society. Canada Chapter</w:t>
            </w:r>
            <w:r>
              <w:rPr>
                <w:lang w:bidi="en-US"/>
              </w:rPr>
              <w:t xml:space="preserve">. Victoria, </w:t>
            </w:r>
            <w:r w:rsidRPr="00EB4DD4">
              <w:rPr>
                <w:lang w:bidi="en-US"/>
              </w:rPr>
              <w:t>29</w:t>
            </w:r>
            <w:r w:rsidRPr="00EB4DD4">
              <w:rPr>
                <w:b/>
                <w:lang w:bidi="en-US"/>
              </w:rPr>
              <w:t xml:space="preserve"> May 2013</w:t>
            </w:r>
            <w:r>
              <w:rPr>
                <w:lang w:bidi="en-US"/>
              </w:rPr>
              <w:t xml:space="preserve">. </w:t>
            </w:r>
            <w:r w:rsidRPr="00A31843">
              <w:rPr>
                <w:b/>
                <w:lang w:bidi="en-US"/>
              </w:rPr>
              <w:t>Invited</w:t>
            </w:r>
            <w:r>
              <w:rPr>
                <w:b/>
                <w:lang w:bidi="en-US"/>
              </w:rPr>
              <w:t>.</w:t>
            </w:r>
          </w:p>
          <w:p w14:paraId="1B06FB18" w14:textId="77777777" w:rsidR="005468E4" w:rsidRDefault="005468E4" w:rsidP="005468E4">
            <w:pPr>
              <w:pStyle w:val="ListBullet"/>
              <w:numPr>
                <w:ilvl w:val="0"/>
                <w:numId w:val="18"/>
              </w:numPr>
              <w:spacing w:line="240" w:lineRule="auto"/>
              <w:ind w:left="426" w:hanging="426"/>
              <w:jc w:val="both"/>
              <w:rPr>
                <w:lang w:bidi="en-US"/>
              </w:rPr>
            </w:pPr>
            <w:r>
              <w:rPr>
                <w:lang w:bidi="en-US"/>
              </w:rPr>
              <w:t xml:space="preserve">Ferretti, F. Reconstructing Shark Baselines in the Ocean. Polytechnic University of Marche. </w:t>
            </w:r>
            <w:r w:rsidRPr="00EB4DD4">
              <w:rPr>
                <w:lang w:bidi="en-US"/>
              </w:rPr>
              <w:t>13</w:t>
            </w:r>
            <w:r w:rsidRPr="00EB4DD4">
              <w:rPr>
                <w:b/>
                <w:lang w:bidi="en-US"/>
              </w:rPr>
              <w:t xml:space="preserve"> December 2012</w:t>
            </w:r>
            <w:r>
              <w:rPr>
                <w:lang w:bidi="en-US"/>
              </w:rPr>
              <w:t xml:space="preserve">, </w:t>
            </w:r>
            <w:proofErr w:type="spellStart"/>
            <w:r>
              <w:rPr>
                <w:lang w:bidi="en-US"/>
              </w:rPr>
              <w:t>Ancona</w:t>
            </w:r>
            <w:proofErr w:type="spellEnd"/>
            <w:r>
              <w:rPr>
                <w:lang w:bidi="en-US"/>
              </w:rPr>
              <w:t xml:space="preserve">, Italy. </w:t>
            </w:r>
            <w:r w:rsidRPr="00A31843">
              <w:rPr>
                <w:b/>
                <w:lang w:bidi="en-US"/>
              </w:rPr>
              <w:t>Invited.</w:t>
            </w:r>
          </w:p>
          <w:p w14:paraId="75DB980A" w14:textId="77777777" w:rsidR="005468E4" w:rsidRPr="001873EE" w:rsidRDefault="005468E4" w:rsidP="005468E4">
            <w:pPr>
              <w:pStyle w:val="ListBullet"/>
              <w:numPr>
                <w:ilvl w:val="0"/>
                <w:numId w:val="18"/>
              </w:numPr>
              <w:spacing w:line="240" w:lineRule="auto"/>
              <w:ind w:left="426" w:hanging="426"/>
              <w:jc w:val="both"/>
              <w:rPr>
                <w:lang w:bidi="en-US"/>
              </w:rPr>
            </w:pPr>
            <w:r>
              <w:rPr>
                <w:lang w:bidi="en-US"/>
              </w:rPr>
              <w:t xml:space="preserve">Ferretti, F. Priorities for elasmobranch research in the Mediterranean Sea. </w:t>
            </w:r>
            <w:r w:rsidRPr="00AC6439">
              <w:rPr>
                <w:lang w:bidi="en-US"/>
              </w:rPr>
              <w:t>Panel of experts on the EU-MSFD and the role of the cartilaginous fishes</w:t>
            </w:r>
            <w:r>
              <w:rPr>
                <w:lang w:bidi="en-US"/>
              </w:rPr>
              <w:t xml:space="preserve">. </w:t>
            </w:r>
            <w:r w:rsidRPr="00EB4DD4">
              <w:rPr>
                <w:b/>
                <w:lang w:bidi="en-US"/>
              </w:rPr>
              <w:t>European Elasmobranch Association Meeting</w:t>
            </w:r>
            <w:r>
              <w:rPr>
                <w:lang w:bidi="en-US"/>
              </w:rPr>
              <w:t xml:space="preserve">. Milan, </w:t>
            </w:r>
            <w:r w:rsidRPr="00EB4DD4">
              <w:rPr>
                <w:lang w:bidi="en-US"/>
              </w:rPr>
              <w:t>22-25</w:t>
            </w:r>
            <w:r w:rsidRPr="001873EE">
              <w:rPr>
                <w:b/>
                <w:lang w:bidi="en-US"/>
              </w:rPr>
              <w:t xml:space="preserve"> </w:t>
            </w:r>
            <w:proofErr w:type="gramStart"/>
            <w:r w:rsidRPr="001873EE">
              <w:rPr>
                <w:b/>
                <w:lang w:bidi="en-US"/>
              </w:rPr>
              <w:t>November,</w:t>
            </w:r>
            <w:proofErr w:type="gramEnd"/>
            <w:r w:rsidRPr="001873EE">
              <w:rPr>
                <w:b/>
                <w:lang w:bidi="en-US"/>
              </w:rPr>
              <w:t xml:space="preserve"> 2012</w:t>
            </w:r>
            <w:r>
              <w:rPr>
                <w:lang w:bidi="en-US"/>
              </w:rPr>
              <w:t xml:space="preserve">. </w:t>
            </w:r>
            <w:r w:rsidRPr="001873EE">
              <w:rPr>
                <w:b/>
                <w:lang w:bidi="en-US"/>
              </w:rPr>
              <w:t>Invited Speaker.</w:t>
            </w:r>
            <w:r>
              <w:rPr>
                <w:lang w:bidi="en-US"/>
              </w:rPr>
              <w:t xml:space="preserve"> </w:t>
            </w:r>
          </w:p>
          <w:p w14:paraId="0464AD0D" w14:textId="77777777" w:rsidR="005468E4" w:rsidRPr="000B685C" w:rsidRDefault="005468E4" w:rsidP="005468E4">
            <w:pPr>
              <w:pStyle w:val="ListBullet"/>
              <w:numPr>
                <w:ilvl w:val="0"/>
                <w:numId w:val="18"/>
              </w:numPr>
              <w:spacing w:line="240" w:lineRule="auto"/>
              <w:ind w:left="426" w:hanging="426"/>
              <w:jc w:val="both"/>
              <w:rPr>
                <w:lang w:bidi="en-US"/>
              </w:rPr>
            </w:pPr>
            <w:r>
              <w:rPr>
                <w:bCs/>
                <w:lang w:bidi="en-US"/>
              </w:rPr>
              <w:t xml:space="preserve">James, K. &amp; Ferretti, F. &amp; Moore, J. &amp; </w:t>
            </w:r>
            <w:proofErr w:type="spellStart"/>
            <w:r>
              <w:rPr>
                <w:bCs/>
                <w:lang w:bidi="en-US"/>
              </w:rPr>
              <w:t>Lewison</w:t>
            </w:r>
            <w:proofErr w:type="spellEnd"/>
            <w:r>
              <w:rPr>
                <w:bCs/>
                <w:lang w:bidi="en-US"/>
              </w:rPr>
              <w:t>, R. &amp; Curtis, K.A. &amp; Dillingham</w:t>
            </w:r>
            <w:r w:rsidRPr="00165BD6">
              <w:rPr>
                <w:bCs/>
                <w:lang w:bidi="en-US"/>
              </w:rPr>
              <w:t>, P. (2012)</w:t>
            </w:r>
            <w:r>
              <w:rPr>
                <w:bCs/>
                <w:lang w:bidi="en-US"/>
              </w:rPr>
              <w:t xml:space="preserve">. </w:t>
            </w:r>
            <w:r w:rsidRPr="00165BD6">
              <w:rPr>
                <w:lang w:bidi="en-US"/>
              </w:rPr>
              <w:t xml:space="preserve">Global </w:t>
            </w:r>
            <w:proofErr w:type="spellStart"/>
            <w:r w:rsidRPr="00165BD6">
              <w:rPr>
                <w:lang w:bidi="en-US"/>
              </w:rPr>
              <w:t>Chondrichthyan</w:t>
            </w:r>
            <w:proofErr w:type="spellEnd"/>
            <w:r w:rsidRPr="00165BD6">
              <w:rPr>
                <w:lang w:bidi="en-US"/>
              </w:rPr>
              <w:t xml:space="preserve"> Catch and </w:t>
            </w:r>
            <w:proofErr w:type="spellStart"/>
            <w:r w:rsidRPr="00165BD6">
              <w:rPr>
                <w:lang w:bidi="en-US"/>
              </w:rPr>
              <w:t>Bycatch</w:t>
            </w:r>
            <w:proofErr w:type="spellEnd"/>
            <w:r w:rsidRPr="00165BD6">
              <w:rPr>
                <w:lang w:bidi="en-US"/>
              </w:rPr>
              <w:t>: Statu</w:t>
            </w:r>
            <w:r>
              <w:rPr>
                <w:lang w:bidi="en-US"/>
              </w:rPr>
              <w:t xml:space="preserve">s and Sustainability. </w:t>
            </w:r>
            <w:r w:rsidRPr="00165BD6">
              <w:rPr>
                <w:iCs/>
                <w:lang w:bidi="en-US"/>
              </w:rPr>
              <w:t xml:space="preserve">World Congress of Herpetology, Vancouver, Canada, </w:t>
            </w:r>
            <w:r w:rsidRPr="00165BD6">
              <w:rPr>
                <w:b/>
                <w:iCs/>
                <w:lang w:bidi="en-US"/>
              </w:rPr>
              <w:t>August 8 - 14, 2012</w:t>
            </w:r>
            <w:r w:rsidRPr="00165BD6">
              <w:rPr>
                <w:iCs/>
                <w:lang w:bidi="en-US"/>
              </w:rPr>
              <w:t>, Book of Abstracts: 342</w:t>
            </w:r>
          </w:p>
          <w:p w14:paraId="3CD18B65" w14:textId="77777777" w:rsidR="00E20324" w:rsidRDefault="005468E4" w:rsidP="00E20324">
            <w:pPr>
              <w:pStyle w:val="ListBullet"/>
              <w:numPr>
                <w:ilvl w:val="0"/>
                <w:numId w:val="18"/>
              </w:numPr>
              <w:spacing w:line="240" w:lineRule="auto"/>
              <w:ind w:left="426" w:hanging="426"/>
              <w:jc w:val="both"/>
              <w:rPr>
                <w:lang w:bidi="en-US"/>
              </w:rPr>
            </w:pPr>
            <w:r>
              <w:rPr>
                <w:iCs/>
                <w:lang w:bidi="en-US"/>
              </w:rPr>
              <w:t xml:space="preserve">Ferretti, F. Morey, G. </w:t>
            </w:r>
            <w:proofErr w:type="spellStart"/>
            <w:r>
              <w:rPr>
                <w:iCs/>
                <w:lang w:bidi="en-US"/>
              </w:rPr>
              <w:t>Seret</w:t>
            </w:r>
            <w:proofErr w:type="spellEnd"/>
            <w:r>
              <w:rPr>
                <w:iCs/>
                <w:lang w:bidi="en-US"/>
              </w:rPr>
              <w:t xml:space="preserve">, B. Harrison &amp; L. </w:t>
            </w:r>
            <w:proofErr w:type="spellStart"/>
            <w:r>
              <w:rPr>
                <w:iCs/>
                <w:lang w:bidi="en-US"/>
              </w:rPr>
              <w:t>Micheli</w:t>
            </w:r>
            <w:proofErr w:type="spellEnd"/>
            <w:r>
              <w:rPr>
                <w:iCs/>
                <w:lang w:bidi="en-US"/>
              </w:rPr>
              <w:t xml:space="preserve">, F. Sawfish in the Mediterranean Sea: vagrant species or case of regional extinction. Global Sawfish Conservation Strategy Workshop. IUCN Shark specialist Group. </w:t>
            </w:r>
            <w:r w:rsidRPr="0013643F">
              <w:rPr>
                <w:b/>
                <w:iCs/>
                <w:lang w:bidi="en-US"/>
              </w:rPr>
              <w:t>21-24 May 2012</w:t>
            </w:r>
            <w:r>
              <w:rPr>
                <w:iCs/>
                <w:lang w:bidi="en-US"/>
              </w:rPr>
              <w:t xml:space="preserve">. Zoological Society of London, UK. </w:t>
            </w:r>
            <w:r w:rsidRPr="002A3F95">
              <w:rPr>
                <w:b/>
                <w:iCs/>
                <w:lang w:bidi="en-US"/>
              </w:rPr>
              <w:t>Invited Speaker</w:t>
            </w:r>
          </w:p>
          <w:p w14:paraId="73B33182" w14:textId="4DDD69EC" w:rsidR="005468E4" w:rsidRPr="00165BD6" w:rsidRDefault="005468E4" w:rsidP="00E20324">
            <w:pPr>
              <w:pStyle w:val="ListBullet"/>
              <w:numPr>
                <w:ilvl w:val="0"/>
                <w:numId w:val="18"/>
              </w:numPr>
              <w:spacing w:line="240" w:lineRule="auto"/>
              <w:ind w:left="426" w:hanging="426"/>
              <w:jc w:val="both"/>
              <w:rPr>
                <w:lang w:bidi="en-US"/>
              </w:rPr>
            </w:pPr>
            <w:r w:rsidRPr="00E20324">
              <w:rPr>
                <w:iCs/>
                <w:lang w:bidi="en-US"/>
              </w:rPr>
              <w:t>Ferretti, F.</w:t>
            </w:r>
            <w:r w:rsidRPr="00E20324">
              <w:rPr>
                <w:b/>
                <w:iCs/>
                <w:lang w:bidi="en-US"/>
              </w:rPr>
              <w:t xml:space="preserve"> </w:t>
            </w:r>
            <w:r w:rsidRPr="00E20324">
              <w:rPr>
                <w:iCs/>
                <w:lang w:bidi="en-US"/>
              </w:rPr>
              <w:t>The shark CPUE database: reconstructing baselines of abundance and community change.</w:t>
            </w:r>
            <w:r w:rsidRPr="00E20324">
              <w:rPr>
                <w:b/>
                <w:iCs/>
                <w:lang w:bidi="en-US"/>
              </w:rPr>
              <w:t xml:space="preserve"> </w:t>
            </w:r>
            <w:r w:rsidRPr="00E20324">
              <w:rPr>
                <w:iCs/>
                <w:lang w:bidi="en-US"/>
              </w:rPr>
              <w:t>By-catch Risk Assessment Workshop.</w:t>
            </w:r>
            <w:r w:rsidRPr="00E20324">
              <w:rPr>
                <w:b/>
                <w:iCs/>
                <w:lang w:bidi="en-US"/>
              </w:rPr>
              <w:t xml:space="preserve"> </w:t>
            </w:r>
            <w:r w:rsidRPr="00E20324">
              <w:rPr>
                <w:b/>
              </w:rPr>
              <w:t xml:space="preserve">6 – 8 </w:t>
            </w:r>
            <w:proofErr w:type="gramStart"/>
            <w:r w:rsidRPr="00E20324">
              <w:rPr>
                <w:b/>
              </w:rPr>
              <w:t>March,</w:t>
            </w:r>
            <w:proofErr w:type="gramEnd"/>
            <w:r w:rsidRPr="00E20324">
              <w:rPr>
                <w:b/>
              </w:rPr>
              <w:t xml:space="preserve"> 2012</w:t>
            </w:r>
            <w:r>
              <w:t>. Southwest Fisheries Science Center (NOAA) in La Jolla, California</w:t>
            </w:r>
          </w:p>
          <w:p w14:paraId="3C7F4F79" w14:textId="77777777" w:rsidR="005468E4" w:rsidRPr="00547BF4" w:rsidRDefault="005468E4" w:rsidP="005468E4">
            <w:pPr>
              <w:pStyle w:val="ListBullet"/>
              <w:numPr>
                <w:ilvl w:val="0"/>
                <w:numId w:val="18"/>
              </w:numPr>
              <w:spacing w:line="240" w:lineRule="auto"/>
              <w:ind w:left="426" w:hanging="426"/>
              <w:jc w:val="both"/>
              <w:rPr>
                <w:lang w:bidi="en-US"/>
              </w:rPr>
            </w:pPr>
            <w:r>
              <w:rPr>
                <w:iCs/>
                <w:lang w:bidi="en-US"/>
              </w:rPr>
              <w:t xml:space="preserve">Ferretti, F. Reconstructing shark baselines in the ocean. Stanford University Shark Week. Stanford Coastal Society and Center for Ocean Solution. 6-10 </w:t>
            </w:r>
            <w:r w:rsidRPr="000F3031">
              <w:rPr>
                <w:b/>
                <w:iCs/>
                <w:lang w:bidi="en-US"/>
              </w:rPr>
              <w:t>February 2012</w:t>
            </w:r>
            <w:r>
              <w:rPr>
                <w:b/>
                <w:iCs/>
                <w:lang w:bidi="en-US"/>
              </w:rPr>
              <w:t xml:space="preserve">. </w:t>
            </w:r>
            <w:r>
              <w:rPr>
                <w:iCs/>
                <w:lang w:bidi="en-US"/>
              </w:rPr>
              <w:t>Stanford</w:t>
            </w:r>
            <w:r w:rsidRPr="000F3031">
              <w:rPr>
                <w:iCs/>
                <w:lang w:bidi="en-US"/>
              </w:rPr>
              <w:t>, California</w:t>
            </w:r>
            <w:r>
              <w:rPr>
                <w:iCs/>
                <w:lang w:bidi="en-US"/>
              </w:rPr>
              <w:t xml:space="preserve">. </w:t>
            </w:r>
            <w:r w:rsidRPr="000F3031">
              <w:rPr>
                <w:b/>
                <w:iCs/>
                <w:lang w:bidi="en-US"/>
              </w:rPr>
              <w:t>Invited Speaker.</w:t>
            </w:r>
          </w:p>
          <w:p w14:paraId="7B18A98C" w14:textId="77777777" w:rsidR="005468E4" w:rsidRPr="00EE129B" w:rsidRDefault="005468E4" w:rsidP="005468E4">
            <w:pPr>
              <w:pStyle w:val="ListBullet"/>
              <w:numPr>
                <w:ilvl w:val="0"/>
                <w:numId w:val="18"/>
              </w:numPr>
              <w:spacing w:line="240" w:lineRule="auto"/>
              <w:ind w:left="426" w:hanging="426"/>
              <w:jc w:val="both"/>
              <w:rPr>
                <w:lang w:bidi="en-US"/>
              </w:rPr>
            </w:pPr>
            <w:r>
              <w:rPr>
                <w:iCs/>
                <w:lang w:bidi="en-US"/>
              </w:rPr>
              <w:t xml:space="preserve">Ferretti, F. </w:t>
            </w:r>
            <w:proofErr w:type="spellStart"/>
            <w:r w:rsidRPr="00D24385">
              <w:rPr>
                <w:iCs/>
                <w:lang w:val="en-GB" w:bidi="en-US"/>
              </w:rPr>
              <w:t>Osio</w:t>
            </w:r>
            <w:proofErr w:type="spellEnd"/>
            <w:r w:rsidRPr="00D24385">
              <w:rPr>
                <w:iCs/>
                <w:lang w:val="en-GB" w:bidi="en-US"/>
              </w:rPr>
              <w:t>,</w:t>
            </w:r>
            <w:r>
              <w:rPr>
                <w:iCs/>
                <w:lang w:val="en-GB" w:bidi="en-US"/>
              </w:rPr>
              <w:t xml:space="preserve"> G., </w:t>
            </w:r>
            <w:r w:rsidRPr="00D24385">
              <w:rPr>
                <w:iCs/>
                <w:lang w:val="en-GB" w:bidi="en-US"/>
              </w:rPr>
              <w:t>Jenkins,</w:t>
            </w:r>
            <w:r>
              <w:rPr>
                <w:iCs/>
                <w:lang w:val="en-GB" w:bidi="en-US"/>
              </w:rPr>
              <w:t xml:space="preserve"> C. </w:t>
            </w:r>
            <w:r w:rsidRPr="00D24385">
              <w:rPr>
                <w:iCs/>
                <w:lang w:val="en-GB" w:bidi="en-US"/>
              </w:rPr>
              <w:t>Rosenberg</w:t>
            </w:r>
            <w:r>
              <w:rPr>
                <w:iCs/>
                <w:lang w:val="en-GB" w:bidi="en-US"/>
              </w:rPr>
              <w:t>, A.</w:t>
            </w:r>
            <w:r w:rsidRPr="00D24385">
              <w:rPr>
                <w:iCs/>
                <w:vertAlign w:val="superscript"/>
                <w:lang w:val="en-GB" w:bidi="en-US"/>
              </w:rPr>
              <w:t xml:space="preserve"> </w:t>
            </w:r>
            <w:r>
              <w:rPr>
                <w:iCs/>
                <w:lang w:val="en-GB" w:bidi="en-US"/>
              </w:rPr>
              <w:t xml:space="preserve">and </w:t>
            </w:r>
            <w:proofErr w:type="spellStart"/>
            <w:r w:rsidRPr="00D24385">
              <w:rPr>
                <w:iCs/>
                <w:lang w:val="en-GB" w:bidi="en-US"/>
              </w:rPr>
              <w:t>Lotze</w:t>
            </w:r>
            <w:proofErr w:type="spellEnd"/>
            <w:r>
              <w:rPr>
                <w:iCs/>
                <w:lang w:val="en-GB" w:bidi="en-US"/>
              </w:rPr>
              <w:t>, H.</w:t>
            </w:r>
            <w:r w:rsidRPr="00D24385">
              <w:rPr>
                <w:iCs/>
                <w:lang w:bidi="en-US"/>
              </w:rPr>
              <w:t xml:space="preserve"> </w:t>
            </w:r>
            <w:r>
              <w:rPr>
                <w:iCs/>
                <w:lang w:bidi="en-US"/>
              </w:rPr>
              <w:t xml:space="preserve">Long-term ecological change in the elasmobranch community of the Adriatic Sea. </w:t>
            </w:r>
            <w:r w:rsidRPr="002B759A">
              <w:rPr>
                <w:bCs/>
                <w:iCs/>
                <w:lang w:bidi="en-US"/>
              </w:rPr>
              <w:t>Workshop on Stock Assessment of Selected Species of Elasmobranchs in the GFCM area;</w:t>
            </w:r>
            <w:r>
              <w:rPr>
                <w:bCs/>
                <w:iCs/>
                <w:lang w:bidi="en-US"/>
              </w:rPr>
              <w:t xml:space="preserve"> FAO, General Fishery commission for the Mediterranean and European Commission;</w:t>
            </w:r>
            <w:r w:rsidRPr="002B759A">
              <w:rPr>
                <w:bCs/>
                <w:iCs/>
                <w:lang w:bidi="en-US"/>
              </w:rPr>
              <w:t xml:space="preserve"> </w:t>
            </w:r>
            <w:r w:rsidRPr="00EB4DD4">
              <w:rPr>
                <w:b/>
                <w:bCs/>
                <w:iCs/>
                <w:lang w:bidi="en-US"/>
              </w:rPr>
              <w:t>12-16</w:t>
            </w:r>
            <w:r w:rsidRPr="002B759A">
              <w:rPr>
                <w:bCs/>
                <w:iCs/>
                <w:lang w:bidi="en-US"/>
              </w:rPr>
              <w:t xml:space="preserve"> </w:t>
            </w:r>
            <w:r w:rsidRPr="002B759A">
              <w:rPr>
                <w:b/>
                <w:bCs/>
                <w:iCs/>
                <w:lang w:bidi="en-US"/>
              </w:rPr>
              <w:t>December 2011</w:t>
            </w:r>
            <w:r w:rsidRPr="002B759A">
              <w:rPr>
                <w:bCs/>
                <w:iCs/>
                <w:lang w:bidi="en-US"/>
              </w:rPr>
              <w:t>; Brussels, Belgium</w:t>
            </w:r>
            <w:r>
              <w:rPr>
                <w:bCs/>
                <w:iCs/>
                <w:lang w:bidi="en-US"/>
              </w:rPr>
              <w:t xml:space="preserve">. </w:t>
            </w:r>
            <w:r w:rsidRPr="000F3031">
              <w:rPr>
                <w:b/>
                <w:bCs/>
                <w:iCs/>
                <w:lang w:bidi="en-US"/>
              </w:rPr>
              <w:t>Invited Speaker</w:t>
            </w:r>
            <w:r>
              <w:rPr>
                <w:b/>
                <w:bCs/>
                <w:iCs/>
                <w:lang w:bidi="en-US"/>
              </w:rPr>
              <w:t>.</w:t>
            </w:r>
          </w:p>
          <w:p w14:paraId="743572B2" w14:textId="77777777" w:rsidR="005468E4" w:rsidRPr="000240E4" w:rsidRDefault="005468E4" w:rsidP="005468E4">
            <w:pPr>
              <w:pStyle w:val="ListBullet"/>
              <w:numPr>
                <w:ilvl w:val="0"/>
                <w:numId w:val="18"/>
              </w:numPr>
              <w:spacing w:line="240" w:lineRule="auto"/>
              <w:ind w:left="426" w:hanging="426"/>
              <w:jc w:val="both"/>
              <w:rPr>
                <w:b/>
                <w:i/>
                <w:lang w:bidi="en-US"/>
              </w:rPr>
            </w:pPr>
            <w:r>
              <w:rPr>
                <w:lang w:val="en-CA" w:bidi="en-US"/>
              </w:rPr>
              <w:t xml:space="preserve">Ferretti, F. Mediterranean shark conservation assessments: using analyses of historical data to shape concrete conservation actions. International Marine Conservation Congress 2, Symposium: </w:t>
            </w:r>
            <w:r w:rsidRPr="000240E4">
              <w:rPr>
                <w:lang w:bidi="en-US"/>
              </w:rPr>
              <w:t>Integrating Marine Historical Ecology into Conservation and Management:  Using the Past to Manage for the Future</w:t>
            </w:r>
            <w:r>
              <w:rPr>
                <w:b/>
                <w:i/>
                <w:lang w:bidi="en-US"/>
              </w:rPr>
              <w:t xml:space="preserve">. </w:t>
            </w:r>
            <w:r w:rsidRPr="00EB4DD4">
              <w:rPr>
                <w:b/>
                <w:lang w:val="en-CA" w:bidi="en-US"/>
              </w:rPr>
              <w:t>14-19</w:t>
            </w:r>
            <w:r w:rsidRPr="000240E4">
              <w:rPr>
                <w:lang w:val="en-CA" w:bidi="en-US"/>
              </w:rPr>
              <w:t xml:space="preserve"> </w:t>
            </w:r>
            <w:r w:rsidRPr="006250D6">
              <w:rPr>
                <w:b/>
                <w:lang w:val="en-CA" w:bidi="en-US"/>
              </w:rPr>
              <w:t>May 2011</w:t>
            </w:r>
            <w:r w:rsidRPr="000240E4">
              <w:rPr>
                <w:lang w:val="en-CA" w:bidi="en-US"/>
              </w:rPr>
              <w:t>,</w:t>
            </w:r>
            <w:r>
              <w:rPr>
                <w:lang w:val="en-CA" w:bidi="en-US"/>
              </w:rPr>
              <w:t xml:space="preserve"> Victoria (Canada).</w:t>
            </w:r>
          </w:p>
          <w:p w14:paraId="417E1777" w14:textId="77777777" w:rsidR="005468E4" w:rsidRPr="003B6BBF" w:rsidRDefault="005468E4" w:rsidP="005468E4">
            <w:pPr>
              <w:pStyle w:val="ListBullet"/>
              <w:numPr>
                <w:ilvl w:val="0"/>
                <w:numId w:val="18"/>
              </w:numPr>
              <w:spacing w:line="240" w:lineRule="auto"/>
              <w:ind w:left="426" w:hanging="426"/>
              <w:jc w:val="both"/>
              <w:rPr>
                <w:lang w:val="en-CA" w:bidi="en-US"/>
              </w:rPr>
            </w:pPr>
            <w:r w:rsidRPr="003B6BBF">
              <w:t xml:space="preserve">Ferretti, F. Where Have All the Big Sharks Gone? </w:t>
            </w:r>
            <w:r>
              <w:t>Panel discussion on shark popu</w:t>
            </w:r>
            <w:r w:rsidRPr="003B6BBF">
              <w:t>lations, fishing and finning. Center for the Future o</w:t>
            </w:r>
            <w:r>
              <w:t xml:space="preserve">f the Oceans (CFFO). 21 </w:t>
            </w:r>
            <w:r w:rsidRPr="006250D6">
              <w:rPr>
                <w:b/>
              </w:rPr>
              <w:t>April 2011</w:t>
            </w:r>
            <w:r w:rsidRPr="003B6BBF">
              <w:t xml:space="preserve">, Monterey, California (USA). </w:t>
            </w:r>
            <w:r w:rsidRPr="00A274A2">
              <w:rPr>
                <w:b/>
              </w:rPr>
              <w:t>Invited Speaker</w:t>
            </w:r>
            <w:r>
              <w:rPr>
                <w:b/>
              </w:rPr>
              <w:t>.</w:t>
            </w:r>
          </w:p>
          <w:p w14:paraId="1D57135D" w14:textId="77777777" w:rsidR="005468E4" w:rsidRPr="003B6BBF" w:rsidRDefault="005468E4" w:rsidP="005468E4">
            <w:pPr>
              <w:pStyle w:val="ListBullet"/>
              <w:numPr>
                <w:ilvl w:val="0"/>
                <w:numId w:val="18"/>
              </w:numPr>
              <w:spacing w:line="240" w:lineRule="auto"/>
              <w:ind w:left="426" w:hanging="426"/>
              <w:jc w:val="both"/>
              <w:rPr>
                <w:lang w:val="en-CA" w:bidi="en-US"/>
              </w:rPr>
            </w:pPr>
            <w:r w:rsidRPr="003B6BBF">
              <w:rPr>
                <w:lang w:bidi="en-US"/>
              </w:rPr>
              <w:t>Ferretti, F. Global Shark Declines and Why It Matters. COMPASS policy briefing: Healthy Predators, Healthy Ocean: Ecosystem roles of sharks and other predators. California</w:t>
            </w:r>
            <w:r>
              <w:rPr>
                <w:lang w:bidi="en-US"/>
              </w:rPr>
              <w:t xml:space="preserve"> Chamber of Commerce. 4 </w:t>
            </w:r>
            <w:r w:rsidRPr="006250D6">
              <w:rPr>
                <w:b/>
                <w:lang w:bidi="en-US"/>
              </w:rPr>
              <w:t xml:space="preserve">April </w:t>
            </w:r>
            <w:r w:rsidRPr="00A274A2">
              <w:rPr>
                <w:b/>
                <w:lang w:bidi="en-US"/>
              </w:rPr>
              <w:t>2011</w:t>
            </w:r>
            <w:r w:rsidRPr="003B6BBF">
              <w:rPr>
                <w:lang w:bidi="en-US"/>
              </w:rPr>
              <w:t xml:space="preserve">, Sacramento, California (USA). </w:t>
            </w:r>
            <w:r w:rsidRPr="00A274A2">
              <w:rPr>
                <w:b/>
                <w:lang w:bidi="en-US"/>
              </w:rPr>
              <w:t>Invited Speaker</w:t>
            </w:r>
            <w:r>
              <w:rPr>
                <w:b/>
                <w:lang w:bidi="en-US"/>
              </w:rPr>
              <w:t>.</w:t>
            </w:r>
          </w:p>
          <w:p w14:paraId="308E962D" w14:textId="77777777" w:rsidR="005468E4" w:rsidRPr="003B6BBF" w:rsidRDefault="005468E4" w:rsidP="005468E4">
            <w:pPr>
              <w:pStyle w:val="ListBullet"/>
              <w:numPr>
                <w:ilvl w:val="0"/>
                <w:numId w:val="18"/>
              </w:numPr>
              <w:spacing w:line="240" w:lineRule="auto"/>
              <w:ind w:left="426" w:hanging="426"/>
              <w:jc w:val="both"/>
              <w:rPr>
                <w:lang w:val="en-CA" w:bidi="en-US"/>
              </w:rPr>
            </w:pPr>
            <w:r w:rsidRPr="003B6BBF">
              <w:rPr>
                <w:lang w:bidi="en-US"/>
              </w:rPr>
              <w:t xml:space="preserve">P. Sartor, J. </w:t>
            </w:r>
            <w:proofErr w:type="spellStart"/>
            <w:r w:rsidRPr="003B6BBF">
              <w:rPr>
                <w:lang w:bidi="en-US"/>
              </w:rPr>
              <w:t>Cartes</w:t>
            </w:r>
            <w:proofErr w:type="spellEnd"/>
            <w:r w:rsidRPr="003B6BBF">
              <w:rPr>
                <w:lang w:bidi="en-US"/>
              </w:rPr>
              <w:t xml:space="preserve">, D. </w:t>
            </w:r>
            <w:proofErr w:type="spellStart"/>
            <w:r w:rsidRPr="003B6BBF">
              <w:rPr>
                <w:lang w:bidi="en-US"/>
              </w:rPr>
              <w:t>Damalas</w:t>
            </w:r>
            <w:proofErr w:type="spellEnd"/>
            <w:r w:rsidRPr="003B6BBF">
              <w:rPr>
                <w:lang w:bidi="en-US"/>
              </w:rPr>
              <w:t xml:space="preserve">, F. Ferretti, S. </w:t>
            </w:r>
            <w:proofErr w:type="spellStart"/>
            <w:r w:rsidRPr="003B6BBF">
              <w:rPr>
                <w:lang w:bidi="en-US"/>
              </w:rPr>
              <w:t>Kavadas</w:t>
            </w:r>
            <w:proofErr w:type="spellEnd"/>
            <w:r w:rsidRPr="003B6BBF">
              <w:rPr>
                <w:lang w:bidi="en-US"/>
              </w:rPr>
              <w:t xml:space="preserve">, C. </w:t>
            </w:r>
            <w:proofErr w:type="spellStart"/>
            <w:r w:rsidRPr="003B6BBF">
              <w:rPr>
                <w:lang w:bidi="en-US"/>
              </w:rPr>
              <w:t>Osio</w:t>
            </w:r>
            <w:proofErr w:type="spellEnd"/>
            <w:r w:rsidRPr="003B6BBF">
              <w:rPr>
                <w:lang w:bidi="en-US"/>
              </w:rPr>
              <w:t xml:space="preserve">, C. </w:t>
            </w:r>
            <w:proofErr w:type="spellStart"/>
            <w:r w:rsidRPr="003B6BBF">
              <w:rPr>
                <w:lang w:bidi="en-US"/>
              </w:rPr>
              <w:t>Maravelias</w:t>
            </w:r>
            <w:proofErr w:type="spellEnd"/>
            <w:r w:rsidRPr="003B6BBF">
              <w:rPr>
                <w:lang w:bidi="en-US"/>
              </w:rPr>
              <w:t xml:space="preserve">, F. </w:t>
            </w:r>
            <w:proofErr w:type="spellStart"/>
            <w:r w:rsidRPr="003B6BBF">
              <w:rPr>
                <w:lang w:bidi="en-US"/>
              </w:rPr>
              <w:t>Maynou</w:t>
            </w:r>
            <w:proofErr w:type="spellEnd"/>
            <w:r w:rsidRPr="003B6BBF">
              <w:rPr>
                <w:lang w:bidi="en-US"/>
              </w:rPr>
              <w:t xml:space="preserve">: Changes in </w:t>
            </w:r>
            <w:proofErr w:type="spellStart"/>
            <w:r w:rsidRPr="003B6BBF">
              <w:rPr>
                <w:lang w:bidi="en-US"/>
              </w:rPr>
              <w:t>demersal</w:t>
            </w:r>
            <w:proofErr w:type="spellEnd"/>
            <w:r w:rsidRPr="003B6BBF">
              <w:rPr>
                <w:lang w:bidi="en-US"/>
              </w:rPr>
              <w:t xml:space="preserve"> species composition and size over the past 50 years in the Mediterranean. Ocean Past III. </w:t>
            </w:r>
            <w:r>
              <w:rPr>
                <w:lang w:bidi="en-US"/>
              </w:rPr>
              <w:t>18-20</w:t>
            </w:r>
            <w:r w:rsidRPr="006E29B5">
              <w:rPr>
                <w:vertAlign w:val="superscript"/>
                <w:lang w:bidi="en-US"/>
              </w:rPr>
              <w:t>th</w:t>
            </w:r>
            <w:r>
              <w:rPr>
                <w:lang w:bidi="en-US"/>
              </w:rPr>
              <w:t xml:space="preserve"> </w:t>
            </w:r>
            <w:r>
              <w:rPr>
                <w:b/>
                <w:lang w:bidi="en-US"/>
              </w:rPr>
              <w:t>November 2010</w:t>
            </w:r>
            <w:r w:rsidRPr="003B6BBF">
              <w:rPr>
                <w:lang w:bidi="en-US"/>
              </w:rPr>
              <w:t>, Dublin (Ireland).</w:t>
            </w:r>
          </w:p>
          <w:p w14:paraId="69240972" w14:textId="77777777" w:rsidR="005468E4" w:rsidRPr="003B6BBF" w:rsidRDefault="005468E4" w:rsidP="005468E4">
            <w:pPr>
              <w:pStyle w:val="ListBullet"/>
              <w:numPr>
                <w:ilvl w:val="0"/>
                <w:numId w:val="18"/>
              </w:numPr>
              <w:spacing w:line="240" w:lineRule="auto"/>
              <w:ind w:left="426" w:hanging="426"/>
              <w:jc w:val="both"/>
              <w:rPr>
                <w:lang w:val="en-CA" w:bidi="en-US"/>
              </w:rPr>
            </w:pPr>
            <w:r>
              <w:rPr>
                <w:lang w:val="en-CA" w:bidi="en-US"/>
              </w:rPr>
              <w:t xml:space="preserve">Ferretti, F., </w:t>
            </w:r>
            <w:r w:rsidRPr="003B6BBF">
              <w:rPr>
                <w:lang w:val="en-CA" w:bidi="en-US"/>
              </w:rPr>
              <w:t xml:space="preserve">C. G. </w:t>
            </w:r>
            <w:proofErr w:type="spellStart"/>
            <w:r w:rsidRPr="003B6BBF">
              <w:rPr>
                <w:lang w:val="en-CA" w:bidi="en-US"/>
              </w:rPr>
              <w:t>Osio</w:t>
            </w:r>
            <w:proofErr w:type="spellEnd"/>
            <w:r w:rsidRPr="003B6BBF">
              <w:rPr>
                <w:lang w:val="en-CA" w:bidi="en-US"/>
              </w:rPr>
              <w:t xml:space="preserve">, C. Jenkins, A. A. Rosenberg, &amp; H. K. </w:t>
            </w:r>
            <w:proofErr w:type="spellStart"/>
            <w:r w:rsidRPr="003B6BBF">
              <w:rPr>
                <w:lang w:val="en-CA" w:bidi="en-US"/>
              </w:rPr>
              <w:t>Lotze</w:t>
            </w:r>
            <w:proofErr w:type="spellEnd"/>
            <w:r w:rsidRPr="003B6BBF">
              <w:rPr>
                <w:lang w:val="en-CA" w:bidi="en-US"/>
              </w:rPr>
              <w:t xml:space="preserve">. Long-term changes in the Adriatic </w:t>
            </w:r>
            <w:proofErr w:type="spellStart"/>
            <w:r w:rsidRPr="003B6BBF">
              <w:rPr>
                <w:lang w:val="en-CA" w:bidi="en-US"/>
              </w:rPr>
              <w:t>demersal</w:t>
            </w:r>
            <w:proofErr w:type="spellEnd"/>
            <w:r w:rsidRPr="003B6BBF">
              <w:rPr>
                <w:lang w:val="en-CA" w:bidi="en-US"/>
              </w:rPr>
              <w:t xml:space="preserve"> elasmobranch community in response to prolonged human disturbance. 14th EEA Scientific Conference 10-13th </w:t>
            </w:r>
            <w:r w:rsidRPr="006250D6">
              <w:rPr>
                <w:b/>
                <w:lang w:val="en-CA" w:bidi="en-US"/>
              </w:rPr>
              <w:t>November 2010</w:t>
            </w:r>
            <w:r w:rsidRPr="003B6BBF">
              <w:rPr>
                <w:lang w:val="en-CA" w:bidi="en-US"/>
              </w:rPr>
              <w:t>, Galway (Ireland).</w:t>
            </w:r>
          </w:p>
          <w:p w14:paraId="268B5719" w14:textId="77777777" w:rsidR="005468E4" w:rsidRPr="003B6BBF" w:rsidRDefault="005468E4" w:rsidP="005468E4">
            <w:pPr>
              <w:pStyle w:val="ListBullet"/>
              <w:numPr>
                <w:ilvl w:val="0"/>
                <w:numId w:val="18"/>
              </w:numPr>
              <w:spacing w:line="240" w:lineRule="auto"/>
              <w:ind w:left="426" w:hanging="426"/>
              <w:jc w:val="both"/>
              <w:rPr>
                <w:noProof/>
              </w:rPr>
            </w:pPr>
            <w:r w:rsidRPr="003B6BBF">
              <w:rPr>
                <w:noProof/>
              </w:rPr>
              <w:t xml:space="preserve">Ferretti, F., B. Worm, G. L. Britten, M. R. Heithaus and H.K. Lotze. The role of sharks in marine ecosystems: insights from a global overview of changes in abundance and ecosystem consequences. Sharks International, 6-11 </w:t>
            </w:r>
            <w:r w:rsidRPr="006250D6">
              <w:rPr>
                <w:b/>
                <w:noProof/>
              </w:rPr>
              <w:t>June 2010</w:t>
            </w:r>
            <w:r w:rsidRPr="003B6BBF">
              <w:rPr>
                <w:noProof/>
              </w:rPr>
              <w:t>, Cairns (Australia).</w:t>
            </w:r>
          </w:p>
          <w:p w14:paraId="4A991726" w14:textId="77777777" w:rsidR="005468E4" w:rsidRPr="003B6BBF" w:rsidRDefault="005468E4" w:rsidP="005468E4">
            <w:pPr>
              <w:pStyle w:val="ListBullet"/>
              <w:numPr>
                <w:ilvl w:val="0"/>
                <w:numId w:val="18"/>
              </w:numPr>
              <w:spacing w:line="240" w:lineRule="auto"/>
              <w:ind w:left="426" w:hanging="426"/>
              <w:jc w:val="both"/>
            </w:pPr>
            <w:r>
              <w:t>Ferretti</w:t>
            </w:r>
            <w:r w:rsidRPr="003B6BBF">
              <w:t xml:space="preserve">, F. Ecological change in </w:t>
            </w:r>
            <w:proofErr w:type="spellStart"/>
            <w:r w:rsidRPr="003B6BBF">
              <w:t>meso</w:t>
            </w:r>
            <w:proofErr w:type="spellEnd"/>
            <w:r w:rsidRPr="003B6BBF">
              <w:t xml:space="preserve">-predator community in response to prolonged human disturbance: an example of methodological approach. EVOMED workshop, 1-5 March </w:t>
            </w:r>
            <w:r w:rsidRPr="004B6FC6">
              <w:rPr>
                <w:b/>
              </w:rPr>
              <w:t>2010</w:t>
            </w:r>
            <w:r w:rsidRPr="003B6BBF">
              <w:t xml:space="preserve">, Barcelona (Spain). </w:t>
            </w:r>
          </w:p>
          <w:p w14:paraId="6E19E811" w14:textId="77777777" w:rsidR="005468E4" w:rsidRPr="003B6BBF" w:rsidRDefault="005468E4" w:rsidP="005468E4">
            <w:pPr>
              <w:pStyle w:val="ListBullet"/>
              <w:numPr>
                <w:ilvl w:val="0"/>
                <w:numId w:val="18"/>
              </w:numPr>
              <w:spacing w:line="240" w:lineRule="auto"/>
              <w:ind w:left="426" w:hanging="426"/>
              <w:jc w:val="both"/>
              <w:rPr>
                <w:noProof/>
              </w:rPr>
            </w:pPr>
            <w:r w:rsidRPr="003B6BBF">
              <w:rPr>
                <w:noProof/>
              </w:rPr>
              <w:t xml:space="preserve">Ferretti, F. Analysis of projected Adriatic fishing effort from aggregated official statistisics and observer data. Workshop on analytical strategies for the “OAK Recovery Scenarios for the Northwestern Mediterranean Marine Ecosystem: motivating policy action on an ecosystem basis” project. 1-5 </w:t>
            </w:r>
            <w:r w:rsidRPr="006250D6">
              <w:rPr>
                <w:b/>
                <w:noProof/>
              </w:rPr>
              <w:t>February 2010</w:t>
            </w:r>
            <w:r w:rsidRPr="003B6BBF">
              <w:rPr>
                <w:noProof/>
              </w:rPr>
              <w:t>, Consevation International, Washington, DC (USA).</w:t>
            </w:r>
          </w:p>
          <w:p w14:paraId="72E8B727" w14:textId="77777777" w:rsidR="005468E4" w:rsidRPr="003B6BBF" w:rsidRDefault="005468E4" w:rsidP="005468E4">
            <w:pPr>
              <w:pStyle w:val="ListBullet"/>
              <w:numPr>
                <w:ilvl w:val="0"/>
                <w:numId w:val="18"/>
              </w:numPr>
              <w:spacing w:line="240" w:lineRule="auto"/>
              <w:ind w:left="426" w:hanging="426"/>
              <w:jc w:val="both"/>
            </w:pPr>
            <w:r>
              <w:t>Ferretti</w:t>
            </w:r>
            <w:r w:rsidRPr="003B6BBF">
              <w:t xml:space="preserve">, F., G.C. </w:t>
            </w:r>
            <w:proofErr w:type="spellStart"/>
            <w:r w:rsidRPr="003B6BBF">
              <w:t>Osio</w:t>
            </w:r>
            <w:proofErr w:type="spellEnd"/>
            <w:r w:rsidRPr="003B6BBF">
              <w:t xml:space="preserve">, A.A. Rosenberg, &amp; H.K. </w:t>
            </w:r>
            <w:proofErr w:type="spellStart"/>
            <w:r w:rsidRPr="003B6BBF">
              <w:t>Lo</w:t>
            </w:r>
            <w:r>
              <w:t>tze</w:t>
            </w:r>
            <w:proofErr w:type="spellEnd"/>
            <w:r>
              <w:t>. 2009. The History of elas</w:t>
            </w:r>
            <w:r w:rsidRPr="003B6BBF">
              <w:t xml:space="preserve">mobranch exploitation in the Mediterranean Sea: patterns of change and emerging consequences. Oceans Past II, 26-28 </w:t>
            </w:r>
            <w:r w:rsidRPr="006250D6">
              <w:rPr>
                <w:b/>
              </w:rPr>
              <w:t>February 2009</w:t>
            </w:r>
            <w:r w:rsidRPr="003B6BBF">
              <w:t>, Vancouver, British Columbia (Canada).</w:t>
            </w:r>
          </w:p>
          <w:p w14:paraId="64C7516C" w14:textId="77777777" w:rsidR="005468E4" w:rsidRPr="00216BC7" w:rsidRDefault="005468E4" w:rsidP="005468E4">
            <w:pPr>
              <w:pStyle w:val="ListBullet"/>
              <w:numPr>
                <w:ilvl w:val="0"/>
                <w:numId w:val="18"/>
              </w:numPr>
              <w:spacing w:line="240" w:lineRule="auto"/>
              <w:ind w:left="426" w:hanging="426"/>
              <w:jc w:val="both"/>
            </w:pPr>
            <w:proofErr w:type="spellStart"/>
            <w:r>
              <w:rPr>
                <w:rFonts w:cs="Helvetica"/>
                <w:color w:val="000000"/>
              </w:rPr>
              <w:t>Osio</w:t>
            </w:r>
            <w:proofErr w:type="spellEnd"/>
            <w:r w:rsidRPr="003B6BBF">
              <w:rPr>
                <w:rFonts w:cs="Helvetica"/>
                <w:color w:val="000000"/>
              </w:rPr>
              <w:t xml:space="preserve">, G.C. &amp; F. Ferretti. 2009. Can we incorporate historical landings and CPUE’s into modern stock assessment? A comparative case in Italy and Spain. Oceans Past II, 26-28 </w:t>
            </w:r>
            <w:r w:rsidRPr="006250D6">
              <w:rPr>
                <w:rFonts w:cs="Helvetica"/>
                <w:b/>
                <w:color w:val="000000"/>
              </w:rPr>
              <w:t>February 2009</w:t>
            </w:r>
            <w:r w:rsidRPr="003B6BBF">
              <w:rPr>
                <w:rFonts w:cs="Helvetica"/>
                <w:color w:val="000000"/>
              </w:rPr>
              <w:t>, Vancouver, British Columbia (Canada).</w:t>
            </w:r>
          </w:p>
          <w:p w14:paraId="4D8B789F" w14:textId="77777777" w:rsidR="005468E4" w:rsidRPr="003B6BBF" w:rsidRDefault="005468E4" w:rsidP="005468E4">
            <w:pPr>
              <w:pStyle w:val="ListBullet"/>
              <w:numPr>
                <w:ilvl w:val="0"/>
                <w:numId w:val="18"/>
              </w:numPr>
              <w:spacing w:line="240" w:lineRule="auto"/>
              <w:ind w:left="426" w:hanging="426"/>
              <w:jc w:val="both"/>
            </w:pPr>
            <w:r>
              <w:rPr>
                <w:rFonts w:cs="Helvetica"/>
                <w:color w:val="000000"/>
              </w:rPr>
              <w:t>Ferretti, F.</w:t>
            </w:r>
            <w:r w:rsidRPr="003B6BBF">
              <w:rPr>
                <w:rFonts w:cs="Helvetica"/>
                <w:color w:val="000000"/>
              </w:rPr>
              <w:t xml:space="preserve"> Once upon a time there were sharks in the Mediterranean Sea. Sustainable Fisheries Management Workshop. 9-12 </w:t>
            </w:r>
            <w:r w:rsidRPr="006250D6">
              <w:rPr>
                <w:rFonts w:cs="Helvetica"/>
                <w:b/>
                <w:color w:val="000000"/>
              </w:rPr>
              <w:t>December 2008</w:t>
            </w:r>
            <w:r w:rsidRPr="003B6BBF">
              <w:rPr>
                <w:rFonts w:cs="Helvetica"/>
                <w:color w:val="000000"/>
              </w:rPr>
              <w:t xml:space="preserve">, Barcelona (Spain). </w:t>
            </w:r>
            <w:r w:rsidRPr="006250D6">
              <w:rPr>
                <w:rFonts w:cs="Helvetica"/>
                <w:b/>
                <w:color w:val="000000"/>
              </w:rPr>
              <w:t>Invited Speaker</w:t>
            </w:r>
          </w:p>
          <w:p w14:paraId="7A9F442D" w14:textId="61587DE2" w:rsidR="005468E4" w:rsidRPr="003B6BBF" w:rsidRDefault="00D47B9C" w:rsidP="005468E4">
            <w:pPr>
              <w:pStyle w:val="ListBullet"/>
              <w:numPr>
                <w:ilvl w:val="0"/>
                <w:numId w:val="18"/>
              </w:numPr>
              <w:spacing w:line="240" w:lineRule="auto"/>
              <w:ind w:left="426" w:hanging="426"/>
              <w:jc w:val="both"/>
            </w:pPr>
            <w:r>
              <w:rPr>
                <w:rFonts w:cs="Helvetica"/>
                <w:color w:val="000000"/>
              </w:rPr>
              <w:t>Romeo, T., F. Ferretti (speaker)</w:t>
            </w:r>
            <w:r w:rsidR="005468E4" w:rsidRPr="003B6BBF">
              <w:rPr>
                <w:rFonts w:cs="Helvetica"/>
                <w:color w:val="000000"/>
              </w:rPr>
              <w:t xml:space="preserve">, P. </w:t>
            </w:r>
            <w:proofErr w:type="spellStart"/>
            <w:r w:rsidR="005468E4" w:rsidRPr="003B6BBF">
              <w:rPr>
                <w:rFonts w:cs="Helvetica"/>
                <w:color w:val="000000"/>
              </w:rPr>
              <w:t>C</w:t>
            </w:r>
            <w:r w:rsidR="005468E4">
              <w:rPr>
                <w:rFonts w:cs="Helvetica"/>
                <w:color w:val="000000"/>
              </w:rPr>
              <w:t>onsoli</w:t>
            </w:r>
            <w:proofErr w:type="spellEnd"/>
            <w:r w:rsidR="005468E4">
              <w:rPr>
                <w:rFonts w:cs="Helvetica"/>
                <w:color w:val="000000"/>
              </w:rPr>
              <w:t xml:space="preserve">, S. </w:t>
            </w:r>
            <w:proofErr w:type="spellStart"/>
            <w:r w:rsidR="005468E4">
              <w:rPr>
                <w:rFonts w:cs="Helvetica"/>
                <w:color w:val="000000"/>
              </w:rPr>
              <w:t>Canese</w:t>
            </w:r>
            <w:proofErr w:type="spellEnd"/>
            <w:r w:rsidR="005468E4">
              <w:rPr>
                <w:rFonts w:cs="Helvetica"/>
                <w:color w:val="000000"/>
              </w:rPr>
              <w:t xml:space="preserve"> &amp; F. </w:t>
            </w:r>
            <w:proofErr w:type="spellStart"/>
            <w:r w:rsidR="005468E4">
              <w:rPr>
                <w:rFonts w:cs="Helvetica"/>
                <w:color w:val="000000"/>
              </w:rPr>
              <w:t>Andaloro</w:t>
            </w:r>
            <w:proofErr w:type="spellEnd"/>
            <w:r w:rsidR="005468E4" w:rsidRPr="003B6BBF">
              <w:rPr>
                <w:rFonts w:cs="Helvetica"/>
                <w:color w:val="000000"/>
              </w:rPr>
              <w:t>. Assessment of the Mediterranean swordfish based on the Italian harpoon fishery data. ICES Annual Science Conference, theme session on Small-scale and recr</w:t>
            </w:r>
            <w:r w:rsidR="005468E4">
              <w:rPr>
                <w:rFonts w:cs="Helvetica"/>
                <w:color w:val="000000"/>
              </w:rPr>
              <w:t>eational fisheries surveys, as</w:t>
            </w:r>
            <w:r w:rsidR="005468E4" w:rsidRPr="003B6BBF">
              <w:rPr>
                <w:rFonts w:cs="Helvetica"/>
                <w:color w:val="000000"/>
              </w:rPr>
              <w:t xml:space="preserve">sessment, and management (K), 22-26 </w:t>
            </w:r>
            <w:r w:rsidR="005468E4" w:rsidRPr="006250D6">
              <w:rPr>
                <w:rFonts w:cs="Helvetica"/>
                <w:b/>
                <w:color w:val="000000"/>
              </w:rPr>
              <w:t>September 2008</w:t>
            </w:r>
            <w:r w:rsidR="005468E4" w:rsidRPr="003B6BBF">
              <w:rPr>
                <w:rFonts w:cs="Helvetica"/>
                <w:color w:val="000000"/>
              </w:rPr>
              <w:t>, Halifax, Nova Scotia (Canada)</w:t>
            </w:r>
          </w:p>
          <w:p w14:paraId="4B075913" w14:textId="77777777" w:rsidR="005468E4" w:rsidRPr="003B6BBF" w:rsidRDefault="005468E4" w:rsidP="005468E4">
            <w:pPr>
              <w:pStyle w:val="ListBullet"/>
              <w:numPr>
                <w:ilvl w:val="0"/>
                <w:numId w:val="18"/>
              </w:numPr>
              <w:spacing w:line="240" w:lineRule="auto"/>
              <w:ind w:left="426" w:hanging="426"/>
              <w:jc w:val="both"/>
            </w:pPr>
            <w:r>
              <w:rPr>
                <w:rFonts w:cs="Helvetica"/>
                <w:color w:val="000000"/>
              </w:rPr>
              <w:t>Ferretti</w:t>
            </w:r>
            <w:r w:rsidRPr="003B6BBF">
              <w:rPr>
                <w:rFonts w:cs="Helvetica"/>
                <w:color w:val="000000"/>
              </w:rPr>
              <w:t>, F. Assessment of the Mediterranean swor</w:t>
            </w:r>
            <w:r>
              <w:rPr>
                <w:rFonts w:cs="Helvetica"/>
                <w:color w:val="000000"/>
              </w:rPr>
              <w:t>dfish based on the Italian har</w:t>
            </w:r>
            <w:r w:rsidRPr="003B6BBF">
              <w:rPr>
                <w:rFonts w:cs="Helvetica"/>
                <w:color w:val="000000"/>
              </w:rPr>
              <w:t xml:space="preserve">poon fishery data. HMAP-FMAP Workshop, 2-4 </w:t>
            </w:r>
            <w:r w:rsidRPr="004B6FC6">
              <w:rPr>
                <w:rFonts w:cs="Helvetica"/>
                <w:b/>
                <w:color w:val="000000"/>
              </w:rPr>
              <w:t>October 2008</w:t>
            </w:r>
            <w:r>
              <w:rPr>
                <w:rFonts w:cs="Helvetica"/>
                <w:color w:val="000000"/>
              </w:rPr>
              <w:t>, Dalhousie University, Halifax</w:t>
            </w:r>
            <w:r w:rsidRPr="003B6BBF">
              <w:rPr>
                <w:rFonts w:cs="Helvetica"/>
                <w:color w:val="000000"/>
              </w:rPr>
              <w:t>, Nova Scotia (Canada).</w:t>
            </w:r>
          </w:p>
          <w:p w14:paraId="73F108F0" w14:textId="77777777" w:rsidR="005468E4" w:rsidRPr="003B6BBF" w:rsidRDefault="005468E4" w:rsidP="005468E4">
            <w:pPr>
              <w:pStyle w:val="ListBullet"/>
              <w:numPr>
                <w:ilvl w:val="0"/>
                <w:numId w:val="18"/>
              </w:numPr>
              <w:spacing w:line="240" w:lineRule="auto"/>
              <w:ind w:left="426" w:hanging="426"/>
              <w:jc w:val="both"/>
            </w:pPr>
            <w:proofErr w:type="spellStart"/>
            <w:r w:rsidRPr="003B6BBF">
              <w:rPr>
                <w:rFonts w:cs="Helvetica"/>
                <w:color w:val="000000"/>
              </w:rPr>
              <w:t>Osio</w:t>
            </w:r>
            <w:proofErr w:type="spellEnd"/>
            <w:r w:rsidRPr="003B6BBF">
              <w:rPr>
                <w:rFonts w:cs="Helvetica"/>
                <w:color w:val="000000"/>
              </w:rPr>
              <w:t xml:space="preserve">, G. C. and Ferretti, F. Historical fisheries data in the Mediterranean Sea. ICES workshop on historical data on fisheries and fish (WKHIST), 1115 </w:t>
            </w:r>
            <w:r w:rsidRPr="004B6FC6">
              <w:rPr>
                <w:rFonts w:cs="Helvetica"/>
                <w:b/>
                <w:color w:val="000000"/>
              </w:rPr>
              <w:t>August 2008</w:t>
            </w:r>
            <w:r w:rsidRPr="003B6BBF">
              <w:rPr>
                <w:rFonts w:cs="Helvetica"/>
                <w:color w:val="000000"/>
              </w:rPr>
              <w:t>, ICES Headquarters, Copenhagen.</w:t>
            </w:r>
          </w:p>
          <w:p w14:paraId="00F0D3A1" w14:textId="77777777" w:rsidR="005468E4" w:rsidRPr="003B6BBF" w:rsidRDefault="005468E4" w:rsidP="005468E4">
            <w:pPr>
              <w:pStyle w:val="ListBullet"/>
              <w:numPr>
                <w:ilvl w:val="0"/>
                <w:numId w:val="18"/>
              </w:numPr>
              <w:spacing w:line="240" w:lineRule="auto"/>
              <w:ind w:left="426" w:hanging="426"/>
              <w:jc w:val="both"/>
            </w:pPr>
            <w:r>
              <w:rPr>
                <w:rFonts w:cs="Helvetica"/>
                <w:color w:val="000000"/>
              </w:rPr>
              <w:t>Ferretti</w:t>
            </w:r>
            <w:r w:rsidRPr="003B6BBF">
              <w:rPr>
                <w:rFonts w:cs="Helvetica"/>
                <w:color w:val="000000"/>
              </w:rPr>
              <w:t xml:space="preserve">, F. Losing large predatory sharks from the </w:t>
            </w:r>
            <w:proofErr w:type="spellStart"/>
            <w:r w:rsidRPr="003B6BBF">
              <w:rPr>
                <w:rFonts w:cs="Helvetica"/>
                <w:color w:val="000000"/>
              </w:rPr>
              <w:t>Mediteranean</w:t>
            </w:r>
            <w:proofErr w:type="spellEnd"/>
            <w:r w:rsidRPr="003B6BBF">
              <w:rPr>
                <w:rFonts w:cs="Helvetica"/>
                <w:color w:val="000000"/>
              </w:rPr>
              <w:t xml:space="preserve"> Sea. </w:t>
            </w:r>
            <w:proofErr w:type="spellStart"/>
            <w:r w:rsidRPr="003B6BBF">
              <w:rPr>
                <w:rFonts w:cs="Helvetica"/>
                <w:color w:val="000000"/>
              </w:rPr>
              <w:t>Lenfest</w:t>
            </w:r>
            <w:proofErr w:type="spellEnd"/>
            <w:r w:rsidRPr="003B6BBF">
              <w:rPr>
                <w:rFonts w:cs="Helvetica"/>
                <w:color w:val="000000"/>
              </w:rPr>
              <w:t xml:space="preserve"> Ocean Program Press Conference, 11 </w:t>
            </w:r>
            <w:r w:rsidRPr="004B6FC6">
              <w:rPr>
                <w:rFonts w:cs="Helvetica"/>
                <w:b/>
                <w:color w:val="000000"/>
              </w:rPr>
              <w:t>June 2008</w:t>
            </w:r>
            <w:r w:rsidRPr="003B6BBF">
              <w:rPr>
                <w:rFonts w:cs="Helvetica"/>
                <w:color w:val="000000"/>
              </w:rPr>
              <w:t>, Rome (Italy).</w:t>
            </w:r>
          </w:p>
          <w:p w14:paraId="31F38575" w14:textId="77777777" w:rsidR="005468E4" w:rsidRPr="003B6BBF" w:rsidRDefault="005468E4" w:rsidP="005468E4">
            <w:pPr>
              <w:pStyle w:val="ListBullet"/>
              <w:numPr>
                <w:ilvl w:val="0"/>
                <w:numId w:val="18"/>
              </w:numPr>
              <w:spacing w:line="240" w:lineRule="auto"/>
              <w:ind w:left="426" w:hanging="426"/>
              <w:jc w:val="both"/>
            </w:pPr>
            <w:proofErr w:type="spellStart"/>
            <w:r>
              <w:rPr>
                <w:rFonts w:cs="Helvetica"/>
                <w:color w:val="000000"/>
              </w:rPr>
              <w:t>McClenachan</w:t>
            </w:r>
            <w:proofErr w:type="spellEnd"/>
            <w:r w:rsidRPr="003B6BBF">
              <w:rPr>
                <w:rFonts w:cs="Helvetica"/>
                <w:color w:val="000000"/>
              </w:rPr>
              <w:t xml:space="preserve">, L., F. Ferretti, H.K. </w:t>
            </w:r>
            <w:proofErr w:type="spellStart"/>
            <w:r w:rsidRPr="003B6BBF">
              <w:rPr>
                <w:rFonts w:cs="Helvetica"/>
                <w:color w:val="000000"/>
              </w:rPr>
              <w:t>Lotze</w:t>
            </w:r>
            <w:proofErr w:type="spellEnd"/>
            <w:r w:rsidRPr="003B6BBF">
              <w:rPr>
                <w:rFonts w:cs="Helvetica"/>
                <w:color w:val="000000"/>
              </w:rPr>
              <w:t xml:space="preserve">, B. </w:t>
            </w:r>
            <w:proofErr w:type="spellStart"/>
            <w:r w:rsidRPr="003B6BBF">
              <w:rPr>
                <w:rFonts w:cs="Helvetica"/>
                <w:color w:val="000000"/>
              </w:rPr>
              <w:t>MacKenzie</w:t>
            </w:r>
            <w:proofErr w:type="spellEnd"/>
            <w:r w:rsidRPr="003B6BBF">
              <w:rPr>
                <w:rFonts w:cs="Helvetica"/>
                <w:color w:val="000000"/>
              </w:rPr>
              <w:t xml:space="preserve"> &amp; G.C. </w:t>
            </w:r>
            <w:proofErr w:type="spellStart"/>
            <w:r w:rsidRPr="003B6BBF">
              <w:rPr>
                <w:rFonts w:cs="Helvetica"/>
                <w:color w:val="000000"/>
              </w:rPr>
              <w:t>Osio</w:t>
            </w:r>
            <w:proofErr w:type="spellEnd"/>
            <w:r w:rsidRPr="003B6BBF">
              <w:rPr>
                <w:rFonts w:cs="Helvetica"/>
                <w:color w:val="000000"/>
              </w:rPr>
              <w:t>. 200</w:t>
            </w:r>
            <w:r>
              <w:rPr>
                <w:rFonts w:cs="Helvetica"/>
                <w:color w:val="000000"/>
              </w:rPr>
              <w:t>8. Ecosys</w:t>
            </w:r>
            <w:r w:rsidRPr="003B6BBF">
              <w:rPr>
                <w:rFonts w:cs="Helvetica"/>
                <w:color w:val="000000"/>
              </w:rPr>
              <w:t xml:space="preserve">tems in Search of Recovery: The Caribbean, Mediterranean, and Baltic Seas. AAAS Annual Meeting, 14-18 </w:t>
            </w:r>
            <w:r w:rsidRPr="004B6FC6">
              <w:rPr>
                <w:rFonts w:cs="Helvetica"/>
                <w:b/>
                <w:color w:val="000000"/>
              </w:rPr>
              <w:t>February 2008</w:t>
            </w:r>
            <w:r w:rsidRPr="003B6BBF">
              <w:rPr>
                <w:rFonts w:cs="Helvetica"/>
                <w:color w:val="000000"/>
              </w:rPr>
              <w:t>, Boston (USA).</w:t>
            </w:r>
          </w:p>
          <w:p w14:paraId="6653954C" w14:textId="5BDD7B33" w:rsidR="005468E4" w:rsidRPr="003B6BBF" w:rsidRDefault="00D47B9C" w:rsidP="005468E4">
            <w:pPr>
              <w:pStyle w:val="ListBullet"/>
              <w:numPr>
                <w:ilvl w:val="0"/>
                <w:numId w:val="18"/>
              </w:numPr>
              <w:spacing w:line="240" w:lineRule="auto"/>
              <w:ind w:left="426" w:hanging="426"/>
              <w:jc w:val="both"/>
            </w:pPr>
            <w:r>
              <w:rPr>
                <w:rFonts w:cs="Helvetica"/>
                <w:color w:val="000000"/>
              </w:rPr>
              <w:t>Baum (speaker)</w:t>
            </w:r>
            <w:r w:rsidR="005468E4" w:rsidRPr="003B6BBF">
              <w:rPr>
                <w:rFonts w:cs="Helvetica"/>
                <w:color w:val="000000"/>
              </w:rPr>
              <w:t>, J.K., L</w:t>
            </w:r>
            <w:r>
              <w:rPr>
                <w:rFonts w:cs="Helvetica"/>
                <w:color w:val="000000"/>
              </w:rPr>
              <w:t xml:space="preserve">. </w:t>
            </w:r>
            <w:proofErr w:type="spellStart"/>
            <w:r>
              <w:rPr>
                <w:rFonts w:cs="Helvetica"/>
                <w:color w:val="000000"/>
              </w:rPr>
              <w:t>Lucifora</w:t>
            </w:r>
            <w:proofErr w:type="spellEnd"/>
            <w:r>
              <w:rPr>
                <w:rFonts w:cs="Helvetica"/>
                <w:color w:val="000000"/>
              </w:rPr>
              <w:t xml:space="preserve"> (speaker)</w:t>
            </w:r>
            <w:r w:rsidR="005468E4">
              <w:rPr>
                <w:rFonts w:cs="Helvetica"/>
                <w:color w:val="000000"/>
              </w:rPr>
              <w:t xml:space="preserve"> &amp; F. F</w:t>
            </w:r>
            <w:r>
              <w:rPr>
                <w:rFonts w:cs="Helvetica"/>
                <w:color w:val="000000"/>
              </w:rPr>
              <w:t>erretti (speaker)</w:t>
            </w:r>
            <w:r w:rsidR="005468E4" w:rsidRPr="003B6BBF">
              <w:rPr>
                <w:rFonts w:cs="Helvetica"/>
                <w:color w:val="000000"/>
              </w:rPr>
              <w:t xml:space="preserve">. The </w:t>
            </w:r>
            <w:r w:rsidR="005468E4">
              <w:rPr>
                <w:rFonts w:cs="Helvetica"/>
                <w:color w:val="000000"/>
              </w:rPr>
              <w:t>Global Shark Assessment. Scien</w:t>
            </w:r>
            <w:r w:rsidR="005468E4" w:rsidRPr="003B6BBF">
              <w:rPr>
                <w:rFonts w:cs="Helvetica"/>
                <w:color w:val="000000"/>
              </w:rPr>
              <w:t>tific and conservation achievements to date and fort</w:t>
            </w:r>
            <w:r w:rsidR="005468E4">
              <w:rPr>
                <w:rFonts w:cs="Helvetica"/>
                <w:color w:val="000000"/>
              </w:rPr>
              <w:t>hcoming contributions. Pew Con</w:t>
            </w:r>
            <w:r w:rsidR="005468E4" w:rsidRPr="003B6BBF">
              <w:rPr>
                <w:rFonts w:cs="Helvetica"/>
                <w:color w:val="000000"/>
              </w:rPr>
              <w:t xml:space="preserve">ference series on supported shark research, 27 </w:t>
            </w:r>
            <w:r w:rsidR="005468E4" w:rsidRPr="004B6FC6">
              <w:rPr>
                <w:rFonts w:cs="Helvetica"/>
                <w:b/>
                <w:color w:val="000000"/>
              </w:rPr>
              <w:t>November 2007</w:t>
            </w:r>
            <w:r w:rsidR="005468E4" w:rsidRPr="003B6BBF">
              <w:rPr>
                <w:rFonts w:cs="Helvetica"/>
                <w:color w:val="000000"/>
              </w:rPr>
              <w:t>. Dalhousie University, Halifax, Nova Scotia (Canada).</w:t>
            </w:r>
          </w:p>
          <w:p w14:paraId="2F936801" w14:textId="77777777" w:rsidR="005468E4" w:rsidRPr="003B6BBF" w:rsidRDefault="005468E4" w:rsidP="005468E4">
            <w:pPr>
              <w:pStyle w:val="ListBullet"/>
              <w:numPr>
                <w:ilvl w:val="0"/>
                <w:numId w:val="18"/>
              </w:numPr>
              <w:spacing w:line="240" w:lineRule="auto"/>
              <w:ind w:left="426" w:hanging="426"/>
              <w:jc w:val="both"/>
            </w:pPr>
            <w:proofErr w:type="spellStart"/>
            <w:r>
              <w:rPr>
                <w:rFonts w:cs="Helvetica"/>
                <w:color w:val="000000"/>
              </w:rPr>
              <w:t>Osio</w:t>
            </w:r>
            <w:proofErr w:type="spellEnd"/>
            <w:r w:rsidRPr="003B6BBF">
              <w:rPr>
                <w:rFonts w:cs="Helvetica"/>
                <w:color w:val="000000"/>
              </w:rPr>
              <w:t xml:space="preserve"> G.C. &amp; F. Ferretti. </w:t>
            </w:r>
            <w:proofErr w:type="spellStart"/>
            <w:r w:rsidRPr="003B6BBF">
              <w:rPr>
                <w:rFonts w:cs="Helvetica"/>
                <w:color w:val="000000"/>
              </w:rPr>
              <w:t>Modelling</w:t>
            </w:r>
            <w:proofErr w:type="spellEnd"/>
            <w:r w:rsidRPr="003B6BBF">
              <w:rPr>
                <w:rFonts w:cs="Helvetica"/>
                <w:color w:val="000000"/>
              </w:rPr>
              <w:t xml:space="preserve"> the historical trends of the Adriatic Sea </w:t>
            </w:r>
            <w:proofErr w:type="spellStart"/>
            <w:r w:rsidRPr="003B6BBF">
              <w:rPr>
                <w:rFonts w:cs="Helvetica"/>
                <w:color w:val="000000"/>
              </w:rPr>
              <w:t>demersal</w:t>
            </w:r>
            <w:proofErr w:type="spellEnd"/>
            <w:r w:rsidRPr="003B6BBF">
              <w:rPr>
                <w:rFonts w:cs="Helvetica"/>
                <w:color w:val="000000"/>
              </w:rPr>
              <w:t xml:space="preserve"> assemblages as a basis for ecosystem recovery. ECEM Conference, 27-30 </w:t>
            </w:r>
            <w:r w:rsidRPr="004B6FC6">
              <w:rPr>
                <w:rFonts w:cs="Helvetica"/>
                <w:b/>
                <w:color w:val="000000"/>
              </w:rPr>
              <w:t>November 2007</w:t>
            </w:r>
            <w:r w:rsidRPr="003B6BBF">
              <w:rPr>
                <w:rFonts w:cs="Helvetica"/>
                <w:color w:val="000000"/>
              </w:rPr>
              <w:t>, Trieste (Italy).</w:t>
            </w:r>
          </w:p>
          <w:p w14:paraId="4509B2FF" w14:textId="77777777" w:rsidR="005468E4" w:rsidRPr="003B6BBF" w:rsidRDefault="005468E4" w:rsidP="005468E4">
            <w:pPr>
              <w:pStyle w:val="ListBullet"/>
              <w:numPr>
                <w:ilvl w:val="0"/>
                <w:numId w:val="18"/>
              </w:numPr>
              <w:spacing w:line="240" w:lineRule="auto"/>
              <w:ind w:left="426" w:hanging="426"/>
              <w:jc w:val="both"/>
            </w:pPr>
            <w:r>
              <w:rPr>
                <w:rFonts w:cs="Helvetica"/>
                <w:color w:val="000000"/>
              </w:rPr>
              <w:t>Ferretti</w:t>
            </w:r>
            <w:r w:rsidRPr="003B6BBF">
              <w:rPr>
                <w:rFonts w:cs="Helvetica"/>
                <w:color w:val="000000"/>
              </w:rPr>
              <w:t xml:space="preserve">, F., R.A. Myers, G.C. </w:t>
            </w:r>
            <w:proofErr w:type="spellStart"/>
            <w:r w:rsidRPr="003B6BBF">
              <w:rPr>
                <w:rFonts w:cs="Helvetica"/>
                <w:color w:val="000000"/>
              </w:rPr>
              <w:t>Osio</w:t>
            </w:r>
            <w:proofErr w:type="spellEnd"/>
            <w:r w:rsidRPr="003B6BBF">
              <w:rPr>
                <w:rFonts w:cs="Helvetica"/>
                <w:color w:val="000000"/>
              </w:rPr>
              <w:t xml:space="preserve">, H.K. </w:t>
            </w:r>
            <w:proofErr w:type="spellStart"/>
            <w:r w:rsidRPr="003B6BBF">
              <w:rPr>
                <w:rFonts w:cs="Helvetica"/>
                <w:color w:val="000000"/>
              </w:rPr>
              <w:t>Lotze</w:t>
            </w:r>
            <w:proofErr w:type="spellEnd"/>
            <w:r w:rsidRPr="003B6BBF">
              <w:rPr>
                <w:rFonts w:cs="Helvetica"/>
                <w:color w:val="000000"/>
              </w:rPr>
              <w:t xml:space="preserve"> &amp; A.A. Rosenberg. 2007. The Mediterranean Sea: a case study to explain the ecological role of elasmobranchs in the marine ecosystem. Joint Italian Association of Oceanography and Limnology (AIOL) - Italian Ecological Society (</w:t>
            </w:r>
            <w:proofErr w:type="spellStart"/>
            <w:r w:rsidRPr="003B6BBF">
              <w:rPr>
                <w:rFonts w:cs="Helvetica"/>
                <w:color w:val="000000"/>
              </w:rPr>
              <w:t>SItE</w:t>
            </w:r>
            <w:proofErr w:type="spellEnd"/>
            <w:r w:rsidRPr="003B6BBF">
              <w:rPr>
                <w:rFonts w:cs="Helvetica"/>
                <w:color w:val="000000"/>
              </w:rPr>
              <w:t xml:space="preserve">) meeting, 17-20 </w:t>
            </w:r>
            <w:r w:rsidRPr="006250D6">
              <w:rPr>
                <w:rFonts w:cs="Helvetica"/>
                <w:b/>
                <w:color w:val="000000"/>
              </w:rPr>
              <w:t>September 2007</w:t>
            </w:r>
            <w:r w:rsidRPr="003B6BBF">
              <w:rPr>
                <w:rFonts w:cs="Helvetica"/>
                <w:color w:val="000000"/>
              </w:rPr>
              <w:t xml:space="preserve">, </w:t>
            </w:r>
            <w:proofErr w:type="spellStart"/>
            <w:r w:rsidRPr="003B6BBF">
              <w:rPr>
                <w:rFonts w:cs="Helvetica"/>
                <w:color w:val="000000"/>
              </w:rPr>
              <w:t>Ancona</w:t>
            </w:r>
            <w:proofErr w:type="spellEnd"/>
            <w:r w:rsidRPr="003B6BBF">
              <w:rPr>
                <w:rFonts w:cs="Helvetica"/>
                <w:color w:val="000000"/>
              </w:rPr>
              <w:t xml:space="preserve"> (Italy).</w:t>
            </w:r>
            <w:r>
              <w:rPr>
                <w:rFonts w:cs="Helvetica"/>
                <w:color w:val="000000"/>
              </w:rPr>
              <w:t xml:space="preserve"> </w:t>
            </w:r>
            <w:r w:rsidRPr="006250D6">
              <w:rPr>
                <w:rFonts w:cs="Helvetica"/>
                <w:b/>
                <w:color w:val="000000"/>
              </w:rPr>
              <w:t>Invited speaker</w:t>
            </w:r>
            <w:r>
              <w:rPr>
                <w:rFonts w:cs="Helvetica"/>
                <w:color w:val="000000"/>
              </w:rPr>
              <w:t>.</w:t>
            </w:r>
          </w:p>
          <w:p w14:paraId="2024C92A" w14:textId="77777777" w:rsidR="005468E4" w:rsidRPr="003B6BBF" w:rsidRDefault="005468E4" w:rsidP="005468E4">
            <w:pPr>
              <w:pStyle w:val="ListBullet"/>
              <w:numPr>
                <w:ilvl w:val="0"/>
                <w:numId w:val="18"/>
              </w:numPr>
              <w:spacing w:line="240" w:lineRule="auto"/>
              <w:ind w:left="426" w:hanging="426"/>
              <w:jc w:val="both"/>
            </w:pPr>
            <w:r>
              <w:rPr>
                <w:rFonts w:cs="Helvetica"/>
                <w:color w:val="000000"/>
              </w:rPr>
              <w:t>Ferretti</w:t>
            </w:r>
            <w:r w:rsidRPr="003B6BBF">
              <w:rPr>
                <w:rFonts w:cs="Helvetica"/>
                <w:color w:val="000000"/>
              </w:rPr>
              <w:t xml:space="preserve">, F. Long term analyses of </w:t>
            </w:r>
            <w:proofErr w:type="spellStart"/>
            <w:r w:rsidRPr="003B6BBF">
              <w:rPr>
                <w:rFonts w:cs="Helvetica"/>
                <w:color w:val="000000"/>
              </w:rPr>
              <w:t>demersal</w:t>
            </w:r>
            <w:proofErr w:type="spellEnd"/>
            <w:r w:rsidRPr="003B6BBF">
              <w:rPr>
                <w:rFonts w:cs="Helvetica"/>
                <w:color w:val="000000"/>
              </w:rPr>
              <w:t xml:space="preserve"> fish communities in the Adriatic Sea from multiple scientific surveys. Workshop on Statistical Methods for Marine Ecological Data. 7-8 </w:t>
            </w:r>
            <w:r w:rsidRPr="006250D6">
              <w:rPr>
                <w:rFonts w:cs="Helvetica"/>
                <w:b/>
                <w:color w:val="000000"/>
              </w:rPr>
              <w:t>June 2007</w:t>
            </w:r>
            <w:r w:rsidRPr="003B6BBF">
              <w:rPr>
                <w:rFonts w:cs="Helvetica"/>
                <w:color w:val="000000"/>
              </w:rPr>
              <w:t>, Dalhousie University, Halifax, Nova Scotia (Canada).</w:t>
            </w:r>
          </w:p>
          <w:p w14:paraId="3E4612A5" w14:textId="77777777" w:rsidR="005468E4" w:rsidRPr="003B6BBF" w:rsidRDefault="005468E4" w:rsidP="005468E4">
            <w:pPr>
              <w:pStyle w:val="ListBullet"/>
              <w:numPr>
                <w:ilvl w:val="0"/>
                <w:numId w:val="18"/>
              </w:numPr>
              <w:spacing w:line="240" w:lineRule="auto"/>
              <w:ind w:left="426" w:hanging="426"/>
            </w:pPr>
            <w:r>
              <w:rPr>
                <w:rFonts w:cs="Helvetica"/>
                <w:color w:val="000000"/>
              </w:rPr>
              <w:t>Ferretti</w:t>
            </w:r>
            <w:r w:rsidRPr="003B6BBF">
              <w:rPr>
                <w:rFonts w:cs="Helvetica"/>
                <w:color w:val="000000"/>
              </w:rPr>
              <w:t xml:space="preserve">, F. 2007. Status of Mediterranean elasmobranchs: a preliminary overview. WWF-Italia, 3 </w:t>
            </w:r>
            <w:r w:rsidRPr="006250D6">
              <w:rPr>
                <w:rFonts w:cs="Helvetica"/>
                <w:b/>
                <w:color w:val="000000"/>
              </w:rPr>
              <w:t>January 2007</w:t>
            </w:r>
            <w:r w:rsidRPr="003B6BBF">
              <w:rPr>
                <w:rFonts w:cs="Helvetica"/>
                <w:color w:val="000000"/>
              </w:rPr>
              <w:t>, Rome (Italy).</w:t>
            </w:r>
          </w:p>
          <w:p w14:paraId="21461B3C" w14:textId="77777777" w:rsidR="005468E4" w:rsidRPr="003B6BBF" w:rsidRDefault="005468E4" w:rsidP="005468E4">
            <w:pPr>
              <w:pStyle w:val="ListBullet"/>
              <w:numPr>
                <w:ilvl w:val="0"/>
                <w:numId w:val="18"/>
              </w:numPr>
              <w:spacing w:line="240" w:lineRule="auto"/>
              <w:ind w:left="426" w:hanging="426"/>
            </w:pPr>
            <w:r>
              <w:rPr>
                <w:rFonts w:cs="Helvetica"/>
                <w:color w:val="000000"/>
              </w:rPr>
              <w:t>Ferretti</w:t>
            </w:r>
            <w:r w:rsidRPr="003B6BBF">
              <w:rPr>
                <w:rFonts w:cs="Helvetica"/>
                <w:color w:val="000000"/>
              </w:rPr>
              <w:t xml:space="preserve"> F. By-catch of sharks in the Mediterranean: mitigation tools. Workshop on the Mediterranean Cartilaginous Fish with emphasis o</w:t>
            </w:r>
            <w:r>
              <w:rPr>
                <w:rFonts w:cs="Helvetica"/>
                <w:color w:val="000000"/>
              </w:rPr>
              <w:t>n Southern and Eastern Mediter</w:t>
            </w:r>
            <w:r w:rsidRPr="003B6BBF">
              <w:rPr>
                <w:rFonts w:cs="Helvetica"/>
                <w:color w:val="000000"/>
              </w:rPr>
              <w:t xml:space="preserve">ranean, 14-16 October 2005, Istanbul (Turkey). </w:t>
            </w:r>
            <w:r w:rsidRPr="006250D6">
              <w:rPr>
                <w:rFonts w:cs="Helvetica"/>
                <w:b/>
                <w:color w:val="000000"/>
              </w:rPr>
              <w:t>Invited Speaker</w:t>
            </w:r>
          </w:p>
          <w:p w14:paraId="198F97BA" w14:textId="77777777" w:rsidR="005468E4" w:rsidRPr="003B6BBF" w:rsidRDefault="005468E4" w:rsidP="005468E4">
            <w:pPr>
              <w:pStyle w:val="ListBullet"/>
              <w:numPr>
                <w:ilvl w:val="0"/>
                <w:numId w:val="18"/>
              </w:numPr>
              <w:spacing w:line="240" w:lineRule="auto"/>
              <w:ind w:left="426" w:hanging="426"/>
            </w:pPr>
            <w:r>
              <w:rPr>
                <w:rFonts w:cs="Helvetica"/>
                <w:color w:val="000000"/>
              </w:rPr>
              <w:t>Ferretti</w:t>
            </w:r>
            <w:r w:rsidRPr="003B6BBF">
              <w:rPr>
                <w:rFonts w:cs="Helvetica"/>
                <w:color w:val="000000"/>
              </w:rPr>
              <w:t xml:space="preserve"> F., R.A. Myers, P. Sartor &amp; F. Serena. </w:t>
            </w:r>
            <w:r>
              <w:rPr>
                <w:rFonts w:cs="Helvetica"/>
                <w:color w:val="000000"/>
              </w:rPr>
              <w:t xml:space="preserve">Long Term Dynamics of the </w:t>
            </w:r>
            <w:proofErr w:type="spellStart"/>
            <w:r>
              <w:rPr>
                <w:rFonts w:cs="Helvetica"/>
                <w:color w:val="000000"/>
              </w:rPr>
              <w:t>Chon</w:t>
            </w:r>
            <w:r w:rsidRPr="003B6BBF">
              <w:rPr>
                <w:rFonts w:cs="Helvetica"/>
                <w:color w:val="000000"/>
              </w:rPr>
              <w:t>drichthyan</w:t>
            </w:r>
            <w:proofErr w:type="spellEnd"/>
            <w:r w:rsidRPr="003B6BBF">
              <w:rPr>
                <w:rFonts w:cs="Helvetica"/>
                <w:color w:val="000000"/>
              </w:rPr>
              <w:t xml:space="preserve"> Fish Community in the Upper Tyrrhenia</w:t>
            </w:r>
            <w:r>
              <w:rPr>
                <w:rFonts w:cs="Helvetica"/>
                <w:color w:val="000000"/>
              </w:rPr>
              <w:t>n Sea. ICES Annual Science Con</w:t>
            </w:r>
            <w:r w:rsidRPr="003B6BBF">
              <w:rPr>
                <w:rFonts w:cs="Helvetica"/>
                <w:color w:val="000000"/>
              </w:rPr>
              <w:t xml:space="preserve">ference, theme session on elasmobranch fisheries science (N), 20-24 </w:t>
            </w:r>
            <w:r w:rsidRPr="006250D6">
              <w:rPr>
                <w:rFonts w:cs="Helvetica"/>
                <w:b/>
                <w:color w:val="000000"/>
              </w:rPr>
              <w:t>September 2005</w:t>
            </w:r>
            <w:r w:rsidRPr="003B6BBF">
              <w:rPr>
                <w:rFonts w:cs="Helvetica"/>
                <w:color w:val="000000"/>
              </w:rPr>
              <w:t>, Aberdeen, Scotland (U.K)</w:t>
            </w:r>
          </w:p>
          <w:p w14:paraId="34BC86A0" w14:textId="77777777" w:rsidR="005468E4" w:rsidRPr="003B6BBF" w:rsidRDefault="005468E4" w:rsidP="005468E4">
            <w:pPr>
              <w:pStyle w:val="ListBullet"/>
              <w:numPr>
                <w:ilvl w:val="0"/>
                <w:numId w:val="18"/>
              </w:numPr>
              <w:spacing w:line="240" w:lineRule="auto"/>
              <w:ind w:left="426" w:hanging="426"/>
            </w:pPr>
            <w:proofErr w:type="spellStart"/>
            <w:r>
              <w:rPr>
                <w:rFonts w:cs="Helvetica"/>
                <w:color w:val="000000"/>
              </w:rPr>
              <w:t>Lucifora</w:t>
            </w:r>
            <w:proofErr w:type="spellEnd"/>
            <w:r w:rsidRPr="003B6BBF">
              <w:rPr>
                <w:rFonts w:cs="Helvetica"/>
                <w:color w:val="000000"/>
              </w:rPr>
              <w:t xml:space="preserve"> L., F. Ferretti &amp; R. A. Myers. Shark management: the Good, the Bad and the Ugly. Mote Marine Laboratory Symposium, 9-11 </w:t>
            </w:r>
            <w:r w:rsidRPr="006250D6">
              <w:rPr>
                <w:rFonts w:cs="Helvetica"/>
                <w:b/>
                <w:color w:val="000000"/>
              </w:rPr>
              <w:t>November 2004</w:t>
            </w:r>
            <w:r w:rsidRPr="003B6BBF">
              <w:rPr>
                <w:rFonts w:cs="Helvetica"/>
                <w:color w:val="000000"/>
              </w:rPr>
              <w:t>, Sarasota, Florida (U.S.A).</w:t>
            </w:r>
          </w:p>
          <w:p w14:paraId="7C317C6E" w14:textId="3DE4945A" w:rsidR="005E2E3F" w:rsidRDefault="005468E4" w:rsidP="00270F68">
            <w:pPr>
              <w:pStyle w:val="ListBullet"/>
              <w:numPr>
                <w:ilvl w:val="0"/>
                <w:numId w:val="18"/>
              </w:numPr>
              <w:spacing w:line="240" w:lineRule="auto"/>
              <w:ind w:left="426" w:hanging="426"/>
            </w:pPr>
            <w:proofErr w:type="spellStart"/>
            <w:r>
              <w:rPr>
                <w:rFonts w:cs="Helvetica"/>
                <w:color w:val="000000"/>
              </w:rPr>
              <w:t>Ricard</w:t>
            </w:r>
            <w:proofErr w:type="spellEnd"/>
            <w:r w:rsidRPr="003B6BBF">
              <w:rPr>
                <w:rFonts w:cs="Helvetica"/>
                <w:color w:val="000000"/>
              </w:rPr>
              <w:t xml:space="preserve"> D., R.A. Myers, L. </w:t>
            </w:r>
            <w:proofErr w:type="spellStart"/>
            <w:r w:rsidRPr="003B6BBF">
              <w:rPr>
                <w:rFonts w:cs="Helvetica"/>
                <w:color w:val="000000"/>
              </w:rPr>
              <w:t>Lucifora</w:t>
            </w:r>
            <w:proofErr w:type="spellEnd"/>
            <w:r w:rsidRPr="003B6BBF">
              <w:rPr>
                <w:rFonts w:cs="Helvetica"/>
                <w:color w:val="000000"/>
              </w:rPr>
              <w:t xml:space="preserve">, F. Ferretti &amp; A. Porter. Integrating the OBIS schema into the information system that supports the Pew Global Shark Assessment. Ocean Biodiversity Informatics International Conference on Marine Biodiversity Data Management, 29 November - 1 </w:t>
            </w:r>
            <w:r w:rsidRPr="006250D6">
              <w:rPr>
                <w:rFonts w:cs="Helvetica"/>
                <w:b/>
                <w:color w:val="000000"/>
              </w:rPr>
              <w:t>December 2004</w:t>
            </w:r>
            <w:r w:rsidRPr="003B6BBF">
              <w:rPr>
                <w:rFonts w:cs="Helvetica"/>
                <w:color w:val="000000"/>
              </w:rPr>
              <w:t>, Hamburg (Germany).</w:t>
            </w:r>
          </w:p>
        </w:tc>
      </w:tr>
    </w:tbl>
    <w:p w14:paraId="540522E4" w14:textId="170B6B40" w:rsidR="001A0CDC" w:rsidRDefault="001A0CDC" w:rsidP="001A0CDC">
      <w:pPr>
        <w:pStyle w:val="Heading1"/>
        <w:spacing w:before="200" w:after="0"/>
        <w:ind w:left="-709"/>
      </w:pPr>
      <w:r>
        <w:t>Posters</w:t>
      </w:r>
    </w:p>
    <w:tbl>
      <w:tblPr>
        <w:tblStyle w:val="CVDetails"/>
        <w:tblW w:w="4998" w:type="pct"/>
        <w:tblLook w:val="04A0" w:firstRow="1" w:lastRow="0" w:firstColumn="1" w:lastColumn="0" w:noHBand="0" w:noVBand="1"/>
      </w:tblPr>
      <w:tblGrid>
        <w:gridCol w:w="9356"/>
      </w:tblGrid>
      <w:tr w:rsidR="001A0CDC" w14:paraId="2C2577DD" w14:textId="77777777" w:rsidTr="00776A5A">
        <w:trPr>
          <w:trHeight w:val="760"/>
        </w:trPr>
        <w:tc>
          <w:tcPr>
            <w:tcW w:w="5000" w:type="pct"/>
          </w:tcPr>
          <w:p w14:paraId="0E38DF06" w14:textId="43825814" w:rsidR="001A0CDC" w:rsidRPr="0025316F" w:rsidRDefault="001A0CDC" w:rsidP="001A0CDC">
            <w:pPr>
              <w:pStyle w:val="ListBullet"/>
              <w:numPr>
                <w:ilvl w:val="0"/>
                <w:numId w:val="24"/>
              </w:numPr>
              <w:rPr>
                <w:lang w:val="en-CA" w:bidi="en-US"/>
              </w:rPr>
            </w:pPr>
            <w:r w:rsidRPr="0025316F">
              <w:rPr>
                <w:lang w:val="it-IT" w:bidi="en-US"/>
              </w:rPr>
              <w:t>Leone,</w:t>
            </w:r>
            <w:r>
              <w:rPr>
                <w:lang w:val="it-IT" w:bidi="en-US"/>
              </w:rPr>
              <w:t xml:space="preserve"> A. </w:t>
            </w:r>
            <w:proofErr w:type="spellStart"/>
            <w:r w:rsidRPr="0025316F">
              <w:rPr>
                <w:lang w:val="it-IT" w:bidi="en-US"/>
              </w:rPr>
              <w:t>Carlisle</w:t>
            </w:r>
            <w:proofErr w:type="spellEnd"/>
            <w:r w:rsidRPr="0025316F">
              <w:rPr>
                <w:lang w:val="it-IT" w:bidi="en-US"/>
              </w:rPr>
              <w:t>,</w:t>
            </w:r>
            <w:r>
              <w:rPr>
                <w:lang w:val="it-IT" w:bidi="en-US"/>
              </w:rPr>
              <w:t xml:space="preserve"> A., </w:t>
            </w:r>
            <w:r w:rsidRPr="0025316F">
              <w:rPr>
                <w:lang w:val="it-IT" w:bidi="en-US"/>
              </w:rPr>
              <w:t>Serena,</w:t>
            </w:r>
            <w:r>
              <w:rPr>
                <w:lang w:val="it-IT" w:bidi="en-US"/>
              </w:rPr>
              <w:t xml:space="preserve"> F., </w:t>
            </w:r>
            <w:proofErr w:type="spellStart"/>
            <w:r w:rsidRPr="0025316F">
              <w:rPr>
                <w:lang w:val="it-IT" w:bidi="en-US"/>
              </w:rPr>
              <w:t>Leeney</w:t>
            </w:r>
            <w:proofErr w:type="spellEnd"/>
            <w:r w:rsidRPr="0025316F">
              <w:rPr>
                <w:lang w:val="it-IT" w:bidi="en-US"/>
              </w:rPr>
              <w:t>,</w:t>
            </w:r>
            <w:r>
              <w:rPr>
                <w:lang w:val="it-IT" w:bidi="en-US"/>
              </w:rPr>
              <w:t xml:space="preserve"> R., </w:t>
            </w:r>
            <w:proofErr w:type="spellStart"/>
            <w:r w:rsidRPr="0025316F">
              <w:rPr>
                <w:lang w:val="it-IT" w:bidi="en-US"/>
              </w:rPr>
              <w:t>Litvin</w:t>
            </w:r>
            <w:proofErr w:type="spellEnd"/>
            <w:r>
              <w:rPr>
                <w:lang w:val="it-IT" w:bidi="en-US"/>
              </w:rPr>
              <w:t>, S.Y,</w:t>
            </w:r>
            <w:r w:rsidRPr="0025316F">
              <w:rPr>
                <w:lang w:val="it-IT" w:bidi="en-US"/>
              </w:rPr>
              <w:t xml:space="preserve"> &amp;</w:t>
            </w:r>
            <w:r>
              <w:rPr>
                <w:lang w:val="it-IT" w:bidi="en-US"/>
              </w:rPr>
              <w:t xml:space="preserve"> </w:t>
            </w:r>
            <w:r w:rsidRPr="0025316F">
              <w:rPr>
                <w:lang w:val="it-IT" w:bidi="en-US"/>
              </w:rPr>
              <w:t>Ferretti</w:t>
            </w:r>
            <w:r>
              <w:rPr>
                <w:lang w:val="it-IT" w:bidi="en-US"/>
              </w:rPr>
              <w:t xml:space="preserve">, F. </w:t>
            </w:r>
            <w:r w:rsidRPr="0025316F">
              <w:rPr>
                <w:lang w:bidi="en-US"/>
              </w:rPr>
              <w:t>Restoring the history of sawfish in the Mediterranean from museum exhibits</w:t>
            </w:r>
            <w:r>
              <w:rPr>
                <w:lang w:bidi="en-US"/>
              </w:rPr>
              <w:t xml:space="preserve">. Annual Conference of the Italian Association of Scientific Museums (ANMS). </w:t>
            </w:r>
            <w:r w:rsidRPr="0025316F">
              <w:rPr>
                <w:b/>
                <w:lang w:bidi="en-US"/>
              </w:rPr>
              <w:t>12 October 2014</w:t>
            </w:r>
            <w:r>
              <w:rPr>
                <w:lang w:bidi="en-US"/>
              </w:rPr>
              <w:t>, Livorno, Italy.</w:t>
            </w:r>
          </w:p>
          <w:p w14:paraId="5B96E0D7" w14:textId="112E377A" w:rsidR="001A0CDC" w:rsidRDefault="001A0CDC" w:rsidP="001A0CDC">
            <w:pPr>
              <w:pStyle w:val="ListBullet"/>
              <w:numPr>
                <w:ilvl w:val="0"/>
                <w:numId w:val="24"/>
              </w:numPr>
              <w:rPr>
                <w:lang w:bidi="en-US"/>
              </w:rPr>
            </w:pPr>
            <w:proofErr w:type="spellStart"/>
            <w:r>
              <w:rPr>
                <w:bCs/>
                <w:lang w:bidi="en-US"/>
              </w:rPr>
              <w:t>Adelson</w:t>
            </w:r>
            <w:proofErr w:type="spellEnd"/>
            <w:r>
              <w:rPr>
                <w:bCs/>
                <w:lang w:bidi="en-US"/>
              </w:rPr>
              <w:t xml:space="preserve">, A., Ferretti, F. &amp; </w:t>
            </w:r>
            <w:proofErr w:type="spellStart"/>
            <w:r>
              <w:rPr>
                <w:bCs/>
                <w:lang w:bidi="en-US"/>
              </w:rPr>
              <w:t>Micheli</w:t>
            </w:r>
            <w:proofErr w:type="spellEnd"/>
            <w:r>
              <w:rPr>
                <w:bCs/>
                <w:lang w:bidi="en-US"/>
              </w:rPr>
              <w:t>, G.</w:t>
            </w:r>
            <w:r>
              <w:rPr>
                <w:lang w:bidi="en-US"/>
              </w:rPr>
              <w:t xml:space="preserve"> Changing abundances of white sharks (</w:t>
            </w:r>
            <w:proofErr w:type="spellStart"/>
            <w:r w:rsidRPr="001A0CDC">
              <w:rPr>
                <w:i/>
                <w:lang w:bidi="en-US"/>
              </w:rPr>
              <w:t>Carcharodon</w:t>
            </w:r>
            <w:proofErr w:type="spellEnd"/>
            <w:r w:rsidRPr="001A0CDC">
              <w:rPr>
                <w:i/>
                <w:lang w:bidi="en-US"/>
              </w:rPr>
              <w:t xml:space="preserve"> </w:t>
            </w:r>
            <w:proofErr w:type="spellStart"/>
            <w:r w:rsidRPr="001A0CDC">
              <w:rPr>
                <w:i/>
                <w:lang w:bidi="en-US"/>
              </w:rPr>
              <w:t>carcharias</w:t>
            </w:r>
            <w:proofErr w:type="spellEnd"/>
            <w:r>
              <w:rPr>
                <w:lang w:bidi="en-US"/>
              </w:rPr>
              <w:t xml:space="preserve">) in the Mediterranean Sea. </w:t>
            </w:r>
            <w:r w:rsidRPr="00165BD6">
              <w:rPr>
                <w:iCs/>
                <w:lang w:bidi="en-US"/>
              </w:rPr>
              <w:t xml:space="preserve">World Congress of </w:t>
            </w:r>
            <w:r w:rsidR="00F224C9">
              <w:rPr>
                <w:iCs/>
                <w:lang w:bidi="en-US"/>
              </w:rPr>
              <w:t xml:space="preserve">Herpetology, </w:t>
            </w:r>
            <w:r w:rsidR="00F224C9" w:rsidRPr="00165BD6">
              <w:rPr>
                <w:b/>
                <w:iCs/>
                <w:lang w:bidi="en-US"/>
              </w:rPr>
              <w:t>August 8 - 14, 2012</w:t>
            </w:r>
            <w:r w:rsidR="00F224C9">
              <w:rPr>
                <w:b/>
                <w:iCs/>
                <w:lang w:bidi="en-US"/>
              </w:rPr>
              <w:t xml:space="preserve">, </w:t>
            </w:r>
            <w:r w:rsidR="00F224C9">
              <w:rPr>
                <w:iCs/>
                <w:lang w:bidi="en-US"/>
              </w:rPr>
              <w:t>Vancouver, Canada.</w:t>
            </w:r>
          </w:p>
          <w:p w14:paraId="179E8615" w14:textId="77777777" w:rsidR="001A0CDC" w:rsidRDefault="001A0CDC" w:rsidP="001A0CDC">
            <w:pPr>
              <w:pStyle w:val="ListBullet"/>
              <w:numPr>
                <w:ilvl w:val="0"/>
                <w:numId w:val="24"/>
              </w:numPr>
              <w:spacing w:line="240" w:lineRule="auto"/>
              <w:jc w:val="both"/>
              <w:rPr>
                <w:lang w:bidi="en-US"/>
              </w:rPr>
            </w:pPr>
            <w:proofErr w:type="spellStart"/>
            <w:r>
              <w:rPr>
                <w:lang w:bidi="en-US"/>
              </w:rPr>
              <w:t>Barreto</w:t>
            </w:r>
            <w:proofErr w:type="spellEnd"/>
            <w:r>
              <w:rPr>
                <w:lang w:bidi="en-US"/>
              </w:rPr>
              <w:t xml:space="preserve">, R. R., </w:t>
            </w:r>
            <w:r w:rsidRPr="0070305A">
              <w:rPr>
                <w:lang w:bidi="en-US"/>
              </w:rPr>
              <w:t>Ferretti, F.,</w:t>
            </w:r>
            <w:r>
              <w:rPr>
                <w:lang w:bidi="en-US"/>
              </w:rPr>
              <w:t xml:space="preserve"> </w:t>
            </w:r>
            <w:proofErr w:type="spellStart"/>
            <w:r>
              <w:rPr>
                <w:lang w:bidi="en-US"/>
              </w:rPr>
              <w:t>Flemming</w:t>
            </w:r>
            <w:proofErr w:type="spellEnd"/>
            <w:r>
              <w:rPr>
                <w:lang w:bidi="en-US"/>
              </w:rPr>
              <w:t xml:space="preserve">, J., Andrade, H., </w:t>
            </w:r>
            <w:proofErr w:type="spellStart"/>
            <w:r>
              <w:rPr>
                <w:lang w:bidi="en-US"/>
              </w:rPr>
              <w:t>Amorim</w:t>
            </w:r>
            <w:proofErr w:type="spellEnd"/>
            <w:r>
              <w:rPr>
                <w:lang w:bidi="en-US"/>
              </w:rPr>
              <w:t xml:space="preserve">, A., Santana, F., Worm, B., and </w:t>
            </w:r>
            <w:proofErr w:type="spellStart"/>
            <w:r>
              <w:rPr>
                <w:lang w:bidi="en-US"/>
              </w:rPr>
              <w:t>Lessa</w:t>
            </w:r>
            <w:proofErr w:type="spellEnd"/>
            <w:r>
              <w:rPr>
                <w:lang w:bidi="en-US"/>
              </w:rPr>
              <w:t xml:space="preserve">, R. Inferring sharks population’s trends in the South Atlantic Ocean (SAO). </w:t>
            </w:r>
            <w:r w:rsidRPr="007049B4">
              <w:rPr>
                <w:b/>
                <w:lang w:bidi="en-US"/>
              </w:rPr>
              <w:t>Sharks International</w:t>
            </w:r>
            <w:r>
              <w:rPr>
                <w:lang w:bidi="en-US"/>
              </w:rPr>
              <w:t xml:space="preserve"> </w:t>
            </w:r>
            <w:r w:rsidRPr="007049B4">
              <w:rPr>
                <w:b/>
                <w:lang w:bidi="en-US"/>
              </w:rPr>
              <w:t>2014</w:t>
            </w:r>
            <w:r>
              <w:rPr>
                <w:lang w:bidi="en-US"/>
              </w:rPr>
              <w:t>, 2-6 June 2014, Durban, South Africa (Poster presentation).</w:t>
            </w:r>
          </w:p>
          <w:p w14:paraId="57CA0FDA" w14:textId="77777777" w:rsidR="001A0CDC" w:rsidRPr="00555B62" w:rsidRDefault="001A0CDC" w:rsidP="001A0CDC">
            <w:pPr>
              <w:pStyle w:val="ListBullet"/>
              <w:numPr>
                <w:ilvl w:val="0"/>
                <w:numId w:val="24"/>
              </w:numPr>
              <w:spacing w:line="240" w:lineRule="auto"/>
              <w:jc w:val="both"/>
              <w:rPr>
                <w:i/>
                <w:lang w:bidi="en-US"/>
              </w:rPr>
            </w:pPr>
            <w:proofErr w:type="spellStart"/>
            <w:r>
              <w:rPr>
                <w:lang w:bidi="en-US"/>
              </w:rPr>
              <w:t>Mancusi</w:t>
            </w:r>
            <w:proofErr w:type="spellEnd"/>
            <w:r>
              <w:rPr>
                <w:lang w:bidi="en-US"/>
              </w:rPr>
              <w:t xml:space="preserve">, C. </w:t>
            </w:r>
            <w:r w:rsidRPr="00555B62">
              <w:rPr>
                <w:i/>
                <w:lang w:bidi="en-US"/>
              </w:rPr>
              <w:t>et al.</w:t>
            </w:r>
            <w:r>
              <w:rPr>
                <w:i/>
                <w:lang w:bidi="en-US"/>
              </w:rPr>
              <w:t xml:space="preserve"> </w:t>
            </w:r>
            <w:r w:rsidRPr="00555B62">
              <w:rPr>
                <w:lang w:bidi="en-US"/>
              </w:rPr>
              <w:t>MEDLEM Database, A data collection on large cartilaginous fishes in the Mediterranean basin</w:t>
            </w:r>
            <w:r>
              <w:rPr>
                <w:lang w:bidi="en-US"/>
              </w:rPr>
              <w:t xml:space="preserve">. </w:t>
            </w:r>
            <w:r w:rsidRPr="007049B4">
              <w:rPr>
                <w:b/>
                <w:lang w:bidi="en-US"/>
              </w:rPr>
              <w:t>Sharks International 2014</w:t>
            </w:r>
            <w:r>
              <w:rPr>
                <w:lang w:bidi="en-US"/>
              </w:rPr>
              <w:t>, 2-6 June 2014, Durban, South Africa (poster).</w:t>
            </w:r>
          </w:p>
          <w:p w14:paraId="08B21B93" w14:textId="77777777" w:rsidR="001A0CDC" w:rsidRPr="00A31843" w:rsidRDefault="001A0CDC" w:rsidP="001A0CDC">
            <w:pPr>
              <w:pStyle w:val="ListBullet"/>
              <w:numPr>
                <w:ilvl w:val="0"/>
                <w:numId w:val="24"/>
              </w:numPr>
              <w:spacing w:line="240" w:lineRule="auto"/>
              <w:jc w:val="both"/>
              <w:rPr>
                <w:lang w:bidi="en-US"/>
              </w:rPr>
            </w:pPr>
            <w:r>
              <w:rPr>
                <w:lang w:bidi="en-US"/>
              </w:rPr>
              <w:t xml:space="preserve">Ferretti, F., </w:t>
            </w:r>
            <w:r>
              <w:t xml:space="preserve">Jorgensen, S., </w:t>
            </w:r>
            <w:proofErr w:type="spellStart"/>
            <w:r>
              <w:t>Chapple</w:t>
            </w:r>
            <w:proofErr w:type="spellEnd"/>
            <w:r>
              <w:t xml:space="preserve">, T., De Leo, G. &amp; </w:t>
            </w:r>
            <w:proofErr w:type="spellStart"/>
            <w:r>
              <w:t>Micheli</w:t>
            </w:r>
            <w:proofErr w:type="spellEnd"/>
            <w:r>
              <w:t xml:space="preserve">, F. </w:t>
            </w:r>
            <w:r w:rsidRPr="00695414">
              <w:rPr>
                <w:rFonts w:cs="Courier"/>
                <w:color w:val="000000"/>
              </w:rPr>
              <w:t>Modeling shark attacks off the Coast of California to infer trends in abundance of the local great white shark</w:t>
            </w:r>
            <w:r w:rsidRPr="00695414">
              <w:rPr>
                <w:rFonts w:cs="Courier"/>
                <w:b/>
                <w:color w:val="000000"/>
              </w:rPr>
              <w:t xml:space="preserve"> </w:t>
            </w:r>
            <w:r w:rsidRPr="00695414">
              <w:rPr>
                <w:rFonts w:cs="Courier"/>
                <w:color w:val="000000"/>
              </w:rPr>
              <w:t>population</w:t>
            </w:r>
            <w:r>
              <w:rPr>
                <w:rFonts w:cs="Courier"/>
                <w:color w:val="000000"/>
              </w:rPr>
              <w:t xml:space="preserve">. Stanford Woods Institute for the Environment. Community Retreat. </w:t>
            </w:r>
            <w:r w:rsidRPr="00736F56">
              <w:rPr>
                <w:rFonts w:cs="Courier"/>
                <w:b/>
                <w:color w:val="000000"/>
              </w:rPr>
              <w:t>April 4-6 2013</w:t>
            </w:r>
            <w:r>
              <w:rPr>
                <w:rFonts w:cs="Courier"/>
                <w:color w:val="000000"/>
              </w:rPr>
              <w:t>. Aptos, California. (Poster presentation.)</w:t>
            </w:r>
          </w:p>
          <w:p w14:paraId="3A1E0152" w14:textId="304B1C77" w:rsidR="001A0CDC" w:rsidRPr="00176002" w:rsidRDefault="001A0CDC" w:rsidP="00F224C9">
            <w:pPr>
              <w:pStyle w:val="ListBullet"/>
              <w:numPr>
                <w:ilvl w:val="0"/>
                <w:numId w:val="24"/>
              </w:numPr>
              <w:spacing w:line="240" w:lineRule="auto"/>
              <w:jc w:val="both"/>
              <w:rPr>
                <w:lang w:bidi="en-US"/>
              </w:rPr>
            </w:pPr>
            <w:r>
              <w:rPr>
                <w:lang w:bidi="en-US"/>
              </w:rPr>
              <w:t>Ferretti, F. Reconstructing Shark Baselines in the Ocean.</w:t>
            </w:r>
            <w:r w:rsidRPr="00EE129B">
              <w:rPr>
                <w:lang w:bidi="en-US"/>
              </w:rPr>
              <w:t xml:space="preserve"> Hopkins Marine Station Open House, 29 October 2011</w:t>
            </w:r>
            <w:r>
              <w:rPr>
                <w:lang w:bidi="en-US"/>
              </w:rPr>
              <w:t>, Pacific Grove, California. (Poster presentation.)</w:t>
            </w:r>
          </w:p>
        </w:tc>
      </w:tr>
    </w:tbl>
    <w:p w14:paraId="24A4B68E" w14:textId="17489136" w:rsidR="004A1EFC" w:rsidRDefault="004A1EFC" w:rsidP="004A1EFC">
      <w:pPr>
        <w:pStyle w:val="Heading1"/>
        <w:spacing w:before="200" w:after="0"/>
        <w:ind w:left="-709"/>
      </w:pPr>
      <w:r>
        <w:t>Policy</w:t>
      </w:r>
      <w:r w:rsidR="00176002">
        <w:t>, Communication</w:t>
      </w:r>
      <w:r>
        <w:t xml:space="preserve"> and Outreach Experience</w:t>
      </w:r>
    </w:p>
    <w:tbl>
      <w:tblPr>
        <w:tblStyle w:val="CVDetails"/>
        <w:tblW w:w="4998" w:type="pct"/>
        <w:tblLook w:val="04A0" w:firstRow="1" w:lastRow="0" w:firstColumn="1" w:lastColumn="0" w:noHBand="0" w:noVBand="1"/>
      </w:tblPr>
      <w:tblGrid>
        <w:gridCol w:w="9356"/>
      </w:tblGrid>
      <w:tr w:rsidR="009B06CD" w14:paraId="08DD28AA" w14:textId="77777777" w:rsidTr="005241E2">
        <w:trPr>
          <w:trHeight w:val="760"/>
        </w:trPr>
        <w:tc>
          <w:tcPr>
            <w:tcW w:w="5000" w:type="pct"/>
          </w:tcPr>
          <w:p w14:paraId="20945EF7" w14:textId="77777777" w:rsidR="00176002" w:rsidRDefault="00176002" w:rsidP="00176002">
            <w:pPr>
              <w:pStyle w:val="ListBullet"/>
            </w:pPr>
            <w:r>
              <w:t>R</w:t>
            </w:r>
            <w:r w:rsidRPr="00167611">
              <w:t xml:space="preserve">eceived formal communication training at the </w:t>
            </w:r>
            <w:hyperlink r:id="rId11" w:history="1">
              <w:r w:rsidRPr="00723BBC">
                <w:rPr>
                  <w:rStyle w:val="Hyperlink"/>
                </w:rPr>
                <w:t>COMPASS</w:t>
              </w:r>
            </w:hyperlink>
            <w:r w:rsidRPr="00167611">
              <w:t xml:space="preserve"> Communications Training Workshop for the</w:t>
            </w:r>
            <w:r>
              <w:t xml:space="preserve"> Ecosystem-Based Management Fo</w:t>
            </w:r>
            <w:r w:rsidRPr="00167611">
              <w:t>rum for Early Career Scientists (</w:t>
            </w:r>
            <w:proofErr w:type="spellStart"/>
            <w:r w:rsidRPr="00167611">
              <w:t>Porthsmouth</w:t>
            </w:r>
            <w:proofErr w:type="spellEnd"/>
            <w:r w:rsidRPr="00167611">
              <w:t>, NH, 12-14 December 2007)</w:t>
            </w:r>
            <w:r>
              <w:t>.</w:t>
            </w:r>
          </w:p>
          <w:p w14:paraId="1B0DDD00" w14:textId="7BE0E423" w:rsidR="00176002" w:rsidRDefault="00176002" w:rsidP="002C2E4F">
            <w:pPr>
              <w:pStyle w:val="ListBullet"/>
            </w:pPr>
            <w:r>
              <w:t xml:space="preserve">Given interviews to </w:t>
            </w:r>
            <w:r w:rsidRPr="00167611">
              <w:t>international press agen</w:t>
            </w:r>
            <w:r>
              <w:t xml:space="preserve">cies, newspapers, </w:t>
            </w:r>
            <w:proofErr w:type="gramStart"/>
            <w:r>
              <w:t>radio</w:t>
            </w:r>
            <w:proofErr w:type="gramEnd"/>
            <w:r>
              <w:t xml:space="preserve"> and television stations including the </w:t>
            </w:r>
            <w:r w:rsidRPr="00167611">
              <w:t xml:space="preserve">BBC, The New York Times, The Times, Washington post, </w:t>
            </w:r>
            <w:r w:rsidR="00344A70">
              <w:t xml:space="preserve">and </w:t>
            </w:r>
            <w:r w:rsidRPr="00167611">
              <w:t>Le Monde</w:t>
            </w:r>
            <w:r w:rsidR="00344A70">
              <w:t>.</w:t>
            </w:r>
            <w:r w:rsidRPr="00167611">
              <w:t xml:space="preserve"> </w:t>
            </w:r>
          </w:p>
          <w:p w14:paraId="2B6F0BFF" w14:textId="46178C55" w:rsidR="009B06CD" w:rsidRDefault="009B06CD" w:rsidP="002C2E4F">
            <w:pPr>
              <w:pStyle w:val="ListBullet"/>
            </w:pPr>
            <w:r>
              <w:t>Collabor</w:t>
            </w:r>
            <w:r w:rsidR="00947D76">
              <w:t xml:space="preserve">ated with </w:t>
            </w:r>
            <w:proofErr w:type="spellStart"/>
            <w:r w:rsidR="00947D76">
              <w:t>Lenfest</w:t>
            </w:r>
            <w:proofErr w:type="spellEnd"/>
            <w:r w:rsidR="00947D76">
              <w:t xml:space="preserve"> Ocean Program</w:t>
            </w:r>
            <w:r>
              <w:t xml:space="preserve"> and </w:t>
            </w:r>
            <w:r w:rsidRPr="00167611">
              <w:t>Communications INC of London</w:t>
            </w:r>
            <w:r>
              <w:t xml:space="preserve"> to prepare a press conference for the pa</w:t>
            </w:r>
            <w:r w:rsidRPr="00167611">
              <w:t xml:space="preserve">per </w:t>
            </w:r>
            <w:proofErr w:type="spellStart"/>
            <w:r w:rsidRPr="00167611">
              <w:t>Conserv</w:t>
            </w:r>
            <w:proofErr w:type="spellEnd"/>
            <w:r w:rsidRPr="00167611">
              <w:t xml:space="preserve">. Biol. 22(4): 952-964 </w:t>
            </w:r>
            <w:r>
              <w:t xml:space="preserve">about the status of sharks in the Mediterranean Sea. </w:t>
            </w:r>
            <w:r w:rsidRPr="00167611">
              <w:t>Rome, 7-11 June 2008</w:t>
            </w:r>
            <w:r>
              <w:t>.</w:t>
            </w:r>
          </w:p>
          <w:p w14:paraId="4E442899" w14:textId="1BAB5780" w:rsidR="009B06CD" w:rsidRPr="00176002" w:rsidRDefault="009B06CD" w:rsidP="00176002">
            <w:pPr>
              <w:pStyle w:val="ListBullet"/>
            </w:pPr>
            <w:r>
              <w:t>Collaborated with COMPASS and the Monterey Bay Aquarium in briefing and communicating to Senators and Assembly members of the State of California about the global state of sharks for the discussion of the shark fin trade bill of California, AB376.</w:t>
            </w:r>
          </w:p>
        </w:tc>
      </w:tr>
    </w:tbl>
    <w:p w14:paraId="2E42FC3F" w14:textId="77777777" w:rsidR="004A1EFC" w:rsidRPr="009A74DB" w:rsidRDefault="004A1EFC" w:rsidP="009A74DB">
      <w:pPr>
        <w:pStyle w:val="BodyText"/>
      </w:pPr>
    </w:p>
    <w:p w14:paraId="428A68D9" w14:textId="3D0EC35D" w:rsidR="00DA2869" w:rsidRDefault="00A654BA" w:rsidP="004D0A81">
      <w:pPr>
        <w:pStyle w:val="Heading1"/>
        <w:spacing w:before="200" w:after="0"/>
        <w:ind w:left="-709"/>
      </w:pPr>
      <w:r>
        <w:t>Projects</w:t>
      </w:r>
    </w:p>
    <w:tbl>
      <w:tblPr>
        <w:tblStyle w:val="CVDetails"/>
        <w:tblW w:w="4998" w:type="pct"/>
        <w:tblLook w:val="04A0" w:firstRow="1" w:lastRow="0" w:firstColumn="1" w:lastColumn="0" w:noHBand="0" w:noVBand="1"/>
      </w:tblPr>
      <w:tblGrid>
        <w:gridCol w:w="8080"/>
        <w:gridCol w:w="1276"/>
      </w:tblGrid>
      <w:tr w:rsidR="00FF5B50" w14:paraId="2FD87F9E" w14:textId="77777777" w:rsidTr="00FF5B50">
        <w:tc>
          <w:tcPr>
            <w:tcW w:w="4318" w:type="pct"/>
          </w:tcPr>
          <w:p w14:paraId="651B47C1" w14:textId="770178BF" w:rsidR="00F50A32" w:rsidRDefault="00F50A32" w:rsidP="00F64904">
            <w:pPr>
              <w:pStyle w:val="ListBullet"/>
              <w:spacing w:line="240" w:lineRule="auto"/>
            </w:pPr>
            <w:r>
              <w:t>Palmyra Coral Recruitment Project</w:t>
            </w:r>
            <w:r w:rsidR="00FF5B50">
              <w:t xml:space="preserve"> (PI: </w:t>
            </w:r>
            <w:r w:rsidR="00902A36">
              <w:t>McCauley</w:t>
            </w:r>
            <w:r w:rsidR="00FF5B50">
              <w:t xml:space="preserve">, D. and </w:t>
            </w:r>
            <w:proofErr w:type="spellStart"/>
            <w:r w:rsidR="00902A36">
              <w:t>Micheli</w:t>
            </w:r>
            <w:proofErr w:type="spellEnd"/>
            <w:r w:rsidR="00FF5B50">
              <w:t xml:space="preserve"> F.</w:t>
            </w:r>
            <w:r w:rsidR="00902A36">
              <w:t>)</w:t>
            </w:r>
          </w:p>
        </w:tc>
        <w:tc>
          <w:tcPr>
            <w:tcW w:w="682" w:type="pct"/>
          </w:tcPr>
          <w:p w14:paraId="629CAE53" w14:textId="3EAE165B" w:rsidR="00F50A32" w:rsidRDefault="00F50A32" w:rsidP="00FF5B50">
            <w:pPr>
              <w:pStyle w:val="Date"/>
              <w:spacing w:line="240" w:lineRule="auto"/>
            </w:pPr>
            <w:r>
              <w:t xml:space="preserve">2013 - </w:t>
            </w:r>
            <w:r w:rsidR="004C3B2C">
              <w:t>2016</w:t>
            </w:r>
          </w:p>
        </w:tc>
      </w:tr>
      <w:tr w:rsidR="00FF5B50" w14:paraId="3930D505" w14:textId="77777777" w:rsidTr="00FF5B50">
        <w:tc>
          <w:tcPr>
            <w:tcW w:w="4318" w:type="pct"/>
          </w:tcPr>
          <w:p w14:paraId="1AA8FE4B" w14:textId="1152CA79" w:rsidR="00F50A32" w:rsidRPr="00A031E3" w:rsidRDefault="00F50A32" w:rsidP="004F26DB">
            <w:pPr>
              <w:pStyle w:val="ListBullet"/>
              <w:spacing w:line="240" w:lineRule="auto"/>
            </w:pPr>
            <w:r>
              <w:t>Palmyra connectivity Project</w:t>
            </w:r>
            <w:r w:rsidR="00FF5B50">
              <w:t xml:space="preserve"> (PI: </w:t>
            </w:r>
            <w:proofErr w:type="spellStart"/>
            <w:r w:rsidR="00902A36">
              <w:t>Micheli</w:t>
            </w:r>
            <w:proofErr w:type="spellEnd"/>
            <w:r w:rsidR="00FF5B50">
              <w:t xml:space="preserve">, F. and </w:t>
            </w:r>
            <w:r w:rsidR="00902A36">
              <w:t>De Leo</w:t>
            </w:r>
            <w:r w:rsidR="00FF5B50">
              <w:t>, G.</w:t>
            </w:r>
            <w:r w:rsidR="00902A36">
              <w:t>)</w:t>
            </w:r>
          </w:p>
        </w:tc>
        <w:tc>
          <w:tcPr>
            <w:tcW w:w="682" w:type="pct"/>
          </w:tcPr>
          <w:p w14:paraId="603054C4" w14:textId="261CEC9D" w:rsidR="00F50A32" w:rsidRDefault="00F50A32" w:rsidP="00FF5B50">
            <w:pPr>
              <w:pStyle w:val="Date"/>
              <w:spacing w:line="240" w:lineRule="auto"/>
            </w:pPr>
            <w:r>
              <w:t xml:space="preserve">2013 - </w:t>
            </w:r>
            <w:r w:rsidR="004C3B2C">
              <w:t>2016</w:t>
            </w:r>
          </w:p>
        </w:tc>
      </w:tr>
      <w:tr w:rsidR="00FF5B50" w14:paraId="11391B1D" w14:textId="77777777" w:rsidTr="00FF5B50">
        <w:tc>
          <w:tcPr>
            <w:tcW w:w="4318" w:type="pct"/>
          </w:tcPr>
          <w:p w14:paraId="624C9725" w14:textId="658AE57B" w:rsidR="00F64904" w:rsidRDefault="004824F5" w:rsidP="00F64904">
            <w:pPr>
              <w:pStyle w:val="ListBullet"/>
              <w:spacing w:line="240" w:lineRule="auto"/>
            </w:pPr>
            <w:r w:rsidRPr="004824F5">
              <w:t>Ad</w:t>
            </w:r>
            <w:r>
              <w:t xml:space="preserve">riatic Marine Ecosystem Recovery </w:t>
            </w:r>
            <w:r w:rsidR="00902A36">
              <w:t>(Principal Investigator)</w:t>
            </w:r>
          </w:p>
        </w:tc>
        <w:tc>
          <w:tcPr>
            <w:tcW w:w="682" w:type="pct"/>
          </w:tcPr>
          <w:p w14:paraId="2F4F533D" w14:textId="17B4B65B" w:rsidR="00F64904" w:rsidRDefault="00F64904" w:rsidP="00FF5B50">
            <w:pPr>
              <w:pStyle w:val="Date"/>
              <w:spacing w:line="240" w:lineRule="auto"/>
            </w:pPr>
            <w:r>
              <w:t>2013 - 2016</w:t>
            </w:r>
          </w:p>
        </w:tc>
      </w:tr>
      <w:tr w:rsidR="00FF5B50" w14:paraId="13008FF8" w14:textId="77777777" w:rsidTr="00FF5B50">
        <w:tc>
          <w:tcPr>
            <w:tcW w:w="4318" w:type="pct"/>
          </w:tcPr>
          <w:p w14:paraId="52E51BF5" w14:textId="19E25CCE" w:rsidR="00DE6058" w:rsidRDefault="00DE6058" w:rsidP="00F64904">
            <w:pPr>
              <w:pStyle w:val="ListBullet"/>
              <w:spacing w:line="240" w:lineRule="auto"/>
            </w:pPr>
            <w:proofErr w:type="spellStart"/>
            <w:r>
              <w:t>Lenfest</w:t>
            </w:r>
            <w:proofErr w:type="spellEnd"/>
            <w:r>
              <w:t xml:space="preserve"> </w:t>
            </w:r>
            <w:r w:rsidR="00A15112">
              <w:t xml:space="preserve">Global </w:t>
            </w:r>
            <w:r>
              <w:t>Shark Baseline Project (P</w:t>
            </w:r>
            <w:r w:rsidR="002E1CFD">
              <w:t xml:space="preserve">rincipal </w:t>
            </w:r>
            <w:r>
              <w:t>I</w:t>
            </w:r>
            <w:r w:rsidR="00A15112">
              <w:t>nvestigator</w:t>
            </w:r>
            <w:r>
              <w:t>)</w:t>
            </w:r>
          </w:p>
        </w:tc>
        <w:tc>
          <w:tcPr>
            <w:tcW w:w="682" w:type="pct"/>
          </w:tcPr>
          <w:p w14:paraId="364BBF8F" w14:textId="5B37A5BC" w:rsidR="00DE6058" w:rsidRDefault="00DE6058" w:rsidP="00FF5B50">
            <w:pPr>
              <w:pStyle w:val="Date"/>
              <w:spacing w:line="240" w:lineRule="auto"/>
            </w:pPr>
            <w:r>
              <w:t>2011 - 201</w:t>
            </w:r>
            <w:r w:rsidR="00E30905">
              <w:t>5</w:t>
            </w:r>
          </w:p>
        </w:tc>
      </w:tr>
      <w:tr w:rsidR="00FF5B50" w14:paraId="51E9D583" w14:textId="77777777" w:rsidTr="00FF5B50">
        <w:sdt>
          <w:sdtPr>
            <w:id w:val="17159675"/>
            <w:placeholder>
              <w:docPart w:val="D8C7FB40C25DDE47A8182BC68840FF49"/>
            </w:placeholder>
          </w:sdtPr>
          <w:sdtContent>
            <w:tc>
              <w:tcPr>
                <w:tcW w:w="4318" w:type="pct"/>
              </w:tcPr>
              <w:p w14:paraId="179FC75B" w14:textId="6A68DD76" w:rsidR="00DE6058" w:rsidRDefault="00DE6058" w:rsidP="00430F91">
                <w:pPr>
                  <w:pStyle w:val="ListBullet"/>
                  <w:spacing w:line="240" w:lineRule="auto"/>
                </w:pPr>
                <w:proofErr w:type="spellStart"/>
                <w:r>
                  <w:t>Lenfest</w:t>
                </w:r>
                <w:proofErr w:type="spellEnd"/>
                <w:r>
                  <w:t xml:space="preserve"> M</w:t>
                </w:r>
                <w:r w:rsidR="00EB703D">
                  <w:t>editerranean Shark Assessment (</w:t>
                </w:r>
                <w:r>
                  <w:t>P</w:t>
                </w:r>
                <w:r w:rsidR="00EB703D">
                  <w:t>rincipal Investigator</w:t>
                </w:r>
                <w:r>
                  <w:t>)</w:t>
                </w:r>
              </w:p>
            </w:tc>
          </w:sdtContent>
        </w:sdt>
        <w:tc>
          <w:tcPr>
            <w:tcW w:w="682" w:type="pct"/>
          </w:tcPr>
          <w:p w14:paraId="5A6438F4" w14:textId="0F993818" w:rsidR="00DE6058" w:rsidRDefault="00DE6058" w:rsidP="00FF5B50">
            <w:pPr>
              <w:pStyle w:val="Date"/>
              <w:spacing w:line="240" w:lineRule="auto"/>
            </w:pPr>
            <w:r>
              <w:t>2007 - 2010</w:t>
            </w:r>
          </w:p>
        </w:tc>
      </w:tr>
      <w:tr w:rsidR="00FF5B50" w14:paraId="35E141D7" w14:textId="77777777" w:rsidTr="00FF5B50">
        <w:tc>
          <w:tcPr>
            <w:tcW w:w="4318" w:type="pct"/>
          </w:tcPr>
          <w:p w14:paraId="12B0D982" w14:textId="78FCABC1" w:rsidR="00DE6058" w:rsidRDefault="00DE6058" w:rsidP="00430F91">
            <w:pPr>
              <w:pStyle w:val="ListBullet"/>
              <w:spacing w:line="240" w:lineRule="auto"/>
            </w:pPr>
            <w:r>
              <w:t>Pew</w:t>
            </w:r>
            <w:r w:rsidR="00FF5B50">
              <w:t xml:space="preserve"> Global Shark Assessment (PI: </w:t>
            </w:r>
            <w:r>
              <w:t>Myers</w:t>
            </w:r>
            <w:r w:rsidR="00FF5B50">
              <w:t>, R.A.</w:t>
            </w:r>
            <w:r>
              <w:t>)</w:t>
            </w:r>
          </w:p>
        </w:tc>
        <w:tc>
          <w:tcPr>
            <w:tcW w:w="682" w:type="pct"/>
          </w:tcPr>
          <w:p w14:paraId="64C6B381" w14:textId="7DF841BE" w:rsidR="00DE6058" w:rsidRDefault="00DE6058" w:rsidP="00FF5B50">
            <w:pPr>
              <w:pStyle w:val="Date"/>
              <w:spacing w:line="240" w:lineRule="auto"/>
            </w:pPr>
            <w:r>
              <w:t>2003 - 2007</w:t>
            </w:r>
          </w:p>
        </w:tc>
      </w:tr>
      <w:tr w:rsidR="00FF5B50" w14:paraId="5C14DC6D" w14:textId="77777777" w:rsidTr="00FF5B50">
        <w:sdt>
          <w:sdtPr>
            <w:id w:val="17159676"/>
            <w:placeholder>
              <w:docPart w:val="8806AD6FF2A8F94685F767781726A7E6"/>
            </w:placeholder>
          </w:sdtPr>
          <w:sdtContent>
            <w:tc>
              <w:tcPr>
                <w:tcW w:w="4318" w:type="pct"/>
              </w:tcPr>
              <w:p w14:paraId="1DA7B71D" w14:textId="711BCBF9" w:rsidR="00DE6058" w:rsidRDefault="00DE6058" w:rsidP="00430F91">
                <w:pPr>
                  <w:pStyle w:val="ListBullet"/>
                  <w:spacing w:line="240" w:lineRule="auto"/>
                </w:pPr>
                <w:r>
                  <w:t>Future of Marine Animal Populations (FMAP) of the Census of Mar</w:t>
                </w:r>
                <w:r w:rsidR="00FF5B50">
                  <w:t xml:space="preserve">ine Life (COML) (PI: </w:t>
                </w:r>
                <w:r>
                  <w:t>Myers,</w:t>
                </w:r>
                <w:r w:rsidR="00FF5B50">
                  <w:t xml:space="preserve"> R.A., </w:t>
                </w:r>
                <w:proofErr w:type="spellStart"/>
                <w:r>
                  <w:t>Lotze</w:t>
                </w:r>
                <w:proofErr w:type="spellEnd"/>
                <w:r w:rsidR="00FF5B50">
                  <w:t xml:space="preserve">, H.K. and </w:t>
                </w:r>
                <w:r>
                  <w:t>Worm</w:t>
                </w:r>
                <w:r w:rsidR="00FF5B50">
                  <w:t>, B.</w:t>
                </w:r>
                <w:r>
                  <w:t>)</w:t>
                </w:r>
              </w:p>
            </w:tc>
          </w:sdtContent>
        </w:sdt>
        <w:tc>
          <w:tcPr>
            <w:tcW w:w="682" w:type="pct"/>
          </w:tcPr>
          <w:p w14:paraId="1F2EA8F7" w14:textId="5140B297" w:rsidR="00DE6058" w:rsidRDefault="00DE6058" w:rsidP="00FF5B50">
            <w:pPr>
              <w:pStyle w:val="Date"/>
              <w:spacing w:line="240" w:lineRule="auto"/>
            </w:pPr>
            <w:r>
              <w:t>2004 - 2011</w:t>
            </w:r>
          </w:p>
        </w:tc>
      </w:tr>
      <w:tr w:rsidR="00FF5B50" w14:paraId="385AD5E0" w14:textId="77777777" w:rsidTr="00FF5B50">
        <w:tc>
          <w:tcPr>
            <w:tcW w:w="4318" w:type="pct"/>
          </w:tcPr>
          <w:p w14:paraId="2759337E" w14:textId="576EF328" w:rsidR="00DE6058" w:rsidRDefault="00DE6058" w:rsidP="00FF5B50">
            <w:pPr>
              <w:pStyle w:val="ListBullet"/>
              <w:spacing w:line="240" w:lineRule="auto"/>
            </w:pPr>
            <w:r>
              <w:t xml:space="preserve">History of Marine Animal Populations (HMAP) of the COML (PI: </w:t>
            </w:r>
            <w:proofErr w:type="spellStart"/>
            <w:r>
              <w:t>Lotze</w:t>
            </w:r>
            <w:proofErr w:type="spellEnd"/>
            <w:r w:rsidR="00FF5B50">
              <w:t xml:space="preserve">, H.K. and </w:t>
            </w:r>
            <w:r>
              <w:t>Rosenberg</w:t>
            </w:r>
            <w:r w:rsidR="00FF5B50">
              <w:t>, A.A.</w:t>
            </w:r>
            <w:r>
              <w:t>)</w:t>
            </w:r>
          </w:p>
        </w:tc>
        <w:tc>
          <w:tcPr>
            <w:tcW w:w="682" w:type="pct"/>
          </w:tcPr>
          <w:p w14:paraId="72E78EB6" w14:textId="1A64DAEE" w:rsidR="00DE6058" w:rsidRDefault="00DE6058" w:rsidP="00430F91">
            <w:pPr>
              <w:pStyle w:val="Date"/>
              <w:spacing w:line="240" w:lineRule="auto"/>
            </w:pPr>
            <w:r>
              <w:t>2004 - 2010</w:t>
            </w:r>
          </w:p>
        </w:tc>
      </w:tr>
      <w:tr w:rsidR="00FF5B50" w14:paraId="5DAB221C" w14:textId="77777777" w:rsidTr="00FF5B50">
        <w:tc>
          <w:tcPr>
            <w:tcW w:w="4318" w:type="pct"/>
          </w:tcPr>
          <w:p w14:paraId="0FCBD2A9" w14:textId="45F3CE21" w:rsidR="00DE6058" w:rsidRPr="004352D6" w:rsidRDefault="00DE6058" w:rsidP="00FF5B50">
            <w:pPr>
              <w:pStyle w:val="ListBullet"/>
              <w:spacing w:line="240" w:lineRule="auto"/>
              <w:rPr>
                <w:lang w:val="en-GB"/>
              </w:rPr>
            </w:pPr>
            <w:r w:rsidRPr="004352D6">
              <w:rPr>
                <w:lang w:val="en-GB"/>
              </w:rPr>
              <w:t>OAK Mediterranean recovery scenarios project</w:t>
            </w:r>
            <w:r>
              <w:rPr>
                <w:lang w:val="en-GB"/>
              </w:rPr>
              <w:t xml:space="preserve"> (PI: Rosenberg,</w:t>
            </w:r>
            <w:r w:rsidR="00FF5B50">
              <w:rPr>
                <w:lang w:val="en-GB"/>
              </w:rPr>
              <w:t xml:space="preserve"> A.A., </w:t>
            </w:r>
            <w:proofErr w:type="spellStart"/>
            <w:r>
              <w:rPr>
                <w:lang w:val="en-GB"/>
              </w:rPr>
              <w:t>Micheli</w:t>
            </w:r>
            <w:proofErr w:type="spellEnd"/>
            <w:r w:rsidR="00FF5B50">
              <w:rPr>
                <w:lang w:val="en-GB"/>
              </w:rPr>
              <w:t xml:space="preserve">, F. and </w:t>
            </w:r>
            <w:proofErr w:type="spellStart"/>
            <w:r>
              <w:rPr>
                <w:lang w:val="en-GB"/>
              </w:rPr>
              <w:t>Sala</w:t>
            </w:r>
            <w:proofErr w:type="spellEnd"/>
            <w:r w:rsidR="00FF5B50">
              <w:rPr>
                <w:lang w:val="en-GB"/>
              </w:rPr>
              <w:t>, E.</w:t>
            </w:r>
            <w:r>
              <w:rPr>
                <w:lang w:val="en-GB"/>
              </w:rPr>
              <w:t>)</w:t>
            </w:r>
          </w:p>
        </w:tc>
        <w:tc>
          <w:tcPr>
            <w:tcW w:w="682" w:type="pct"/>
          </w:tcPr>
          <w:p w14:paraId="2E4D11A8" w14:textId="00D3B7C8" w:rsidR="00DE6058" w:rsidRDefault="00DE6058" w:rsidP="00430F91">
            <w:pPr>
              <w:pStyle w:val="Date"/>
              <w:spacing w:line="240" w:lineRule="auto"/>
            </w:pPr>
            <w:r>
              <w:t>2007 - 2010</w:t>
            </w:r>
          </w:p>
        </w:tc>
      </w:tr>
      <w:tr w:rsidR="00FF5B50" w14:paraId="36BAAD1A" w14:textId="77777777" w:rsidTr="00FF5B50">
        <w:tc>
          <w:tcPr>
            <w:tcW w:w="4318" w:type="pct"/>
          </w:tcPr>
          <w:p w14:paraId="3B0613DF" w14:textId="1E2D0A3F" w:rsidR="00DE6058" w:rsidRPr="004352D6" w:rsidRDefault="00DE6058" w:rsidP="00430F91">
            <w:pPr>
              <w:pStyle w:val="ListBullet"/>
              <w:spacing w:line="240" w:lineRule="auto"/>
              <w:rPr>
                <w:lang w:val="en-GB"/>
              </w:rPr>
            </w:pPr>
            <w:r w:rsidRPr="004352D6">
              <w:rPr>
                <w:lang w:val="en-GB"/>
              </w:rPr>
              <w:t xml:space="preserve">The 20th Century evolution of Mediterranean exploited </w:t>
            </w:r>
            <w:proofErr w:type="spellStart"/>
            <w:r w:rsidRPr="004352D6">
              <w:rPr>
                <w:lang w:val="en-GB"/>
              </w:rPr>
              <w:t>demersal</w:t>
            </w:r>
            <w:proofErr w:type="spellEnd"/>
            <w:r w:rsidRPr="004352D6">
              <w:rPr>
                <w:lang w:val="en-GB"/>
              </w:rPr>
              <w:t xml:space="preserve"> resources under increasing fishing disturbance and environmental change (EVOMED</w:t>
            </w:r>
            <w:r w:rsidR="00FF5B50">
              <w:rPr>
                <w:lang w:val="en-GB"/>
              </w:rPr>
              <w:t xml:space="preserve">) (PI: </w:t>
            </w:r>
            <w:proofErr w:type="spellStart"/>
            <w:r>
              <w:rPr>
                <w:lang w:val="en-GB"/>
              </w:rPr>
              <w:t>Sartor</w:t>
            </w:r>
            <w:proofErr w:type="spellEnd"/>
            <w:r w:rsidR="00FF5B50">
              <w:rPr>
                <w:lang w:val="en-GB"/>
              </w:rPr>
              <w:t>, P.</w:t>
            </w:r>
            <w:r>
              <w:rPr>
                <w:lang w:val="en-GB"/>
              </w:rPr>
              <w:t>)</w:t>
            </w:r>
          </w:p>
        </w:tc>
        <w:tc>
          <w:tcPr>
            <w:tcW w:w="682" w:type="pct"/>
          </w:tcPr>
          <w:p w14:paraId="5A7E34C1" w14:textId="3EF7B6A5" w:rsidR="00DE6058" w:rsidRDefault="00DE6058" w:rsidP="00430F91">
            <w:pPr>
              <w:pStyle w:val="Date"/>
              <w:spacing w:line="240" w:lineRule="auto"/>
            </w:pPr>
            <w:r>
              <w:t>2009 - 2010</w:t>
            </w:r>
          </w:p>
        </w:tc>
      </w:tr>
    </w:tbl>
    <w:p w14:paraId="209E5726" w14:textId="4435CAA9" w:rsidR="0068412F" w:rsidRPr="0068412F" w:rsidRDefault="00C70CDC" w:rsidP="006977EF">
      <w:pPr>
        <w:pStyle w:val="Heading2"/>
        <w:ind w:left="-709"/>
      </w:pPr>
      <w:r>
        <w:t xml:space="preserve">Fellowships, </w:t>
      </w:r>
      <w:r w:rsidR="0068412F">
        <w:t>Scholarships</w:t>
      </w:r>
      <w:r>
        <w:t xml:space="preserve"> and </w:t>
      </w:r>
      <w:r w:rsidR="00582054">
        <w:t xml:space="preserve">Research </w:t>
      </w:r>
      <w:r>
        <w:t>Grants</w:t>
      </w:r>
    </w:p>
    <w:tbl>
      <w:tblPr>
        <w:tblStyle w:val="CVDetails"/>
        <w:tblW w:w="4998" w:type="pct"/>
        <w:tblLook w:val="04A0" w:firstRow="1" w:lastRow="0" w:firstColumn="1" w:lastColumn="0" w:noHBand="0" w:noVBand="1"/>
      </w:tblPr>
      <w:tblGrid>
        <w:gridCol w:w="6300"/>
        <w:gridCol w:w="3056"/>
      </w:tblGrid>
      <w:tr w:rsidR="00C70CDC" w14:paraId="028E7508" w14:textId="77777777" w:rsidTr="00223FE2">
        <w:tc>
          <w:tcPr>
            <w:tcW w:w="3367" w:type="pct"/>
          </w:tcPr>
          <w:p w14:paraId="2457B13C" w14:textId="7ECE1CDA" w:rsidR="00C70CDC" w:rsidRDefault="00582054" w:rsidP="00C70CDC">
            <w:pPr>
              <w:pStyle w:val="ListBullet"/>
              <w:spacing w:line="240" w:lineRule="auto"/>
            </w:pPr>
            <w:r>
              <w:t xml:space="preserve">Research Grant </w:t>
            </w:r>
            <w:r w:rsidR="00C70CDC">
              <w:t>Polytechnic University of Marche (250,000 EUR)</w:t>
            </w:r>
          </w:p>
        </w:tc>
        <w:tc>
          <w:tcPr>
            <w:tcW w:w="1633" w:type="pct"/>
          </w:tcPr>
          <w:p w14:paraId="533710DB" w14:textId="726688E7" w:rsidR="00C70CDC" w:rsidRDefault="00C70CDC" w:rsidP="00212A3B">
            <w:pPr>
              <w:pStyle w:val="Date"/>
              <w:spacing w:line="240" w:lineRule="auto"/>
            </w:pPr>
            <w:r>
              <w:t>December 2013 – December 2016</w:t>
            </w:r>
          </w:p>
        </w:tc>
      </w:tr>
      <w:tr w:rsidR="00F64904" w14:paraId="4DB3BD14" w14:textId="77777777" w:rsidTr="00223FE2">
        <w:tc>
          <w:tcPr>
            <w:tcW w:w="3367" w:type="pct"/>
          </w:tcPr>
          <w:p w14:paraId="30984FAF" w14:textId="0399C180" w:rsidR="00F64904" w:rsidRDefault="00F64904" w:rsidP="00430F91">
            <w:pPr>
              <w:pStyle w:val="ListBullet"/>
              <w:spacing w:line="240" w:lineRule="auto"/>
            </w:pPr>
            <w:r>
              <w:t>Stanford University VPUE program (5,600 USD)</w:t>
            </w:r>
          </w:p>
        </w:tc>
        <w:tc>
          <w:tcPr>
            <w:tcW w:w="1633" w:type="pct"/>
          </w:tcPr>
          <w:p w14:paraId="5E35B6D4" w14:textId="3CA0F47C" w:rsidR="00F64904" w:rsidRDefault="00F64904" w:rsidP="00212A3B">
            <w:pPr>
              <w:pStyle w:val="Date"/>
              <w:spacing w:line="240" w:lineRule="auto"/>
            </w:pPr>
            <w:r>
              <w:t>June 2013</w:t>
            </w:r>
          </w:p>
        </w:tc>
      </w:tr>
      <w:tr w:rsidR="00F64904" w14:paraId="7611CA57" w14:textId="77777777" w:rsidTr="00223FE2">
        <w:tc>
          <w:tcPr>
            <w:tcW w:w="3367" w:type="pct"/>
          </w:tcPr>
          <w:p w14:paraId="4004C57F" w14:textId="5E558741" w:rsidR="00F64904" w:rsidRDefault="00F64904" w:rsidP="00430F91">
            <w:pPr>
              <w:pStyle w:val="ListBullet"/>
              <w:spacing w:line="240" w:lineRule="auto"/>
            </w:pPr>
            <w:r>
              <w:t>Stanford University VPUE program (11,200 USD)</w:t>
            </w:r>
          </w:p>
        </w:tc>
        <w:tc>
          <w:tcPr>
            <w:tcW w:w="1633" w:type="pct"/>
          </w:tcPr>
          <w:p w14:paraId="121977B3" w14:textId="31D99721" w:rsidR="00F64904" w:rsidRDefault="00F64904" w:rsidP="00212A3B">
            <w:pPr>
              <w:pStyle w:val="Date"/>
              <w:spacing w:line="240" w:lineRule="auto"/>
            </w:pPr>
            <w:r>
              <w:t>June 2012</w:t>
            </w:r>
          </w:p>
        </w:tc>
      </w:tr>
      <w:tr w:rsidR="00DE6058" w14:paraId="5701C875" w14:textId="77777777" w:rsidTr="00223FE2">
        <w:sdt>
          <w:sdtPr>
            <w:id w:val="17159683"/>
            <w:placeholder>
              <w:docPart w:val="CFDF3C797E32C64BAFCEDE451D6C6C29"/>
            </w:placeholder>
          </w:sdtPr>
          <w:sdtContent>
            <w:tc>
              <w:tcPr>
                <w:tcW w:w="3367" w:type="pct"/>
              </w:tcPr>
              <w:p w14:paraId="58A145BC" w14:textId="6344C7C1" w:rsidR="00DE6058" w:rsidRDefault="00DE6058" w:rsidP="00430F91">
                <w:pPr>
                  <w:pStyle w:val="ListBullet"/>
                  <w:spacing w:line="240" w:lineRule="auto"/>
                </w:pPr>
                <w:r>
                  <w:t xml:space="preserve">Research grant from </w:t>
                </w:r>
                <w:proofErr w:type="spellStart"/>
                <w:r>
                  <w:t>Lenfest</w:t>
                </w:r>
                <w:proofErr w:type="spellEnd"/>
                <w:r>
                  <w:t xml:space="preserve"> Ocean Program (300,000 USD)</w:t>
                </w:r>
              </w:p>
            </w:tc>
          </w:sdtContent>
        </w:sdt>
        <w:tc>
          <w:tcPr>
            <w:tcW w:w="1633" w:type="pct"/>
          </w:tcPr>
          <w:p w14:paraId="34E8834C" w14:textId="08BA5EF9" w:rsidR="00DE6058" w:rsidRDefault="00223FE2" w:rsidP="00212A3B">
            <w:pPr>
              <w:pStyle w:val="Date"/>
              <w:spacing w:line="240" w:lineRule="auto"/>
            </w:pPr>
            <w:r>
              <w:t>August 2011- June 2015</w:t>
            </w:r>
          </w:p>
        </w:tc>
      </w:tr>
      <w:tr w:rsidR="00DE6058" w14:paraId="50A94A6A" w14:textId="77777777" w:rsidTr="00223FE2">
        <w:trPr>
          <w:trHeight w:val="278"/>
        </w:trPr>
        <w:sdt>
          <w:sdtPr>
            <w:id w:val="17159684"/>
            <w:placeholder>
              <w:docPart w:val="5A5C258197712942B173A3C3D430A22F"/>
            </w:placeholder>
          </w:sdtPr>
          <w:sdtContent>
            <w:tc>
              <w:tcPr>
                <w:tcW w:w="3367" w:type="pct"/>
              </w:tcPr>
              <w:p w14:paraId="7A742623" w14:textId="79F95645" w:rsidR="00DE6058" w:rsidRDefault="00DE6058" w:rsidP="00430F91">
                <w:pPr>
                  <w:pStyle w:val="ListBullet"/>
                  <w:spacing w:line="240" w:lineRule="auto"/>
                </w:pPr>
                <w:r>
                  <w:t xml:space="preserve">Fellowship from </w:t>
                </w:r>
                <w:proofErr w:type="spellStart"/>
                <w:r>
                  <w:t>Lenfest</w:t>
                </w:r>
                <w:proofErr w:type="spellEnd"/>
                <w:r>
                  <w:t xml:space="preserve"> Ocean Program</w:t>
                </w:r>
                <w:r w:rsidR="00AA5E1B">
                  <w:t xml:space="preserve"> (100,00 USD)</w:t>
                </w:r>
              </w:p>
            </w:tc>
          </w:sdtContent>
        </w:sdt>
        <w:tc>
          <w:tcPr>
            <w:tcW w:w="1633" w:type="pct"/>
          </w:tcPr>
          <w:p w14:paraId="6647197A" w14:textId="23FB716D" w:rsidR="00DE6058" w:rsidRPr="005A1773" w:rsidRDefault="00DE6058" w:rsidP="00212A3B">
            <w:pPr>
              <w:pStyle w:val="Date"/>
              <w:spacing w:line="240" w:lineRule="auto"/>
            </w:pPr>
            <w:r>
              <w:t>September 2007-December 2010</w:t>
            </w:r>
          </w:p>
        </w:tc>
      </w:tr>
      <w:tr w:rsidR="00DE6058" w14:paraId="08C40C02" w14:textId="77777777" w:rsidTr="00223FE2">
        <w:trPr>
          <w:trHeight w:val="272"/>
        </w:trPr>
        <w:sdt>
          <w:sdtPr>
            <w:id w:val="17159685"/>
            <w:placeholder>
              <w:docPart w:val="735ABEECCA54B64FA5BA4C0958426825"/>
            </w:placeholder>
          </w:sdtPr>
          <w:sdtContent>
            <w:tc>
              <w:tcPr>
                <w:tcW w:w="3367" w:type="pct"/>
              </w:tcPr>
              <w:p w14:paraId="0998B055" w14:textId="02630BF3" w:rsidR="00DE6058" w:rsidRDefault="00DE6058" w:rsidP="00430F91">
                <w:pPr>
                  <w:pStyle w:val="ListBullet"/>
                  <w:spacing w:line="240" w:lineRule="auto"/>
                </w:pPr>
                <w:r w:rsidRPr="00BA42E3">
                  <w:t xml:space="preserve">Dalhousie University Patrick F. </w:t>
                </w:r>
                <w:proofErr w:type="spellStart"/>
                <w:r w:rsidRPr="00BA42E3">
                  <w:t>Lett</w:t>
                </w:r>
                <w:proofErr w:type="spellEnd"/>
                <w:r w:rsidRPr="00BA42E3">
                  <w:t xml:space="preserve"> Bursary</w:t>
                </w:r>
                <w:r w:rsidR="00864C57">
                  <w:t xml:space="preserve"> (7,500 CAN)</w:t>
                </w:r>
              </w:p>
            </w:tc>
          </w:sdtContent>
        </w:sdt>
        <w:tc>
          <w:tcPr>
            <w:tcW w:w="1633" w:type="pct"/>
          </w:tcPr>
          <w:p w14:paraId="4EFADB83" w14:textId="624AEB0D" w:rsidR="00DE6058" w:rsidRDefault="00DE6058" w:rsidP="00212A3B">
            <w:pPr>
              <w:pStyle w:val="Date"/>
              <w:spacing w:line="240" w:lineRule="auto"/>
            </w:pPr>
            <w:r>
              <w:t>May 2007 – August 2007</w:t>
            </w:r>
          </w:p>
        </w:tc>
      </w:tr>
      <w:tr w:rsidR="00F5784D" w14:paraId="3F1B309C" w14:textId="77777777" w:rsidTr="00223FE2">
        <w:trPr>
          <w:trHeight w:val="330"/>
        </w:trPr>
        <w:tc>
          <w:tcPr>
            <w:tcW w:w="3367" w:type="pct"/>
          </w:tcPr>
          <w:p w14:paraId="159AF243" w14:textId="59DFFFB8" w:rsidR="00F5784D" w:rsidRDefault="004A077E" w:rsidP="00430F91">
            <w:pPr>
              <w:pStyle w:val="ListBullet"/>
              <w:spacing w:line="240" w:lineRule="auto"/>
            </w:pPr>
            <w:r>
              <w:t>Faculty of Graduate Studies and Research Grant Scholarships, Dalhousie University (20,000 CAN per year)</w:t>
            </w:r>
          </w:p>
        </w:tc>
        <w:tc>
          <w:tcPr>
            <w:tcW w:w="1633" w:type="pct"/>
          </w:tcPr>
          <w:p w14:paraId="744CBDD3" w14:textId="3DA73A10" w:rsidR="00F5784D" w:rsidRDefault="004A077E" w:rsidP="00212A3B">
            <w:pPr>
              <w:pStyle w:val="Date"/>
              <w:spacing w:line="240" w:lineRule="auto"/>
            </w:pPr>
            <w:r>
              <w:t>September 2006</w:t>
            </w:r>
            <w:r w:rsidR="00F5784D">
              <w:t xml:space="preserve"> – August 2007</w:t>
            </w:r>
          </w:p>
        </w:tc>
      </w:tr>
      <w:tr w:rsidR="00DE6058" w14:paraId="45575F1A" w14:textId="77777777" w:rsidTr="00223FE2">
        <w:trPr>
          <w:trHeight w:val="330"/>
        </w:trPr>
        <w:tc>
          <w:tcPr>
            <w:tcW w:w="3367" w:type="pct"/>
          </w:tcPr>
          <w:p w14:paraId="647B69BF" w14:textId="340F9C15" w:rsidR="00DE6058" w:rsidRDefault="004A077E" w:rsidP="00430F91">
            <w:pPr>
              <w:pStyle w:val="ListBullet"/>
              <w:spacing w:line="240" w:lineRule="auto"/>
            </w:pPr>
            <w:r>
              <w:t>Faculty of Graduate Studies and Research Grant Scholarships, Dalhousie University (27,500 CAN per year)</w:t>
            </w:r>
          </w:p>
        </w:tc>
        <w:tc>
          <w:tcPr>
            <w:tcW w:w="1633" w:type="pct"/>
          </w:tcPr>
          <w:p w14:paraId="7B4FF42D" w14:textId="21F96F7A" w:rsidR="00DE6058" w:rsidRDefault="00B1516E" w:rsidP="00212A3B">
            <w:pPr>
              <w:pStyle w:val="Date"/>
              <w:spacing w:line="240" w:lineRule="auto"/>
            </w:pPr>
            <w:r>
              <w:t>September 2004 – August 200</w:t>
            </w:r>
            <w:r w:rsidR="004A077E">
              <w:t>6</w:t>
            </w:r>
          </w:p>
        </w:tc>
      </w:tr>
      <w:tr w:rsidR="00B1516E" w14:paraId="14FBD40B" w14:textId="77777777" w:rsidTr="00223FE2">
        <w:trPr>
          <w:trHeight w:val="372"/>
        </w:trPr>
        <w:tc>
          <w:tcPr>
            <w:tcW w:w="3367" w:type="pct"/>
          </w:tcPr>
          <w:p w14:paraId="7244E10D" w14:textId="432AA6D0" w:rsidR="00B1516E" w:rsidRDefault="00B1516E" w:rsidP="00430F91">
            <w:pPr>
              <w:pStyle w:val="ListBullet"/>
              <w:spacing w:line="240" w:lineRule="auto"/>
            </w:pPr>
            <w:r>
              <w:t>Faculty Research Grant Scholarship Dalhousie University (18,000 CAN)</w:t>
            </w:r>
          </w:p>
        </w:tc>
        <w:tc>
          <w:tcPr>
            <w:tcW w:w="1633" w:type="pct"/>
          </w:tcPr>
          <w:p w14:paraId="577A96E6" w14:textId="1F3F983A" w:rsidR="00B1516E" w:rsidRDefault="00B1516E" w:rsidP="00212A3B">
            <w:pPr>
              <w:pStyle w:val="Date"/>
              <w:spacing w:line="240" w:lineRule="auto"/>
            </w:pPr>
            <w:r>
              <w:t>January 2004 – August 2005</w:t>
            </w:r>
          </w:p>
        </w:tc>
      </w:tr>
      <w:tr w:rsidR="00B1516E" w14:paraId="635AB54D" w14:textId="77777777" w:rsidTr="00223FE2">
        <w:trPr>
          <w:trHeight w:val="372"/>
        </w:trPr>
        <w:tc>
          <w:tcPr>
            <w:tcW w:w="3367" w:type="pct"/>
          </w:tcPr>
          <w:p w14:paraId="0841265A" w14:textId="458CD3F2" w:rsidR="00B1516E" w:rsidRDefault="00B1516E" w:rsidP="00430F91">
            <w:pPr>
              <w:pStyle w:val="ListBullet"/>
              <w:spacing w:line="240" w:lineRule="auto"/>
            </w:pPr>
            <w:proofErr w:type="spellStart"/>
            <w:r>
              <w:t>Biodaqua</w:t>
            </w:r>
            <w:proofErr w:type="spellEnd"/>
            <w:r>
              <w:t xml:space="preserve"> Scholarship Polytechnic University of Marche (3,000 EUR)</w:t>
            </w:r>
          </w:p>
        </w:tc>
        <w:tc>
          <w:tcPr>
            <w:tcW w:w="1633" w:type="pct"/>
          </w:tcPr>
          <w:p w14:paraId="46FC97DC" w14:textId="5E564C81" w:rsidR="00B1516E" w:rsidRDefault="00B1516E" w:rsidP="00212A3B">
            <w:pPr>
              <w:pStyle w:val="Date"/>
              <w:spacing w:line="240" w:lineRule="auto"/>
            </w:pPr>
            <w:r>
              <w:t>April 2003 – July 2003</w:t>
            </w:r>
          </w:p>
        </w:tc>
      </w:tr>
    </w:tbl>
    <w:p w14:paraId="10585470" w14:textId="0AF6EF4C" w:rsidR="0068412F" w:rsidRDefault="0068412F" w:rsidP="0068412F">
      <w:pPr>
        <w:pStyle w:val="Heading2"/>
        <w:ind w:left="-709"/>
      </w:pPr>
      <w:r>
        <w:t>Referee services</w:t>
      </w:r>
    </w:p>
    <w:p w14:paraId="27ABF586" w14:textId="33C4CE96" w:rsidR="0068412F" w:rsidRPr="0068412F" w:rsidRDefault="0068412F" w:rsidP="00E368A4">
      <w:pPr>
        <w:pStyle w:val="BodyText"/>
        <w:spacing w:line="240" w:lineRule="auto"/>
      </w:pPr>
      <w:proofErr w:type="spellStart"/>
      <w:r w:rsidRPr="0068412F">
        <w:t>Acta</w:t>
      </w:r>
      <w:proofErr w:type="spellEnd"/>
      <w:r w:rsidRPr="0068412F">
        <w:t xml:space="preserve"> </w:t>
      </w:r>
      <w:proofErr w:type="spellStart"/>
      <w:r w:rsidRPr="0068412F">
        <w:t>Adriatica</w:t>
      </w:r>
      <w:proofErr w:type="spellEnd"/>
      <w:r>
        <w:t>,</w:t>
      </w:r>
      <w:r w:rsidRPr="0068412F">
        <w:t xml:space="preserve"> Advances in Oceanography and Limnology</w:t>
      </w:r>
      <w:r>
        <w:t>,</w:t>
      </w:r>
      <w:r w:rsidR="0058537D">
        <w:t xml:space="preserve"> Aquatic Living Resources,</w:t>
      </w:r>
      <w:r w:rsidRPr="0068412F">
        <w:t xml:space="preserve"> Cahiers De </w:t>
      </w:r>
      <w:proofErr w:type="spellStart"/>
      <w:r w:rsidRPr="0068412F">
        <w:t>Biologie</w:t>
      </w:r>
      <w:proofErr w:type="spellEnd"/>
      <w:r w:rsidRPr="0068412F">
        <w:t xml:space="preserve"> Marine</w:t>
      </w:r>
      <w:r>
        <w:t>,</w:t>
      </w:r>
      <w:r w:rsidRPr="0068412F">
        <w:t xml:space="preserve"> </w:t>
      </w:r>
      <w:r w:rsidR="00F835E8">
        <w:t xml:space="preserve">Biological Conservation, </w:t>
      </w:r>
      <w:r w:rsidR="00B53F96">
        <w:t>Conservation B</w:t>
      </w:r>
      <w:r w:rsidRPr="0068412F">
        <w:t>iology</w:t>
      </w:r>
      <w:r>
        <w:t>,</w:t>
      </w:r>
      <w:r w:rsidRPr="0068412F">
        <w:t xml:space="preserve"> Deep Sea Research</w:t>
      </w:r>
      <w:r>
        <w:t>,</w:t>
      </w:r>
      <w:r w:rsidRPr="0068412F">
        <w:t xml:space="preserve"> </w:t>
      </w:r>
      <w:r w:rsidR="002E1CFD">
        <w:t>Ecology Letters,</w:t>
      </w:r>
      <w:r w:rsidR="002E1CFD" w:rsidRPr="0068412F">
        <w:t xml:space="preserve"> </w:t>
      </w:r>
      <w:r w:rsidRPr="0068412F">
        <w:t>Endangered Species Research</w:t>
      </w:r>
      <w:r>
        <w:t>,</w:t>
      </w:r>
      <w:r w:rsidR="002E1CFD">
        <w:t xml:space="preserve"> </w:t>
      </w:r>
      <w:r w:rsidR="0058537D">
        <w:t xml:space="preserve">Estuaries and Coasts, </w:t>
      </w:r>
      <w:r w:rsidR="00603B00">
        <w:t xml:space="preserve">Fish and Fisheries, </w:t>
      </w:r>
      <w:r w:rsidRPr="0068412F">
        <w:t>Fisheries Research</w:t>
      </w:r>
      <w:r>
        <w:t>,</w:t>
      </w:r>
      <w:r w:rsidRPr="0068412F">
        <w:t xml:space="preserve"> Marine and Freshwater Research</w:t>
      </w:r>
      <w:r>
        <w:t>,</w:t>
      </w:r>
      <w:r w:rsidRPr="0068412F">
        <w:t xml:space="preserve"> </w:t>
      </w:r>
      <w:r w:rsidR="00CE059F">
        <w:t xml:space="preserve">Journal of Natural History, </w:t>
      </w:r>
      <w:r w:rsidRPr="0068412F">
        <w:t>Marine Environmental Research</w:t>
      </w:r>
      <w:r>
        <w:t>,</w:t>
      </w:r>
      <w:r w:rsidR="0058537D">
        <w:t xml:space="preserve"> </w:t>
      </w:r>
      <w:r w:rsidR="00E5296B">
        <w:t xml:space="preserve">Marine Ecology Progress Series, </w:t>
      </w:r>
      <w:r w:rsidR="0058537D">
        <w:t>Pan-American Journal of Aquatic Sciences,</w:t>
      </w:r>
      <w:r>
        <w:t xml:space="preserve"> </w:t>
      </w:r>
      <w:proofErr w:type="spellStart"/>
      <w:r w:rsidRPr="0068412F">
        <w:t>PLoS</w:t>
      </w:r>
      <w:proofErr w:type="spellEnd"/>
      <w:r w:rsidRPr="0068412F">
        <w:t xml:space="preserve"> One</w:t>
      </w:r>
      <w:r>
        <w:t>,</w:t>
      </w:r>
      <w:r w:rsidRPr="0068412F">
        <w:t xml:space="preserve"> Proceedings of the Biological Association of UK, series B</w:t>
      </w:r>
      <w:r w:rsidR="0058537D">
        <w:t>, Proceedings of the Royal Society B</w:t>
      </w:r>
      <w:r>
        <w:t>.</w:t>
      </w:r>
    </w:p>
    <w:p w14:paraId="453A26B3" w14:textId="2FEF3F46" w:rsidR="00BB04A7" w:rsidRDefault="00BB04A7" w:rsidP="00BB04A7">
      <w:pPr>
        <w:pStyle w:val="Heading1"/>
        <w:spacing w:before="200" w:after="0"/>
        <w:ind w:left="-709"/>
      </w:pPr>
      <w:r>
        <w:t>References</w:t>
      </w:r>
    </w:p>
    <w:p w14:paraId="50BD548A" w14:textId="77777777" w:rsidR="00EB703D" w:rsidRDefault="00EB703D" w:rsidP="00EB703D">
      <w:pPr>
        <w:pStyle w:val="BodyText"/>
      </w:pPr>
    </w:p>
    <w:p w14:paraId="3F4EE53E" w14:textId="77777777" w:rsidR="00EB703D" w:rsidRDefault="00EB703D" w:rsidP="00EB703D">
      <w:pPr>
        <w:pStyle w:val="BodyText"/>
        <w:rPr>
          <w:rStyle w:val="Hyperlink"/>
        </w:rPr>
      </w:pPr>
      <w:proofErr w:type="spellStart"/>
      <w:r w:rsidRPr="00BB04A7">
        <w:t>Fiorenza</w:t>
      </w:r>
      <w:proofErr w:type="spellEnd"/>
      <w:r w:rsidRPr="00BB04A7">
        <w:t xml:space="preserve"> </w:t>
      </w:r>
      <w:proofErr w:type="spellStart"/>
      <w:r w:rsidRPr="00BB04A7">
        <w:t>Micheli</w:t>
      </w:r>
      <w:proofErr w:type="spellEnd"/>
      <w:r w:rsidRPr="00BB04A7">
        <w:t xml:space="preserve">, Ph.D. Professor Hopkins Marine Station of Stanford University Pacific Grove, CA 93950, USA Phone: +1 831 655-6250 Fax: +1 831 375-0793 e-mail: </w:t>
      </w:r>
      <w:hyperlink r:id="rId12" w:history="1">
        <w:r w:rsidRPr="00764EC7">
          <w:rPr>
            <w:rStyle w:val="Hyperlink"/>
          </w:rPr>
          <w:t>micheli@stanford.edu</w:t>
        </w:r>
      </w:hyperlink>
    </w:p>
    <w:p w14:paraId="0DB9E768" w14:textId="22FCEE72" w:rsidR="00BB04A7" w:rsidRDefault="00BB04A7" w:rsidP="00BB04A7">
      <w:pPr>
        <w:pStyle w:val="BodyText"/>
      </w:pPr>
      <w:r w:rsidRPr="00BB04A7">
        <w:t xml:space="preserve">Heike K. </w:t>
      </w:r>
      <w:proofErr w:type="spellStart"/>
      <w:r w:rsidRPr="00BB04A7">
        <w:t>Lotze</w:t>
      </w:r>
      <w:proofErr w:type="spellEnd"/>
      <w:r w:rsidRPr="00BB04A7">
        <w:t xml:space="preserve">, PhD Canada Research Chair in Marine Renewable Resources Department of Biology, Dalhousie University 1355 Oxford Street, Halifax, NS, B3H 4J1, Canada Phone: +1 </w:t>
      </w:r>
      <w:r>
        <w:t>902 494 3406 e</w:t>
      </w:r>
      <w:r w:rsidRPr="00BB04A7">
        <w:t xml:space="preserve">-mail: hlotze@dal.ca Web: </w:t>
      </w:r>
      <w:hyperlink r:id="rId13" w:history="1">
        <w:r w:rsidRPr="00764EC7">
          <w:rPr>
            <w:rStyle w:val="Hyperlink"/>
          </w:rPr>
          <w:t>http://lotzelab.biology.dal.ca</w:t>
        </w:r>
      </w:hyperlink>
    </w:p>
    <w:p w14:paraId="0645E99D" w14:textId="150F0A6C" w:rsidR="00CA60F3" w:rsidRDefault="00EB703D" w:rsidP="00CA60F3">
      <w:pPr>
        <w:pStyle w:val="BodyText"/>
      </w:pPr>
      <w:r w:rsidRPr="00BB04A7">
        <w:t xml:space="preserve">Andrew A. Rosenberg, Ph.D. </w:t>
      </w:r>
      <w:r w:rsidR="00A12BCB" w:rsidRPr="00A12BCB">
        <w:rPr>
          <w:lang w:val="en-CA"/>
        </w:rPr>
        <w:t>director of the Center for Science and Democracy at the Union of Concerned Scientists</w:t>
      </w:r>
      <w:r w:rsidR="00A12BCB">
        <w:rPr>
          <w:lang w:val="en-CA"/>
        </w:rPr>
        <w:t>,</w:t>
      </w:r>
      <w:r w:rsidR="00CA60F3">
        <w:rPr>
          <w:lang w:val="en-CA"/>
        </w:rPr>
        <w:t xml:space="preserve"> Two Brattle Sq. </w:t>
      </w:r>
      <w:r w:rsidR="00CA60F3" w:rsidRPr="00CA60F3">
        <w:rPr>
          <w:lang w:val="en-CA"/>
        </w:rPr>
        <w:t>Cambridge, MA 02138-3780</w:t>
      </w:r>
      <w:r w:rsidRPr="00BB04A7">
        <w:t xml:space="preserve"> Phone +1 </w:t>
      </w:r>
      <w:r w:rsidR="00CA60F3" w:rsidRPr="00CA60F3">
        <w:t>202-331-5458</w:t>
      </w:r>
      <w:r w:rsidR="00CA60F3">
        <w:t xml:space="preserve"> </w:t>
      </w:r>
      <w:r w:rsidRPr="00BB04A7">
        <w:t xml:space="preserve">e-mail: </w:t>
      </w:r>
      <w:hyperlink r:id="rId14" w:history="1">
        <w:r w:rsidR="00CA60F3" w:rsidRPr="009D76C6">
          <w:rPr>
            <w:rStyle w:val="Hyperlink"/>
          </w:rPr>
          <w:t>arosenberg@ucsusa.org</w:t>
        </w:r>
      </w:hyperlink>
    </w:p>
    <w:p w14:paraId="3D905533" w14:textId="4C5FBC8B" w:rsidR="00BB04A7" w:rsidRDefault="00BB04A7" w:rsidP="00BB04A7">
      <w:pPr>
        <w:pStyle w:val="BodyText"/>
      </w:pPr>
      <w:r w:rsidRPr="00BB04A7">
        <w:t>Boris Worm,</w:t>
      </w:r>
      <w:r w:rsidR="00E95A22">
        <w:t xml:space="preserve"> Ph.D. </w:t>
      </w:r>
      <w:r w:rsidRPr="00BB04A7">
        <w:t xml:space="preserve">Professor Department of Biology, Dalhousie University 1355 Oxford St., Halifax, NS, B3H 4J1, Canada Phone: +1 902 494 2478 Fax: +1 902 494 3736 E-mail bworm@dal.ca Web </w:t>
      </w:r>
      <w:hyperlink r:id="rId15" w:history="1">
        <w:r w:rsidRPr="00764EC7">
          <w:rPr>
            <w:rStyle w:val="Hyperlink"/>
          </w:rPr>
          <w:t>http://wormlab.biology.dal.ca</w:t>
        </w:r>
      </w:hyperlink>
    </w:p>
    <w:p w14:paraId="585DF8B6" w14:textId="573E092C" w:rsidR="00DA2869" w:rsidRDefault="00133E1A" w:rsidP="006977EF">
      <w:pPr>
        <w:pStyle w:val="BodyText"/>
      </w:pPr>
      <w:proofErr w:type="spellStart"/>
      <w:r>
        <w:t>Giulio</w:t>
      </w:r>
      <w:proofErr w:type="spellEnd"/>
      <w:r>
        <w:t xml:space="preserve"> De Leo, Ph.D. Professor </w:t>
      </w:r>
      <w:r w:rsidRPr="00BB04A7">
        <w:t xml:space="preserve">Hopkins Marine Station of Stanford University Pacific Grove, CA </w:t>
      </w:r>
      <w:r>
        <w:t>93950, USA Phone: +1 831 655-62</w:t>
      </w:r>
      <w:r w:rsidRPr="00BB04A7">
        <w:t>0</w:t>
      </w:r>
      <w:r>
        <w:t>2</w:t>
      </w:r>
      <w:r w:rsidRPr="00BB04A7">
        <w:t xml:space="preserve"> Fax: +1 831 375-0793 e-mail: </w:t>
      </w:r>
      <w:hyperlink r:id="rId16" w:history="1">
        <w:r w:rsidRPr="00AB1892">
          <w:rPr>
            <w:rStyle w:val="Hyperlink"/>
          </w:rPr>
          <w:t>deleo@stanford.edu</w:t>
        </w:r>
      </w:hyperlink>
    </w:p>
    <w:sectPr w:rsidR="00DA2869" w:rsidSect="005241E2">
      <w:headerReference w:type="default" r:id="rId17"/>
      <w:headerReference w:type="first" r:id="rId18"/>
      <w:pgSz w:w="12240" w:h="15840"/>
      <w:pgMar w:top="1327" w:right="1440" w:bottom="720" w:left="1440" w:header="57" w:footer="57"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AAD36" w14:textId="77777777" w:rsidR="00F57896" w:rsidRDefault="00F57896">
      <w:pPr>
        <w:spacing w:line="240" w:lineRule="auto"/>
      </w:pPr>
      <w:r>
        <w:separator/>
      </w:r>
    </w:p>
  </w:endnote>
  <w:endnote w:type="continuationSeparator" w:id="0">
    <w:p w14:paraId="12F0B7FC" w14:textId="77777777" w:rsidR="00F57896" w:rsidRDefault="00F57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B376F" w14:textId="77777777" w:rsidR="00F57896" w:rsidRDefault="00F57896">
      <w:pPr>
        <w:spacing w:line="240" w:lineRule="auto"/>
      </w:pPr>
      <w:r>
        <w:separator/>
      </w:r>
    </w:p>
  </w:footnote>
  <w:footnote w:type="continuationSeparator" w:id="0">
    <w:p w14:paraId="70617800" w14:textId="77777777" w:rsidR="00F57896" w:rsidRDefault="00F5789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CCAE3" w14:textId="6993EDD2" w:rsidR="00F57896" w:rsidRDefault="00F57896" w:rsidP="00492240">
    <w:pPr>
      <w:pStyle w:val="Header"/>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04E15" w14:textId="77777777" w:rsidR="00F57896" w:rsidRDefault="00F57896">
    <w:pPr>
      <w:pStyle w:val="Title"/>
    </w:pPr>
  </w:p>
  <w:p w14:paraId="4B3E929D" w14:textId="77777777" w:rsidR="00F57896" w:rsidRPr="00823D27" w:rsidRDefault="00F57896" w:rsidP="00823D27"/>
  <w:p w14:paraId="646C7C76" w14:textId="5A380D1E" w:rsidR="00F57896" w:rsidRPr="0001481E" w:rsidRDefault="00F57896" w:rsidP="004B2961">
    <w:pPr>
      <w:pStyle w:val="Title"/>
      <w:ind w:right="0"/>
      <w:rPr>
        <w:sz w:val="28"/>
        <w:szCs w:val="28"/>
      </w:rPr>
    </w:pPr>
    <w:r>
      <w:rPr>
        <w:sz w:val="28"/>
        <w:szCs w:val="28"/>
      </w:rPr>
      <w:t>Francesco Ferretti</w:t>
    </w:r>
    <w:r w:rsidRPr="0001481E">
      <w:rPr>
        <w:sz w:val="28"/>
        <w:szCs w:val="28"/>
      </w:rPr>
      <w:t xml:space="preserve"> </w:t>
    </w:r>
  </w:p>
  <w:p w14:paraId="30EFA9B0" w14:textId="77777777" w:rsidR="00F57896" w:rsidRDefault="00F57896" w:rsidP="004B2961">
    <w:pPr>
      <w:pStyle w:val="ContactDetails"/>
      <w:ind w:right="0"/>
    </w:pPr>
    <w:r>
      <w:t xml:space="preserve">Hopkins Marine Station of Stanford University, </w:t>
    </w:r>
    <w:r w:rsidRPr="00BA218B">
      <w:t xml:space="preserve">120 </w:t>
    </w:r>
    <w:proofErr w:type="spellStart"/>
    <w:r w:rsidRPr="00BA218B">
      <w:t>Oceanview</w:t>
    </w:r>
    <w:proofErr w:type="spellEnd"/>
    <w:r w:rsidRPr="00BA218B">
      <w:t xml:space="preserve"> Blvd.</w:t>
    </w:r>
    <w:r>
      <w:t xml:space="preserve"> </w:t>
    </w:r>
    <w:r>
      <w:sym w:font="Wingdings 2" w:char="F097"/>
    </w:r>
    <w:r>
      <w:t xml:space="preserve"> </w:t>
    </w:r>
    <w:r w:rsidRPr="00BA218B">
      <w:t>Pacific Grove</w:t>
    </w:r>
    <w:r>
      <w:t xml:space="preserve">, California </w:t>
    </w:r>
    <w:r w:rsidRPr="00BA218B">
      <w:t>93950</w:t>
    </w:r>
    <w:r>
      <w:br/>
      <w:t xml:space="preserve">Phone: </w:t>
    </w:r>
    <w:r w:rsidRPr="00BA218B">
      <w:t>+1 (831) 655 6202</w:t>
    </w:r>
    <w:r>
      <w:t xml:space="preserve"> </w:t>
    </w:r>
    <w:r>
      <w:sym w:font="Wingdings 2" w:char="F097"/>
    </w:r>
    <w:r>
      <w:t xml:space="preserve"> Fax: </w:t>
    </w:r>
    <w:r w:rsidRPr="00BA218B">
      <w:t>+1 (831) 375-0793</w:t>
    </w:r>
    <w:r>
      <w:t xml:space="preserve"> </w:t>
    </w:r>
    <w:r>
      <w:sym w:font="Wingdings 2" w:char="F097"/>
    </w:r>
    <w:r>
      <w:t xml:space="preserve"> E-Mail: </w:t>
    </w:r>
    <w:r w:rsidRPr="00BA218B">
      <w:t>ferretti@stanford.edu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FE6E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9E246F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C30F1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46CA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8CCA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9BA06C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0ED96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15EC53F4"/>
    <w:lvl w:ilvl="0">
      <w:start w:val="1"/>
      <w:numFmt w:val="decimal"/>
      <w:pStyle w:val="ListNumber"/>
      <w:lvlText w:val="%1."/>
      <w:lvlJc w:val="left"/>
      <w:pPr>
        <w:tabs>
          <w:tab w:val="num" w:pos="360"/>
        </w:tabs>
        <w:ind w:left="360" w:hanging="360"/>
      </w:pPr>
    </w:lvl>
  </w:abstractNum>
  <w:abstractNum w:abstractNumId="8">
    <w:nsid w:val="FFFFFF89"/>
    <w:multiLevelType w:val="singleLevel"/>
    <w:tmpl w:val="444C942A"/>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4986CB8"/>
    <w:multiLevelType w:val="hybridMultilevel"/>
    <w:tmpl w:val="66F42E42"/>
    <w:lvl w:ilvl="0" w:tplc="0C08EFF2">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835536C"/>
    <w:multiLevelType w:val="hybridMultilevel"/>
    <w:tmpl w:val="23BE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272817"/>
    <w:multiLevelType w:val="hybridMultilevel"/>
    <w:tmpl w:val="A152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CE039B"/>
    <w:multiLevelType w:val="hybridMultilevel"/>
    <w:tmpl w:val="1E0627A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4A1A07"/>
    <w:multiLevelType w:val="hybridMultilevel"/>
    <w:tmpl w:val="9A067D34"/>
    <w:lvl w:ilvl="0" w:tplc="FF82CD7C">
      <w:start w:val="2011"/>
      <w:numFmt w:val="bullet"/>
      <w:lvlText w:val="-"/>
      <w:lvlJc w:val="left"/>
      <w:pPr>
        <w:ind w:left="420" w:hanging="360"/>
      </w:pPr>
      <w:rPr>
        <w:rFonts w:ascii="Bell MT" w:eastAsiaTheme="minorEastAsia" w:hAnsi="Bell MT"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nsid w:val="32883E91"/>
    <w:multiLevelType w:val="hybridMultilevel"/>
    <w:tmpl w:val="03F88E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4F36A2F"/>
    <w:multiLevelType w:val="hybridMultilevel"/>
    <w:tmpl w:val="7954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731ACA"/>
    <w:multiLevelType w:val="hybridMultilevel"/>
    <w:tmpl w:val="F1E4673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2001DD5"/>
    <w:multiLevelType w:val="multilevel"/>
    <w:tmpl w:val="62ACE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8254BA"/>
    <w:multiLevelType w:val="multilevel"/>
    <w:tmpl w:val="361C47F0"/>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8B1BB7"/>
    <w:multiLevelType w:val="multilevel"/>
    <w:tmpl w:val="361C47F0"/>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nsid w:val="614D05C6"/>
    <w:multiLevelType w:val="hybridMultilevel"/>
    <w:tmpl w:val="D14CE9AA"/>
    <w:lvl w:ilvl="0" w:tplc="B89E27D2">
      <w:start w:val="1"/>
      <w:numFmt w:val="decimal"/>
      <w:lvlText w:val="%1."/>
      <w:lvlJc w:val="left"/>
      <w:pPr>
        <w:ind w:left="360" w:hanging="360"/>
      </w:pPr>
      <w:rPr>
        <w:rFonts w:hint="default"/>
        <w:b w:val="0"/>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C195A30"/>
    <w:multiLevelType w:val="hybridMultilevel"/>
    <w:tmpl w:val="A75048D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3">
    <w:nsid w:val="7896630B"/>
    <w:multiLevelType w:val="multilevel"/>
    <w:tmpl w:val="B43CF82E"/>
    <w:lvl w:ilvl="0">
      <w:start w:val="1"/>
      <w:numFmt w:val="bullet"/>
      <w:lvlText w:val="•"/>
      <w:lvlJc w:val="left"/>
      <w:pPr>
        <w:ind w:left="360" w:hanging="360"/>
      </w:pPr>
      <w:rPr>
        <w:rFonts w:ascii="Bell MT" w:hAnsi="Bell MT"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nsid w:val="7A782C38"/>
    <w:multiLevelType w:val="hybridMultilevel"/>
    <w:tmpl w:val="1E0627A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C837E86"/>
    <w:multiLevelType w:val="hybridMultilevel"/>
    <w:tmpl w:val="0B60C488"/>
    <w:lvl w:ilvl="0" w:tplc="2F12539E">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22"/>
  </w:num>
  <w:num w:numId="13">
    <w:abstractNumId w:val="8"/>
  </w:num>
  <w:num w:numId="14">
    <w:abstractNumId w:val="23"/>
  </w:num>
  <w:num w:numId="15">
    <w:abstractNumId w:val="15"/>
  </w:num>
  <w:num w:numId="16">
    <w:abstractNumId w:val="9"/>
  </w:num>
  <w:num w:numId="17">
    <w:abstractNumId w:val="21"/>
  </w:num>
  <w:num w:numId="18">
    <w:abstractNumId w:val="25"/>
  </w:num>
  <w:num w:numId="19">
    <w:abstractNumId w:val="14"/>
  </w:num>
  <w:num w:numId="20">
    <w:abstractNumId w:val="16"/>
  </w:num>
  <w:num w:numId="21">
    <w:abstractNumId w:val="13"/>
  </w:num>
  <w:num w:numId="22">
    <w:abstractNumId w:val="20"/>
  </w:num>
  <w:num w:numId="23">
    <w:abstractNumId w:val="18"/>
  </w:num>
  <w:num w:numId="24">
    <w:abstractNumId w:val="24"/>
  </w:num>
  <w:num w:numId="25">
    <w:abstractNumId w:val="1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A218B"/>
    <w:rsid w:val="00004CBF"/>
    <w:rsid w:val="00004D88"/>
    <w:rsid w:val="00012E4F"/>
    <w:rsid w:val="0001481E"/>
    <w:rsid w:val="000240E4"/>
    <w:rsid w:val="000326D7"/>
    <w:rsid w:val="00036FD7"/>
    <w:rsid w:val="000431AE"/>
    <w:rsid w:val="00055FE3"/>
    <w:rsid w:val="0006056A"/>
    <w:rsid w:val="00066274"/>
    <w:rsid w:val="00085858"/>
    <w:rsid w:val="000903F3"/>
    <w:rsid w:val="000937DB"/>
    <w:rsid w:val="000A271F"/>
    <w:rsid w:val="000A35CF"/>
    <w:rsid w:val="000B685C"/>
    <w:rsid w:val="000B7E7C"/>
    <w:rsid w:val="000C1FDC"/>
    <w:rsid w:val="000C4D2B"/>
    <w:rsid w:val="000E5BE3"/>
    <w:rsid w:val="000F3031"/>
    <w:rsid w:val="000F4DFE"/>
    <w:rsid w:val="00104432"/>
    <w:rsid w:val="00104E14"/>
    <w:rsid w:val="001059F0"/>
    <w:rsid w:val="00116D0F"/>
    <w:rsid w:val="001179B5"/>
    <w:rsid w:val="00131EF4"/>
    <w:rsid w:val="00133E1A"/>
    <w:rsid w:val="0013643F"/>
    <w:rsid w:val="001401F0"/>
    <w:rsid w:val="001408A3"/>
    <w:rsid w:val="0014530B"/>
    <w:rsid w:val="0016555D"/>
    <w:rsid w:val="00165BD6"/>
    <w:rsid w:val="00167611"/>
    <w:rsid w:val="001724EB"/>
    <w:rsid w:val="00176002"/>
    <w:rsid w:val="00176901"/>
    <w:rsid w:val="001873EE"/>
    <w:rsid w:val="00187F82"/>
    <w:rsid w:val="00192AC2"/>
    <w:rsid w:val="0019586A"/>
    <w:rsid w:val="001A0CDC"/>
    <w:rsid w:val="001A7868"/>
    <w:rsid w:val="001C059E"/>
    <w:rsid w:val="001C14DF"/>
    <w:rsid w:val="001C7535"/>
    <w:rsid w:val="001E4DC9"/>
    <w:rsid w:val="00200953"/>
    <w:rsid w:val="00212396"/>
    <w:rsid w:val="00212A3B"/>
    <w:rsid w:val="00216BC7"/>
    <w:rsid w:val="00223FE2"/>
    <w:rsid w:val="002309BF"/>
    <w:rsid w:val="00242C60"/>
    <w:rsid w:val="0025316F"/>
    <w:rsid w:val="002619A5"/>
    <w:rsid w:val="00270F68"/>
    <w:rsid w:val="00293710"/>
    <w:rsid w:val="00296AFA"/>
    <w:rsid w:val="002976EA"/>
    <w:rsid w:val="002A3F95"/>
    <w:rsid w:val="002A68BC"/>
    <w:rsid w:val="002B3040"/>
    <w:rsid w:val="002B644D"/>
    <w:rsid w:val="002B759A"/>
    <w:rsid w:val="002C0E3D"/>
    <w:rsid w:val="002C2E4F"/>
    <w:rsid w:val="002C32CF"/>
    <w:rsid w:val="002C3E35"/>
    <w:rsid w:val="002E0531"/>
    <w:rsid w:val="002E1518"/>
    <w:rsid w:val="002E1CFD"/>
    <w:rsid w:val="002E4D09"/>
    <w:rsid w:val="002E6045"/>
    <w:rsid w:val="002E73B0"/>
    <w:rsid w:val="002F2588"/>
    <w:rsid w:val="002F34B5"/>
    <w:rsid w:val="003003BC"/>
    <w:rsid w:val="0030430E"/>
    <w:rsid w:val="003222B7"/>
    <w:rsid w:val="003352BC"/>
    <w:rsid w:val="003363BE"/>
    <w:rsid w:val="00341C8A"/>
    <w:rsid w:val="00344A70"/>
    <w:rsid w:val="00345253"/>
    <w:rsid w:val="003456A9"/>
    <w:rsid w:val="003533CB"/>
    <w:rsid w:val="0035425A"/>
    <w:rsid w:val="003637AE"/>
    <w:rsid w:val="0036750B"/>
    <w:rsid w:val="003719B4"/>
    <w:rsid w:val="003800F3"/>
    <w:rsid w:val="0038325D"/>
    <w:rsid w:val="00383B9D"/>
    <w:rsid w:val="00385F45"/>
    <w:rsid w:val="00387884"/>
    <w:rsid w:val="00387B4E"/>
    <w:rsid w:val="003952E9"/>
    <w:rsid w:val="00396E72"/>
    <w:rsid w:val="003A539E"/>
    <w:rsid w:val="003B6BBF"/>
    <w:rsid w:val="003D32F5"/>
    <w:rsid w:val="003F1B3C"/>
    <w:rsid w:val="003F45F4"/>
    <w:rsid w:val="004014E5"/>
    <w:rsid w:val="00413CAB"/>
    <w:rsid w:val="0042165A"/>
    <w:rsid w:val="00430F91"/>
    <w:rsid w:val="00432F00"/>
    <w:rsid w:val="004352D6"/>
    <w:rsid w:val="00436354"/>
    <w:rsid w:val="00436BDF"/>
    <w:rsid w:val="00447161"/>
    <w:rsid w:val="004655EA"/>
    <w:rsid w:val="00466E81"/>
    <w:rsid w:val="00476AC8"/>
    <w:rsid w:val="004824F5"/>
    <w:rsid w:val="00492240"/>
    <w:rsid w:val="00495B91"/>
    <w:rsid w:val="004A077E"/>
    <w:rsid w:val="004A1EFC"/>
    <w:rsid w:val="004B04B0"/>
    <w:rsid w:val="004B06C2"/>
    <w:rsid w:val="004B2961"/>
    <w:rsid w:val="004B6FC6"/>
    <w:rsid w:val="004C3B2C"/>
    <w:rsid w:val="004D0844"/>
    <w:rsid w:val="004D0A81"/>
    <w:rsid w:val="004D40D9"/>
    <w:rsid w:val="004E2711"/>
    <w:rsid w:val="004E362B"/>
    <w:rsid w:val="004F26DB"/>
    <w:rsid w:val="004F31FA"/>
    <w:rsid w:val="004F3BE5"/>
    <w:rsid w:val="00502005"/>
    <w:rsid w:val="005241E2"/>
    <w:rsid w:val="005468E4"/>
    <w:rsid w:val="00547BF4"/>
    <w:rsid w:val="00555B62"/>
    <w:rsid w:val="00557CC0"/>
    <w:rsid w:val="00565B8F"/>
    <w:rsid w:val="00574034"/>
    <w:rsid w:val="00582054"/>
    <w:rsid w:val="0058537D"/>
    <w:rsid w:val="0059479E"/>
    <w:rsid w:val="0059721B"/>
    <w:rsid w:val="005A1773"/>
    <w:rsid w:val="005B448D"/>
    <w:rsid w:val="005B7409"/>
    <w:rsid w:val="005C7EB9"/>
    <w:rsid w:val="005D1596"/>
    <w:rsid w:val="005D40CD"/>
    <w:rsid w:val="005E2203"/>
    <w:rsid w:val="005E2E3F"/>
    <w:rsid w:val="005E6632"/>
    <w:rsid w:val="005F6C79"/>
    <w:rsid w:val="0060106D"/>
    <w:rsid w:val="00602A5C"/>
    <w:rsid w:val="00603B00"/>
    <w:rsid w:val="00606C4B"/>
    <w:rsid w:val="00610620"/>
    <w:rsid w:val="00622B9E"/>
    <w:rsid w:val="00623117"/>
    <w:rsid w:val="006250D6"/>
    <w:rsid w:val="006339A5"/>
    <w:rsid w:val="0063606D"/>
    <w:rsid w:val="006374D4"/>
    <w:rsid w:val="0064249C"/>
    <w:rsid w:val="00651D1A"/>
    <w:rsid w:val="006701F4"/>
    <w:rsid w:val="00670821"/>
    <w:rsid w:val="0068412F"/>
    <w:rsid w:val="00695414"/>
    <w:rsid w:val="006977EF"/>
    <w:rsid w:val="006B755D"/>
    <w:rsid w:val="006C0AE9"/>
    <w:rsid w:val="006C7F33"/>
    <w:rsid w:val="006D37CD"/>
    <w:rsid w:val="006E29B5"/>
    <w:rsid w:val="006E2BEB"/>
    <w:rsid w:val="00700DB7"/>
    <w:rsid w:val="0070305A"/>
    <w:rsid w:val="007049B4"/>
    <w:rsid w:val="00723A5D"/>
    <w:rsid w:val="00723BBC"/>
    <w:rsid w:val="00733494"/>
    <w:rsid w:val="0073458F"/>
    <w:rsid w:val="00735FC0"/>
    <w:rsid w:val="0073681D"/>
    <w:rsid w:val="00736F56"/>
    <w:rsid w:val="00737757"/>
    <w:rsid w:val="0074474A"/>
    <w:rsid w:val="00746955"/>
    <w:rsid w:val="007508ED"/>
    <w:rsid w:val="007670C6"/>
    <w:rsid w:val="00776A5A"/>
    <w:rsid w:val="007A395F"/>
    <w:rsid w:val="007C4B02"/>
    <w:rsid w:val="007E766C"/>
    <w:rsid w:val="007F194B"/>
    <w:rsid w:val="00805059"/>
    <w:rsid w:val="00811CC0"/>
    <w:rsid w:val="00817BF6"/>
    <w:rsid w:val="00820041"/>
    <w:rsid w:val="008210A3"/>
    <w:rsid w:val="00823D27"/>
    <w:rsid w:val="00837DC2"/>
    <w:rsid w:val="0084597B"/>
    <w:rsid w:val="008460FC"/>
    <w:rsid w:val="00852D55"/>
    <w:rsid w:val="00856E59"/>
    <w:rsid w:val="00860A8D"/>
    <w:rsid w:val="008626B4"/>
    <w:rsid w:val="00864C57"/>
    <w:rsid w:val="00866930"/>
    <w:rsid w:val="00881480"/>
    <w:rsid w:val="008A03C2"/>
    <w:rsid w:val="008B1156"/>
    <w:rsid w:val="008B2757"/>
    <w:rsid w:val="008B7310"/>
    <w:rsid w:val="008D3AA8"/>
    <w:rsid w:val="008D4BD4"/>
    <w:rsid w:val="008D7E22"/>
    <w:rsid w:val="008E72F4"/>
    <w:rsid w:val="008F0810"/>
    <w:rsid w:val="00902A36"/>
    <w:rsid w:val="00904C54"/>
    <w:rsid w:val="00911639"/>
    <w:rsid w:val="00931BEF"/>
    <w:rsid w:val="0093393E"/>
    <w:rsid w:val="00934B2D"/>
    <w:rsid w:val="00947D76"/>
    <w:rsid w:val="009674C7"/>
    <w:rsid w:val="009717EB"/>
    <w:rsid w:val="00982ACB"/>
    <w:rsid w:val="00983EC0"/>
    <w:rsid w:val="00994DBF"/>
    <w:rsid w:val="00996164"/>
    <w:rsid w:val="009A0EC8"/>
    <w:rsid w:val="009A1D81"/>
    <w:rsid w:val="009A39D3"/>
    <w:rsid w:val="009A74DB"/>
    <w:rsid w:val="009B06CD"/>
    <w:rsid w:val="009B0821"/>
    <w:rsid w:val="009B379F"/>
    <w:rsid w:val="009C63B8"/>
    <w:rsid w:val="009C7432"/>
    <w:rsid w:val="009D4A37"/>
    <w:rsid w:val="009F7DA0"/>
    <w:rsid w:val="00A12BCB"/>
    <w:rsid w:val="00A15112"/>
    <w:rsid w:val="00A274A2"/>
    <w:rsid w:val="00A31843"/>
    <w:rsid w:val="00A64136"/>
    <w:rsid w:val="00A654BA"/>
    <w:rsid w:val="00A658C6"/>
    <w:rsid w:val="00A6775F"/>
    <w:rsid w:val="00A86938"/>
    <w:rsid w:val="00A9274C"/>
    <w:rsid w:val="00A94176"/>
    <w:rsid w:val="00A94B29"/>
    <w:rsid w:val="00A95129"/>
    <w:rsid w:val="00A963F9"/>
    <w:rsid w:val="00A97F7B"/>
    <w:rsid w:val="00AA0770"/>
    <w:rsid w:val="00AA0789"/>
    <w:rsid w:val="00AA5E1B"/>
    <w:rsid w:val="00AB02B5"/>
    <w:rsid w:val="00AB07E1"/>
    <w:rsid w:val="00AC6439"/>
    <w:rsid w:val="00AD51FF"/>
    <w:rsid w:val="00AD527E"/>
    <w:rsid w:val="00AD715A"/>
    <w:rsid w:val="00AF0C5D"/>
    <w:rsid w:val="00B1018D"/>
    <w:rsid w:val="00B1516E"/>
    <w:rsid w:val="00B33271"/>
    <w:rsid w:val="00B436DB"/>
    <w:rsid w:val="00B4555B"/>
    <w:rsid w:val="00B46594"/>
    <w:rsid w:val="00B46629"/>
    <w:rsid w:val="00B514B2"/>
    <w:rsid w:val="00B53F96"/>
    <w:rsid w:val="00B56D2F"/>
    <w:rsid w:val="00B625B6"/>
    <w:rsid w:val="00B64F8F"/>
    <w:rsid w:val="00B74082"/>
    <w:rsid w:val="00B96114"/>
    <w:rsid w:val="00BA0151"/>
    <w:rsid w:val="00BA218B"/>
    <w:rsid w:val="00BA42E3"/>
    <w:rsid w:val="00BA75AC"/>
    <w:rsid w:val="00BB0093"/>
    <w:rsid w:val="00BB04A7"/>
    <w:rsid w:val="00BC4B08"/>
    <w:rsid w:val="00BC4C74"/>
    <w:rsid w:val="00BD458E"/>
    <w:rsid w:val="00BD7186"/>
    <w:rsid w:val="00BD7E05"/>
    <w:rsid w:val="00BE4E94"/>
    <w:rsid w:val="00BF421D"/>
    <w:rsid w:val="00C022F3"/>
    <w:rsid w:val="00C20E0D"/>
    <w:rsid w:val="00C25490"/>
    <w:rsid w:val="00C3490D"/>
    <w:rsid w:val="00C4167A"/>
    <w:rsid w:val="00C427BA"/>
    <w:rsid w:val="00C5096E"/>
    <w:rsid w:val="00C650FA"/>
    <w:rsid w:val="00C70CDC"/>
    <w:rsid w:val="00C71319"/>
    <w:rsid w:val="00C831B6"/>
    <w:rsid w:val="00C847E6"/>
    <w:rsid w:val="00C903D0"/>
    <w:rsid w:val="00CA60F3"/>
    <w:rsid w:val="00CB6DE0"/>
    <w:rsid w:val="00CD2CE1"/>
    <w:rsid w:val="00CD66FA"/>
    <w:rsid w:val="00CE059F"/>
    <w:rsid w:val="00CF0160"/>
    <w:rsid w:val="00CF1447"/>
    <w:rsid w:val="00CF229D"/>
    <w:rsid w:val="00CF23A6"/>
    <w:rsid w:val="00D01B4D"/>
    <w:rsid w:val="00D01C31"/>
    <w:rsid w:val="00D16153"/>
    <w:rsid w:val="00D21923"/>
    <w:rsid w:val="00D24072"/>
    <w:rsid w:val="00D24385"/>
    <w:rsid w:val="00D3092E"/>
    <w:rsid w:val="00D31E3B"/>
    <w:rsid w:val="00D45A4E"/>
    <w:rsid w:val="00D47B9C"/>
    <w:rsid w:val="00D63E4C"/>
    <w:rsid w:val="00D7610B"/>
    <w:rsid w:val="00D83665"/>
    <w:rsid w:val="00D8676A"/>
    <w:rsid w:val="00D9050D"/>
    <w:rsid w:val="00D90C7C"/>
    <w:rsid w:val="00D96354"/>
    <w:rsid w:val="00DA0585"/>
    <w:rsid w:val="00DA2869"/>
    <w:rsid w:val="00DB4C05"/>
    <w:rsid w:val="00DE1085"/>
    <w:rsid w:val="00DE6058"/>
    <w:rsid w:val="00DF058A"/>
    <w:rsid w:val="00E14AAD"/>
    <w:rsid w:val="00E14E3D"/>
    <w:rsid w:val="00E20324"/>
    <w:rsid w:val="00E203C6"/>
    <w:rsid w:val="00E2105A"/>
    <w:rsid w:val="00E30905"/>
    <w:rsid w:val="00E368A4"/>
    <w:rsid w:val="00E5296B"/>
    <w:rsid w:val="00E57785"/>
    <w:rsid w:val="00E7038E"/>
    <w:rsid w:val="00E72E3C"/>
    <w:rsid w:val="00E73A63"/>
    <w:rsid w:val="00E87182"/>
    <w:rsid w:val="00E95A22"/>
    <w:rsid w:val="00EB4DD4"/>
    <w:rsid w:val="00EB5097"/>
    <w:rsid w:val="00EB55AA"/>
    <w:rsid w:val="00EB703D"/>
    <w:rsid w:val="00EE129B"/>
    <w:rsid w:val="00EE3284"/>
    <w:rsid w:val="00EE3D21"/>
    <w:rsid w:val="00EE740B"/>
    <w:rsid w:val="00EF6DDE"/>
    <w:rsid w:val="00F03979"/>
    <w:rsid w:val="00F12DF6"/>
    <w:rsid w:val="00F16FE9"/>
    <w:rsid w:val="00F17C7B"/>
    <w:rsid w:val="00F224C9"/>
    <w:rsid w:val="00F35FC8"/>
    <w:rsid w:val="00F40411"/>
    <w:rsid w:val="00F50A32"/>
    <w:rsid w:val="00F54257"/>
    <w:rsid w:val="00F5784D"/>
    <w:rsid w:val="00F57896"/>
    <w:rsid w:val="00F604C4"/>
    <w:rsid w:val="00F64904"/>
    <w:rsid w:val="00F71D64"/>
    <w:rsid w:val="00F76752"/>
    <w:rsid w:val="00F76B15"/>
    <w:rsid w:val="00F77E82"/>
    <w:rsid w:val="00F835E8"/>
    <w:rsid w:val="00F96208"/>
    <w:rsid w:val="00FB679A"/>
    <w:rsid w:val="00FC1124"/>
    <w:rsid w:val="00FC3D2F"/>
    <w:rsid w:val="00FD4C56"/>
    <w:rsid w:val="00FE1163"/>
    <w:rsid w:val="00FF2F7C"/>
    <w:rsid w:val="00FF5B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CF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annotation reference" w:uiPriority="0"/>
    <w:lsdException w:name="List Bullet" w:uiPriority="0"/>
    <w:lsdException w:name="List Bullet 2" w:uiPriority="0"/>
    <w:lsdException w:name="Title" w:semiHidden="0" w:uiPriority="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2869"/>
    <w:pPr>
      <w:spacing w:line="300" w:lineRule="auto"/>
    </w:pPr>
  </w:style>
  <w:style w:type="paragraph" w:styleId="Heading1">
    <w:name w:val="heading 1"/>
    <w:basedOn w:val="Normal"/>
    <w:next w:val="BodyText"/>
    <w:link w:val="Heading1Char"/>
    <w:rsid w:val="00DA2869"/>
    <w:pPr>
      <w:keepNext/>
      <w:keepLines/>
      <w:spacing w:before="400" w:after="200" w:line="240" w:lineRule="auto"/>
      <w:ind w:left="-720"/>
      <w:outlineLvl w:val="0"/>
    </w:pPr>
    <w:rPr>
      <w:rFonts w:asciiTheme="majorHAnsi" w:eastAsiaTheme="majorEastAsia" w:hAnsiTheme="majorHAnsi" w:cstheme="majorBidi"/>
      <w:b/>
      <w:bCs/>
      <w:color w:val="8D002D" w:themeColor="accent1"/>
      <w:sz w:val="24"/>
      <w:szCs w:val="24"/>
    </w:rPr>
  </w:style>
  <w:style w:type="paragraph" w:styleId="Heading2">
    <w:name w:val="heading 2"/>
    <w:basedOn w:val="Normal"/>
    <w:next w:val="Normal"/>
    <w:link w:val="Heading2Char"/>
    <w:unhideWhenUsed/>
    <w:qFormat/>
    <w:rsid w:val="00DA2869"/>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Heading3">
    <w:name w:val="heading 3"/>
    <w:basedOn w:val="Normal"/>
    <w:next w:val="Normal"/>
    <w:link w:val="Heading3Char"/>
    <w:semiHidden/>
    <w:unhideWhenUsed/>
    <w:qFormat/>
    <w:rsid w:val="00DA2869"/>
    <w:pPr>
      <w:keepNext/>
      <w:keepLines/>
      <w:spacing w:before="200"/>
      <w:outlineLvl w:val="2"/>
    </w:pPr>
    <w:rPr>
      <w:rFonts w:asciiTheme="majorHAnsi" w:eastAsiaTheme="majorEastAsia" w:hAnsiTheme="majorHAnsi" w:cstheme="majorBidi"/>
      <w:b/>
      <w:bCs/>
      <w:color w:val="8D002D" w:themeColor="accent1"/>
    </w:rPr>
  </w:style>
  <w:style w:type="paragraph" w:styleId="Heading4">
    <w:name w:val="heading 4"/>
    <w:basedOn w:val="Normal"/>
    <w:next w:val="Normal"/>
    <w:link w:val="Heading4Char"/>
    <w:semiHidden/>
    <w:unhideWhenUsed/>
    <w:qFormat/>
    <w:rsid w:val="00DA2869"/>
    <w:pPr>
      <w:keepNext/>
      <w:keepLines/>
      <w:spacing w:before="200"/>
      <w:outlineLvl w:val="3"/>
    </w:pPr>
    <w:rPr>
      <w:rFonts w:asciiTheme="majorHAnsi" w:eastAsiaTheme="majorEastAsia" w:hAnsiTheme="majorHAnsi" w:cstheme="majorBidi"/>
      <w:b/>
      <w:bCs/>
      <w:i/>
      <w:iCs/>
      <w:color w:val="8D002D" w:themeColor="accent1"/>
    </w:rPr>
  </w:style>
  <w:style w:type="paragraph" w:styleId="Heading5">
    <w:name w:val="heading 5"/>
    <w:basedOn w:val="Normal"/>
    <w:next w:val="Normal"/>
    <w:link w:val="Heading5Char"/>
    <w:semiHidden/>
    <w:unhideWhenUsed/>
    <w:qFormat/>
    <w:rsid w:val="00DA2869"/>
    <w:pPr>
      <w:keepNext/>
      <w:keepLines/>
      <w:spacing w:before="200"/>
      <w:outlineLvl w:val="4"/>
    </w:pPr>
    <w:rPr>
      <w:rFonts w:asciiTheme="majorHAnsi" w:eastAsiaTheme="majorEastAsia" w:hAnsiTheme="majorHAnsi" w:cstheme="majorBidi"/>
      <w:color w:val="460016" w:themeColor="accent1" w:themeShade="7F"/>
    </w:rPr>
  </w:style>
  <w:style w:type="paragraph" w:styleId="Heading6">
    <w:name w:val="heading 6"/>
    <w:basedOn w:val="Normal"/>
    <w:next w:val="Normal"/>
    <w:link w:val="Heading6Char"/>
    <w:semiHidden/>
    <w:unhideWhenUsed/>
    <w:qFormat/>
    <w:rsid w:val="00DA2869"/>
    <w:pPr>
      <w:keepNext/>
      <w:keepLines/>
      <w:spacing w:before="200"/>
      <w:outlineLvl w:val="5"/>
    </w:pPr>
    <w:rPr>
      <w:rFonts w:asciiTheme="majorHAnsi" w:eastAsiaTheme="majorEastAsia" w:hAnsiTheme="majorHAnsi" w:cstheme="majorBidi"/>
      <w:i/>
      <w:iCs/>
      <w:color w:val="460016" w:themeColor="accent1" w:themeShade="7F"/>
    </w:rPr>
  </w:style>
  <w:style w:type="paragraph" w:styleId="Heading7">
    <w:name w:val="heading 7"/>
    <w:basedOn w:val="Normal"/>
    <w:next w:val="Normal"/>
    <w:link w:val="Heading7Char"/>
    <w:semiHidden/>
    <w:unhideWhenUsed/>
    <w:qFormat/>
    <w:rsid w:val="00DA28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A28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A28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869"/>
    <w:rPr>
      <w:rFonts w:asciiTheme="majorHAnsi" w:eastAsiaTheme="majorEastAsia" w:hAnsiTheme="majorHAnsi" w:cstheme="majorBidi"/>
      <w:b/>
      <w:bCs/>
      <w:color w:val="8D002D" w:themeColor="accent1"/>
      <w:sz w:val="24"/>
      <w:szCs w:val="24"/>
    </w:rPr>
  </w:style>
  <w:style w:type="paragraph" w:styleId="Header">
    <w:name w:val="header"/>
    <w:basedOn w:val="Normal"/>
    <w:link w:val="HeaderChar"/>
    <w:rsid w:val="00DA2869"/>
    <w:pPr>
      <w:tabs>
        <w:tab w:val="center" w:pos="4680"/>
        <w:tab w:val="right" w:pos="9360"/>
      </w:tabs>
      <w:spacing w:after="800"/>
      <w:ind w:right="-720"/>
      <w:jc w:val="right"/>
    </w:pPr>
    <w:rPr>
      <w:color w:val="262626" w:themeColor="text2"/>
      <w:sz w:val="18"/>
      <w:szCs w:val="18"/>
    </w:rPr>
  </w:style>
  <w:style w:type="character" w:customStyle="1" w:styleId="HeaderChar">
    <w:name w:val="Header Char"/>
    <w:basedOn w:val="DefaultParagraphFont"/>
    <w:link w:val="Header"/>
    <w:rsid w:val="00DA2869"/>
    <w:rPr>
      <w:color w:val="262626" w:themeColor="text2"/>
      <w:sz w:val="18"/>
      <w:szCs w:val="18"/>
    </w:rPr>
  </w:style>
  <w:style w:type="paragraph" w:styleId="Title">
    <w:name w:val="Title"/>
    <w:basedOn w:val="Normal"/>
    <w:next w:val="Normal"/>
    <w:link w:val="TitleChar"/>
    <w:rsid w:val="00DA2869"/>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character" w:customStyle="1" w:styleId="TitleChar">
    <w:name w:val="Title Char"/>
    <w:basedOn w:val="DefaultParagraphFont"/>
    <w:link w:val="Title"/>
    <w:rsid w:val="00DA2869"/>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Normal"/>
    <w:rsid w:val="00DA2869"/>
    <w:pPr>
      <w:spacing w:before="120" w:after="240" w:line="240" w:lineRule="auto"/>
      <w:ind w:right="-720"/>
      <w:jc w:val="right"/>
    </w:pPr>
    <w:rPr>
      <w:color w:val="262626" w:themeColor="text2"/>
      <w:sz w:val="18"/>
      <w:szCs w:val="18"/>
    </w:rPr>
  </w:style>
  <w:style w:type="paragraph" w:customStyle="1" w:styleId="DegreeDetails">
    <w:name w:val="Degree Details"/>
    <w:basedOn w:val="BodyText"/>
    <w:rsid w:val="00DA2869"/>
  </w:style>
  <w:style w:type="paragraph" w:styleId="ListBullet">
    <w:name w:val="List Bullet"/>
    <w:basedOn w:val="Normal"/>
    <w:rsid w:val="00DA2869"/>
    <w:pPr>
      <w:numPr>
        <w:numId w:val="1"/>
      </w:numPr>
      <w:tabs>
        <w:tab w:val="left" w:pos="180"/>
      </w:tabs>
      <w:spacing w:before="40" w:after="40"/>
      <w:ind w:left="187" w:hanging="187"/>
    </w:pPr>
  </w:style>
  <w:style w:type="table" w:customStyle="1" w:styleId="CVDetails">
    <w:name w:val="CV Details"/>
    <w:basedOn w:val="TableNormal"/>
    <w:rsid w:val="00DA2869"/>
    <w:tblPr>
      <w:tblInd w:w="0" w:type="dxa"/>
      <w:tblCellMar>
        <w:top w:w="0" w:type="dxa"/>
        <w:left w:w="0" w:type="dxa"/>
        <w:bottom w:w="0" w:type="dxa"/>
        <w:right w:w="0" w:type="dxa"/>
      </w:tblCellMar>
    </w:tblPr>
  </w:style>
  <w:style w:type="paragraph" w:styleId="Date">
    <w:name w:val="Date"/>
    <w:basedOn w:val="Normal"/>
    <w:next w:val="Normal"/>
    <w:link w:val="DateChar"/>
    <w:rsid w:val="00DA2869"/>
    <w:pPr>
      <w:spacing w:before="40" w:after="40"/>
      <w:jc w:val="right"/>
    </w:pPr>
  </w:style>
  <w:style w:type="character" w:customStyle="1" w:styleId="DateChar">
    <w:name w:val="Date Char"/>
    <w:basedOn w:val="DefaultParagraphFont"/>
    <w:link w:val="Date"/>
    <w:rsid w:val="00DA2869"/>
  </w:style>
  <w:style w:type="paragraph" w:styleId="ListBullet2">
    <w:name w:val="List Bullet 2"/>
    <w:basedOn w:val="ListBullet"/>
    <w:rsid w:val="00DA2869"/>
    <w:pPr>
      <w:spacing w:after="220"/>
    </w:pPr>
  </w:style>
  <w:style w:type="paragraph" w:styleId="BodyText">
    <w:name w:val="Body Text"/>
    <w:basedOn w:val="Normal"/>
    <w:link w:val="BodyTextChar"/>
    <w:unhideWhenUsed/>
    <w:rsid w:val="00DA2869"/>
    <w:pPr>
      <w:spacing w:after="120"/>
    </w:pPr>
  </w:style>
  <w:style w:type="character" w:customStyle="1" w:styleId="BodyTextChar">
    <w:name w:val="Body Text Char"/>
    <w:basedOn w:val="DefaultParagraphFont"/>
    <w:link w:val="BodyText"/>
    <w:rsid w:val="00DA2869"/>
  </w:style>
  <w:style w:type="paragraph" w:styleId="BalloonText">
    <w:name w:val="Balloon Text"/>
    <w:basedOn w:val="Normal"/>
    <w:link w:val="BalloonTextChar"/>
    <w:semiHidden/>
    <w:unhideWhenUsed/>
    <w:rsid w:val="00DA286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A2869"/>
    <w:rPr>
      <w:rFonts w:ascii="Tahoma" w:hAnsi="Tahoma" w:cs="Tahoma"/>
      <w:sz w:val="16"/>
      <w:szCs w:val="16"/>
    </w:rPr>
  </w:style>
  <w:style w:type="paragraph" w:styleId="Footer">
    <w:name w:val="footer"/>
    <w:basedOn w:val="Normal"/>
    <w:link w:val="FooterChar"/>
    <w:unhideWhenUsed/>
    <w:rsid w:val="00DA2869"/>
    <w:pPr>
      <w:tabs>
        <w:tab w:val="center" w:pos="4680"/>
        <w:tab w:val="right" w:pos="9360"/>
      </w:tabs>
      <w:spacing w:line="240" w:lineRule="auto"/>
    </w:pPr>
  </w:style>
  <w:style w:type="character" w:customStyle="1" w:styleId="FooterChar">
    <w:name w:val="Footer Char"/>
    <w:basedOn w:val="DefaultParagraphFont"/>
    <w:link w:val="Footer"/>
    <w:rsid w:val="00DA2869"/>
  </w:style>
  <w:style w:type="paragraph" w:styleId="Bibliography">
    <w:name w:val="Bibliography"/>
    <w:basedOn w:val="Normal"/>
    <w:next w:val="Normal"/>
    <w:semiHidden/>
    <w:unhideWhenUsed/>
    <w:rsid w:val="00DA2869"/>
  </w:style>
  <w:style w:type="paragraph" w:styleId="BlockText">
    <w:name w:val="Block Text"/>
    <w:basedOn w:val="Normal"/>
    <w:semiHidden/>
    <w:unhideWhenUsed/>
    <w:rsid w:val="00DA2869"/>
    <w:pPr>
      <w:pBdr>
        <w:top w:val="single" w:sz="2" w:space="10" w:color="8D002D" w:themeColor="accent1" w:shadow="1"/>
        <w:left w:val="single" w:sz="2" w:space="10" w:color="8D002D" w:themeColor="accent1" w:shadow="1"/>
        <w:bottom w:val="single" w:sz="2" w:space="10" w:color="8D002D" w:themeColor="accent1" w:shadow="1"/>
        <w:right w:val="single" w:sz="2" w:space="10" w:color="8D002D" w:themeColor="accent1" w:shadow="1"/>
      </w:pBdr>
      <w:ind w:left="1152" w:right="1152"/>
    </w:pPr>
    <w:rPr>
      <w:i/>
      <w:iCs/>
      <w:color w:val="8D002D" w:themeColor="accent1"/>
    </w:rPr>
  </w:style>
  <w:style w:type="paragraph" w:styleId="BodyText2">
    <w:name w:val="Body Text 2"/>
    <w:basedOn w:val="Normal"/>
    <w:link w:val="BodyText2Char"/>
    <w:semiHidden/>
    <w:unhideWhenUsed/>
    <w:rsid w:val="00DA2869"/>
    <w:pPr>
      <w:spacing w:after="120"/>
      <w:ind w:left="360"/>
    </w:pPr>
  </w:style>
  <w:style w:type="paragraph" w:styleId="BodyText3">
    <w:name w:val="Body Text 3"/>
    <w:basedOn w:val="Normal"/>
    <w:link w:val="BodyText3Char"/>
    <w:semiHidden/>
    <w:unhideWhenUsed/>
    <w:rsid w:val="00DA2869"/>
    <w:pPr>
      <w:spacing w:after="120"/>
    </w:pPr>
    <w:rPr>
      <w:sz w:val="16"/>
      <w:szCs w:val="16"/>
    </w:rPr>
  </w:style>
  <w:style w:type="character" w:customStyle="1" w:styleId="BodyText3Char">
    <w:name w:val="Body Text 3 Char"/>
    <w:basedOn w:val="DefaultParagraphFont"/>
    <w:link w:val="BodyText3"/>
    <w:semiHidden/>
    <w:rsid w:val="00DA2869"/>
    <w:rPr>
      <w:sz w:val="16"/>
      <w:szCs w:val="16"/>
    </w:rPr>
  </w:style>
  <w:style w:type="paragraph" w:styleId="BodyTextFirstIndent">
    <w:name w:val="Body Text First Indent"/>
    <w:basedOn w:val="BodyText"/>
    <w:link w:val="BodyTextFirstIndentChar"/>
    <w:semiHidden/>
    <w:unhideWhenUsed/>
    <w:rsid w:val="00DA2869"/>
    <w:pPr>
      <w:spacing w:after="0"/>
      <w:ind w:firstLine="360"/>
    </w:pPr>
  </w:style>
  <w:style w:type="character" w:customStyle="1" w:styleId="BodyTextFirstIndentChar">
    <w:name w:val="Body Text First Indent Char"/>
    <w:basedOn w:val="BodyTextChar"/>
    <w:link w:val="BodyTextFirstIndent"/>
    <w:semiHidden/>
    <w:rsid w:val="00DA2869"/>
  </w:style>
  <w:style w:type="character" w:customStyle="1" w:styleId="BodyText2Char">
    <w:name w:val="Body Text 2 Char"/>
    <w:basedOn w:val="DefaultParagraphFont"/>
    <w:link w:val="BodyText2"/>
    <w:semiHidden/>
    <w:rsid w:val="00DA2869"/>
  </w:style>
  <w:style w:type="paragraph" w:styleId="BodyTextFirstIndent2">
    <w:name w:val="Body Text First Indent 2"/>
    <w:basedOn w:val="BodyText2"/>
    <w:link w:val="BodyTextFirstIndent2Char"/>
    <w:semiHidden/>
    <w:unhideWhenUsed/>
    <w:rsid w:val="00DA2869"/>
    <w:pPr>
      <w:spacing w:after="0"/>
      <w:ind w:firstLine="360"/>
    </w:pPr>
  </w:style>
  <w:style w:type="character" w:customStyle="1" w:styleId="BodyTextFirstIndent2Char">
    <w:name w:val="Body Text First Indent 2 Char"/>
    <w:basedOn w:val="BodyText2Char"/>
    <w:link w:val="BodyTextFirstIndent2"/>
    <w:semiHidden/>
    <w:rsid w:val="00DA2869"/>
  </w:style>
  <w:style w:type="paragraph" w:styleId="BodyTextIndent2">
    <w:name w:val="Body Text Indent 2"/>
    <w:basedOn w:val="Normal"/>
    <w:link w:val="BodyTextIndent2Char"/>
    <w:semiHidden/>
    <w:unhideWhenUsed/>
    <w:rsid w:val="00DA2869"/>
    <w:pPr>
      <w:spacing w:after="120" w:line="480" w:lineRule="auto"/>
      <w:ind w:left="360"/>
    </w:pPr>
  </w:style>
  <w:style w:type="character" w:customStyle="1" w:styleId="BodyTextIndent2Char">
    <w:name w:val="Body Text Indent 2 Char"/>
    <w:basedOn w:val="DefaultParagraphFont"/>
    <w:link w:val="BodyTextIndent2"/>
    <w:semiHidden/>
    <w:rsid w:val="00DA2869"/>
  </w:style>
  <w:style w:type="paragraph" w:styleId="BodyTextIndent3">
    <w:name w:val="Body Text Indent 3"/>
    <w:basedOn w:val="Normal"/>
    <w:link w:val="BodyTextIndent3Char"/>
    <w:semiHidden/>
    <w:unhideWhenUsed/>
    <w:rsid w:val="00DA2869"/>
    <w:pPr>
      <w:spacing w:after="120"/>
      <w:ind w:left="360"/>
    </w:pPr>
    <w:rPr>
      <w:sz w:val="16"/>
      <w:szCs w:val="16"/>
    </w:rPr>
  </w:style>
  <w:style w:type="character" w:customStyle="1" w:styleId="BodyTextIndent3Char">
    <w:name w:val="Body Text Indent 3 Char"/>
    <w:basedOn w:val="DefaultParagraphFont"/>
    <w:link w:val="BodyTextIndent3"/>
    <w:semiHidden/>
    <w:rsid w:val="00DA2869"/>
    <w:rPr>
      <w:sz w:val="16"/>
      <w:szCs w:val="16"/>
    </w:rPr>
  </w:style>
  <w:style w:type="paragraph" w:styleId="Caption">
    <w:name w:val="caption"/>
    <w:basedOn w:val="Normal"/>
    <w:next w:val="Normal"/>
    <w:semiHidden/>
    <w:unhideWhenUsed/>
    <w:qFormat/>
    <w:rsid w:val="00DA2869"/>
    <w:pPr>
      <w:spacing w:after="200" w:line="240" w:lineRule="auto"/>
    </w:pPr>
    <w:rPr>
      <w:b/>
      <w:bCs/>
      <w:color w:val="8D002D" w:themeColor="accent1"/>
      <w:sz w:val="18"/>
      <w:szCs w:val="18"/>
    </w:rPr>
  </w:style>
  <w:style w:type="paragraph" w:styleId="Closing">
    <w:name w:val="Closing"/>
    <w:basedOn w:val="Normal"/>
    <w:link w:val="ClosingChar"/>
    <w:semiHidden/>
    <w:unhideWhenUsed/>
    <w:rsid w:val="00DA2869"/>
    <w:pPr>
      <w:spacing w:line="240" w:lineRule="auto"/>
      <w:ind w:left="4320"/>
    </w:pPr>
  </w:style>
  <w:style w:type="character" w:customStyle="1" w:styleId="ClosingChar">
    <w:name w:val="Closing Char"/>
    <w:basedOn w:val="DefaultParagraphFont"/>
    <w:link w:val="Closing"/>
    <w:semiHidden/>
    <w:rsid w:val="00DA2869"/>
  </w:style>
  <w:style w:type="paragraph" w:styleId="CommentText">
    <w:name w:val="annotation text"/>
    <w:basedOn w:val="Normal"/>
    <w:link w:val="CommentTextChar"/>
    <w:semiHidden/>
    <w:unhideWhenUsed/>
    <w:rsid w:val="00DA2869"/>
    <w:pPr>
      <w:spacing w:line="240" w:lineRule="auto"/>
    </w:pPr>
    <w:rPr>
      <w:sz w:val="20"/>
      <w:szCs w:val="20"/>
    </w:rPr>
  </w:style>
  <w:style w:type="character" w:customStyle="1" w:styleId="CommentTextChar">
    <w:name w:val="Comment Text Char"/>
    <w:basedOn w:val="DefaultParagraphFont"/>
    <w:link w:val="CommentText"/>
    <w:semiHidden/>
    <w:rsid w:val="00DA2869"/>
    <w:rPr>
      <w:sz w:val="20"/>
      <w:szCs w:val="20"/>
    </w:rPr>
  </w:style>
  <w:style w:type="paragraph" w:styleId="CommentSubject">
    <w:name w:val="annotation subject"/>
    <w:basedOn w:val="CommentText"/>
    <w:next w:val="CommentText"/>
    <w:link w:val="CommentSubjectChar"/>
    <w:semiHidden/>
    <w:unhideWhenUsed/>
    <w:rsid w:val="00DA2869"/>
    <w:rPr>
      <w:b/>
      <w:bCs/>
    </w:rPr>
  </w:style>
  <w:style w:type="character" w:customStyle="1" w:styleId="CommentSubjectChar">
    <w:name w:val="Comment Subject Char"/>
    <w:basedOn w:val="CommentTextChar"/>
    <w:link w:val="CommentSubject"/>
    <w:semiHidden/>
    <w:rsid w:val="00DA2869"/>
    <w:rPr>
      <w:b/>
      <w:bCs/>
      <w:sz w:val="20"/>
      <w:szCs w:val="20"/>
    </w:rPr>
  </w:style>
  <w:style w:type="paragraph" w:styleId="DocumentMap">
    <w:name w:val="Document Map"/>
    <w:basedOn w:val="Normal"/>
    <w:link w:val="DocumentMapChar"/>
    <w:semiHidden/>
    <w:unhideWhenUsed/>
    <w:rsid w:val="00DA286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DA2869"/>
    <w:rPr>
      <w:rFonts w:ascii="Tahoma" w:hAnsi="Tahoma" w:cs="Tahoma"/>
      <w:sz w:val="16"/>
      <w:szCs w:val="16"/>
    </w:rPr>
  </w:style>
  <w:style w:type="paragraph" w:styleId="E-mailSignature">
    <w:name w:val="E-mail Signature"/>
    <w:basedOn w:val="Normal"/>
    <w:link w:val="E-mailSignatureChar"/>
    <w:semiHidden/>
    <w:unhideWhenUsed/>
    <w:rsid w:val="00DA2869"/>
    <w:pPr>
      <w:spacing w:line="240" w:lineRule="auto"/>
    </w:pPr>
  </w:style>
  <w:style w:type="character" w:customStyle="1" w:styleId="E-mailSignatureChar">
    <w:name w:val="E-mail Signature Char"/>
    <w:basedOn w:val="DefaultParagraphFont"/>
    <w:link w:val="E-mailSignature"/>
    <w:semiHidden/>
    <w:rsid w:val="00DA2869"/>
  </w:style>
  <w:style w:type="paragraph" w:styleId="EndnoteText">
    <w:name w:val="endnote text"/>
    <w:basedOn w:val="Normal"/>
    <w:link w:val="EndnoteTextChar"/>
    <w:semiHidden/>
    <w:unhideWhenUsed/>
    <w:rsid w:val="00DA2869"/>
    <w:pPr>
      <w:spacing w:line="240" w:lineRule="auto"/>
    </w:pPr>
    <w:rPr>
      <w:sz w:val="20"/>
      <w:szCs w:val="20"/>
    </w:rPr>
  </w:style>
  <w:style w:type="character" w:customStyle="1" w:styleId="EndnoteTextChar">
    <w:name w:val="Endnote Text Char"/>
    <w:basedOn w:val="DefaultParagraphFont"/>
    <w:link w:val="EndnoteText"/>
    <w:semiHidden/>
    <w:rsid w:val="00DA2869"/>
    <w:rPr>
      <w:sz w:val="20"/>
      <w:szCs w:val="20"/>
    </w:rPr>
  </w:style>
  <w:style w:type="paragraph" w:styleId="EnvelopeAddress">
    <w:name w:val="envelope address"/>
    <w:basedOn w:val="Normal"/>
    <w:semiHidden/>
    <w:unhideWhenUsed/>
    <w:rsid w:val="00DA286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DA2869"/>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DA2869"/>
    <w:pPr>
      <w:spacing w:line="240" w:lineRule="auto"/>
    </w:pPr>
    <w:rPr>
      <w:sz w:val="20"/>
      <w:szCs w:val="20"/>
    </w:rPr>
  </w:style>
  <w:style w:type="character" w:customStyle="1" w:styleId="FootnoteTextChar">
    <w:name w:val="Footnote Text Char"/>
    <w:basedOn w:val="DefaultParagraphFont"/>
    <w:link w:val="FootnoteText"/>
    <w:semiHidden/>
    <w:rsid w:val="00DA2869"/>
    <w:rPr>
      <w:sz w:val="20"/>
      <w:szCs w:val="20"/>
    </w:rPr>
  </w:style>
  <w:style w:type="character" w:customStyle="1" w:styleId="Heading2Char">
    <w:name w:val="Heading 2 Char"/>
    <w:basedOn w:val="DefaultParagraphFont"/>
    <w:link w:val="Heading2"/>
    <w:rsid w:val="00DA2869"/>
    <w:rPr>
      <w:rFonts w:asciiTheme="majorHAnsi" w:eastAsiaTheme="majorEastAsia" w:hAnsiTheme="majorHAnsi" w:cstheme="majorBidi"/>
      <w:b/>
      <w:bCs/>
      <w:color w:val="8D002D" w:themeColor="accent1"/>
      <w:sz w:val="26"/>
      <w:szCs w:val="26"/>
    </w:rPr>
  </w:style>
  <w:style w:type="character" w:customStyle="1" w:styleId="Heading3Char">
    <w:name w:val="Heading 3 Char"/>
    <w:basedOn w:val="DefaultParagraphFont"/>
    <w:link w:val="Heading3"/>
    <w:semiHidden/>
    <w:rsid w:val="00DA2869"/>
    <w:rPr>
      <w:rFonts w:asciiTheme="majorHAnsi" w:eastAsiaTheme="majorEastAsia" w:hAnsiTheme="majorHAnsi" w:cstheme="majorBidi"/>
      <w:b/>
      <w:bCs/>
      <w:color w:val="8D002D" w:themeColor="accent1"/>
    </w:rPr>
  </w:style>
  <w:style w:type="character" w:customStyle="1" w:styleId="Heading4Char">
    <w:name w:val="Heading 4 Char"/>
    <w:basedOn w:val="DefaultParagraphFont"/>
    <w:link w:val="Heading4"/>
    <w:semiHidden/>
    <w:rsid w:val="00DA2869"/>
    <w:rPr>
      <w:rFonts w:asciiTheme="majorHAnsi" w:eastAsiaTheme="majorEastAsia" w:hAnsiTheme="majorHAnsi" w:cstheme="majorBidi"/>
      <w:b/>
      <w:bCs/>
      <w:i/>
      <w:iCs/>
      <w:color w:val="8D002D" w:themeColor="accent1"/>
    </w:rPr>
  </w:style>
  <w:style w:type="character" w:customStyle="1" w:styleId="Heading5Char">
    <w:name w:val="Heading 5 Char"/>
    <w:basedOn w:val="DefaultParagraphFont"/>
    <w:link w:val="Heading5"/>
    <w:semiHidden/>
    <w:rsid w:val="00DA2869"/>
    <w:rPr>
      <w:rFonts w:asciiTheme="majorHAnsi" w:eastAsiaTheme="majorEastAsia" w:hAnsiTheme="majorHAnsi" w:cstheme="majorBidi"/>
      <w:color w:val="460016" w:themeColor="accent1" w:themeShade="7F"/>
    </w:rPr>
  </w:style>
  <w:style w:type="character" w:customStyle="1" w:styleId="Heading6Char">
    <w:name w:val="Heading 6 Char"/>
    <w:basedOn w:val="DefaultParagraphFont"/>
    <w:link w:val="Heading6"/>
    <w:semiHidden/>
    <w:rsid w:val="00DA2869"/>
    <w:rPr>
      <w:rFonts w:asciiTheme="majorHAnsi" w:eastAsiaTheme="majorEastAsia" w:hAnsiTheme="majorHAnsi" w:cstheme="majorBidi"/>
      <w:i/>
      <w:iCs/>
      <w:color w:val="460016" w:themeColor="accent1" w:themeShade="7F"/>
    </w:rPr>
  </w:style>
  <w:style w:type="character" w:customStyle="1" w:styleId="Heading7Char">
    <w:name w:val="Heading 7 Char"/>
    <w:basedOn w:val="DefaultParagraphFont"/>
    <w:link w:val="Heading7"/>
    <w:semiHidden/>
    <w:rsid w:val="00DA28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DA28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A286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DA2869"/>
    <w:pPr>
      <w:spacing w:line="240" w:lineRule="auto"/>
    </w:pPr>
    <w:rPr>
      <w:i/>
      <w:iCs/>
    </w:rPr>
  </w:style>
  <w:style w:type="character" w:customStyle="1" w:styleId="HTMLAddressChar">
    <w:name w:val="HTML Address Char"/>
    <w:basedOn w:val="DefaultParagraphFont"/>
    <w:link w:val="HTMLAddress"/>
    <w:semiHidden/>
    <w:rsid w:val="00DA2869"/>
    <w:rPr>
      <w:i/>
      <w:iCs/>
    </w:rPr>
  </w:style>
  <w:style w:type="paragraph" w:styleId="HTMLPreformatted">
    <w:name w:val="HTML Preformatted"/>
    <w:basedOn w:val="Normal"/>
    <w:link w:val="HTMLPreformattedChar"/>
    <w:semiHidden/>
    <w:unhideWhenUsed/>
    <w:rsid w:val="00DA286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DA2869"/>
    <w:rPr>
      <w:rFonts w:ascii="Consolas" w:hAnsi="Consolas"/>
      <w:sz w:val="20"/>
      <w:szCs w:val="20"/>
    </w:rPr>
  </w:style>
  <w:style w:type="paragraph" w:styleId="Index1">
    <w:name w:val="index 1"/>
    <w:basedOn w:val="Normal"/>
    <w:next w:val="Normal"/>
    <w:autoRedefine/>
    <w:semiHidden/>
    <w:unhideWhenUsed/>
    <w:rsid w:val="00DA2869"/>
    <w:pPr>
      <w:spacing w:line="240" w:lineRule="auto"/>
      <w:ind w:left="220" w:hanging="220"/>
    </w:pPr>
  </w:style>
  <w:style w:type="paragraph" w:styleId="Index2">
    <w:name w:val="index 2"/>
    <w:basedOn w:val="Normal"/>
    <w:next w:val="Normal"/>
    <w:autoRedefine/>
    <w:semiHidden/>
    <w:unhideWhenUsed/>
    <w:rsid w:val="00DA2869"/>
    <w:pPr>
      <w:spacing w:line="240" w:lineRule="auto"/>
      <w:ind w:left="440" w:hanging="220"/>
    </w:pPr>
  </w:style>
  <w:style w:type="paragraph" w:styleId="Index3">
    <w:name w:val="index 3"/>
    <w:basedOn w:val="Normal"/>
    <w:next w:val="Normal"/>
    <w:autoRedefine/>
    <w:semiHidden/>
    <w:unhideWhenUsed/>
    <w:rsid w:val="00DA2869"/>
    <w:pPr>
      <w:spacing w:line="240" w:lineRule="auto"/>
      <w:ind w:left="660" w:hanging="220"/>
    </w:pPr>
  </w:style>
  <w:style w:type="paragraph" w:styleId="Index4">
    <w:name w:val="index 4"/>
    <w:basedOn w:val="Normal"/>
    <w:next w:val="Normal"/>
    <w:autoRedefine/>
    <w:semiHidden/>
    <w:unhideWhenUsed/>
    <w:rsid w:val="00DA2869"/>
    <w:pPr>
      <w:spacing w:line="240" w:lineRule="auto"/>
      <w:ind w:left="880" w:hanging="220"/>
    </w:pPr>
  </w:style>
  <w:style w:type="paragraph" w:styleId="Index5">
    <w:name w:val="index 5"/>
    <w:basedOn w:val="Normal"/>
    <w:next w:val="Normal"/>
    <w:autoRedefine/>
    <w:semiHidden/>
    <w:unhideWhenUsed/>
    <w:rsid w:val="00DA2869"/>
    <w:pPr>
      <w:spacing w:line="240" w:lineRule="auto"/>
      <w:ind w:left="1100" w:hanging="220"/>
    </w:pPr>
  </w:style>
  <w:style w:type="paragraph" w:styleId="Index6">
    <w:name w:val="index 6"/>
    <w:basedOn w:val="Normal"/>
    <w:next w:val="Normal"/>
    <w:autoRedefine/>
    <w:semiHidden/>
    <w:unhideWhenUsed/>
    <w:rsid w:val="00DA2869"/>
    <w:pPr>
      <w:spacing w:line="240" w:lineRule="auto"/>
      <w:ind w:left="1320" w:hanging="220"/>
    </w:pPr>
  </w:style>
  <w:style w:type="paragraph" w:styleId="Index7">
    <w:name w:val="index 7"/>
    <w:basedOn w:val="Normal"/>
    <w:next w:val="Normal"/>
    <w:autoRedefine/>
    <w:semiHidden/>
    <w:unhideWhenUsed/>
    <w:rsid w:val="00DA2869"/>
    <w:pPr>
      <w:spacing w:line="240" w:lineRule="auto"/>
      <w:ind w:left="1540" w:hanging="220"/>
    </w:pPr>
  </w:style>
  <w:style w:type="paragraph" w:styleId="Index8">
    <w:name w:val="index 8"/>
    <w:basedOn w:val="Normal"/>
    <w:next w:val="Normal"/>
    <w:autoRedefine/>
    <w:semiHidden/>
    <w:unhideWhenUsed/>
    <w:rsid w:val="00DA2869"/>
    <w:pPr>
      <w:spacing w:line="240" w:lineRule="auto"/>
      <w:ind w:left="1760" w:hanging="220"/>
    </w:pPr>
  </w:style>
  <w:style w:type="paragraph" w:styleId="Index9">
    <w:name w:val="index 9"/>
    <w:basedOn w:val="Normal"/>
    <w:next w:val="Normal"/>
    <w:autoRedefine/>
    <w:semiHidden/>
    <w:unhideWhenUsed/>
    <w:rsid w:val="00DA2869"/>
    <w:pPr>
      <w:spacing w:line="240" w:lineRule="auto"/>
      <w:ind w:left="1980" w:hanging="220"/>
    </w:pPr>
  </w:style>
  <w:style w:type="paragraph" w:styleId="IndexHeading">
    <w:name w:val="index heading"/>
    <w:basedOn w:val="Normal"/>
    <w:next w:val="Index1"/>
    <w:semiHidden/>
    <w:unhideWhenUsed/>
    <w:rsid w:val="00DA2869"/>
    <w:rPr>
      <w:rFonts w:asciiTheme="majorHAnsi" w:eastAsiaTheme="majorEastAsia" w:hAnsiTheme="majorHAnsi" w:cstheme="majorBidi"/>
      <w:b/>
      <w:bCs/>
    </w:rPr>
  </w:style>
  <w:style w:type="paragraph" w:styleId="IntenseQuote">
    <w:name w:val="Intense Quote"/>
    <w:basedOn w:val="Normal"/>
    <w:next w:val="Normal"/>
    <w:link w:val="IntenseQuoteChar"/>
    <w:qFormat/>
    <w:rsid w:val="00DA2869"/>
    <w:pPr>
      <w:pBdr>
        <w:bottom w:val="single" w:sz="4" w:space="4" w:color="8D002D" w:themeColor="accent1"/>
      </w:pBdr>
      <w:spacing w:before="200" w:after="280"/>
      <w:ind w:left="936" w:right="936"/>
    </w:pPr>
    <w:rPr>
      <w:b/>
      <w:bCs/>
      <w:i/>
      <w:iCs/>
      <w:color w:val="8D002D" w:themeColor="accent1"/>
    </w:rPr>
  </w:style>
  <w:style w:type="character" w:customStyle="1" w:styleId="IntenseQuoteChar">
    <w:name w:val="Intense Quote Char"/>
    <w:basedOn w:val="DefaultParagraphFont"/>
    <w:link w:val="IntenseQuote"/>
    <w:rsid w:val="00DA2869"/>
    <w:rPr>
      <w:b/>
      <w:bCs/>
      <w:i/>
      <w:iCs/>
      <w:color w:val="8D002D" w:themeColor="accent1"/>
    </w:rPr>
  </w:style>
  <w:style w:type="paragraph" w:styleId="List">
    <w:name w:val="List"/>
    <w:basedOn w:val="Normal"/>
    <w:semiHidden/>
    <w:unhideWhenUsed/>
    <w:rsid w:val="00DA2869"/>
    <w:pPr>
      <w:ind w:left="360" w:hanging="360"/>
      <w:contextualSpacing/>
    </w:pPr>
  </w:style>
  <w:style w:type="paragraph" w:styleId="List2">
    <w:name w:val="List 2"/>
    <w:basedOn w:val="Normal"/>
    <w:semiHidden/>
    <w:unhideWhenUsed/>
    <w:rsid w:val="00DA2869"/>
    <w:pPr>
      <w:ind w:left="720" w:hanging="360"/>
      <w:contextualSpacing/>
    </w:pPr>
  </w:style>
  <w:style w:type="paragraph" w:styleId="List3">
    <w:name w:val="List 3"/>
    <w:basedOn w:val="Normal"/>
    <w:semiHidden/>
    <w:unhideWhenUsed/>
    <w:rsid w:val="00DA2869"/>
    <w:pPr>
      <w:ind w:left="1080" w:hanging="360"/>
      <w:contextualSpacing/>
    </w:pPr>
  </w:style>
  <w:style w:type="paragraph" w:styleId="List4">
    <w:name w:val="List 4"/>
    <w:basedOn w:val="Normal"/>
    <w:semiHidden/>
    <w:unhideWhenUsed/>
    <w:rsid w:val="00DA2869"/>
    <w:pPr>
      <w:ind w:left="1440" w:hanging="360"/>
      <w:contextualSpacing/>
    </w:pPr>
  </w:style>
  <w:style w:type="paragraph" w:styleId="List5">
    <w:name w:val="List 5"/>
    <w:basedOn w:val="Normal"/>
    <w:semiHidden/>
    <w:unhideWhenUsed/>
    <w:rsid w:val="00DA2869"/>
    <w:pPr>
      <w:ind w:left="1800" w:hanging="360"/>
      <w:contextualSpacing/>
    </w:pPr>
  </w:style>
  <w:style w:type="paragraph" w:styleId="ListBullet3">
    <w:name w:val="List Bullet 3"/>
    <w:basedOn w:val="Normal"/>
    <w:semiHidden/>
    <w:unhideWhenUsed/>
    <w:rsid w:val="00DA2869"/>
    <w:pPr>
      <w:numPr>
        <w:numId w:val="2"/>
      </w:numPr>
      <w:contextualSpacing/>
    </w:pPr>
  </w:style>
  <w:style w:type="paragraph" w:styleId="ListBullet4">
    <w:name w:val="List Bullet 4"/>
    <w:basedOn w:val="Normal"/>
    <w:semiHidden/>
    <w:unhideWhenUsed/>
    <w:rsid w:val="00DA2869"/>
    <w:pPr>
      <w:numPr>
        <w:numId w:val="3"/>
      </w:numPr>
      <w:contextualSpacing/>
    </w:pPr>
  </w:style>
  <w:style w:type="paragraph" w:styleId="ListBullet5">
    <w:name w:val="List Bullet 5"/>
    <w:basedOn w:val="Normal"/>
    <w:semiHidden/>
    <w:unhideWhenUsed/>
    <w:rsid w:val="00DA2869"/>
    <w:pPr>
      <w:numPr>
        <w:numId w:val="4"/>
      </w:numPr>
      <w:contextualSpacing/>
    </w:pPr>
  </w:style>
  <w:style w:type="paragraph" w:styleId="ListContinue">
    <w:name w:val="List Continue"/>
    <w:basedOn w:val="Normal"/>
    <w:semiHidden/>
    <w:unhideWhenUsed/>
    <w:rsid w:val="00DA2869"/>
    <w:pPr>
      <w:spacing w:after="120"/>
      <w:ind w:left="360"/>
      <w:contextualSpacing/>
    </w:pPr>
  </w:style>
  <w:style w:type="paragraph" w:styleId="ListContinue2">
    <w:name w:val="List Continue 2"/>
    <w:basedOn w:val="Normal"/>
    <w:semiHidden/>
    <w:unhideWhenUsed/>
    <w:rsid w:val="00DA2869"/>
    <w:pPr>
      <w:spacing w:after="120"/>
      <w:ind w:left="720"/>
      <w:contextualSpacing/>
    </w:pPr>
  </w:style>
  <w:style w:type="paragraph" w:styleId="ListContinue3">
    <w:name w:val="List Continue 3"/>
    <w:basedOn w:val="Normal"/>
    <w:semiHidden/>
    <w:unhideWhenUsed/>
    <w:rsid w:val="00DA2869"/>
    <w:pPr>
      <w:spacing w:after="120"/>
      <w:ind w:left="1080"/>
      <w:contextualSpacing/>
    </w:pPr>
  </w:style>
  <w:style w:type="paragraph" w:styleId="ListContinue4">
    <w:name w:val="List Continue 4"/>
    <w:basedOn w:val="Normal"/>
    <w:semiHidden/>
    <w:unhideWhenUsed/>
    <w:rsid w:val="00DA2869"/>
    <w:pPr>
      <w:spacing w:after="120"/>
      <w:ind w:left="1440"/>
      <w:contextualSpacing/>
    </w:pPr>
  </w:style>
  <w:style w:type="paragraph" w:styleId="ListContinue5">
    <w:name w:val="List Continue 5"/>
    <w:basedOn w:val="Normal"/>
    <w:semiHidden/>
    <w:unhideWhenUsed/>
    <w:rsid w:val="00DA2869"/>
    <w:pPr>
      <w:spacing w:after="120"/>
      <w:ind w:left="1800"/>
      <w:contextualSpacing/>
    </w:pPr>
  </w:style>
  <w:style w:type="paragraph" w:styleId="ListNumber">
    <w:name w:val="List Number"/>
    <w:basedOn w:val="Normal"/>
    <w:semiHidden/>
    <w:unhideWhenUsed/>
    <w:rsid w:val="00DA2869"/>
    <w:pPr>
      <w:numPr>
        <w:numId w:val="5"/>
      </w:numPr>
      <w:contextualSpacing/>
    </w:pPr>
  </w:style>
  <w:style w:type="paragraph" w:styleId="ListNumber2">
    <w:name w:val="List Number 2"/>
    <w:basedOn w:val="Normal"/>
    <w:semiHidden/>
    <w:unhideWhenUsed/>
    <w:rsid w:val="00DA2869"/>
    <w:pPr>
      <w:numPr>
        <w:numId w:val="6"/>
      </w:numPr>
      <w:contextualSpacing/>
    </w:pPr>
  </w:style>
  <w:style w:type="paragraph" w:styleId="ListNumber3">
    <w:name w:val="List Number 3"/>
    <w:basedOn w:val="Normal"/>
    <w:semiHidden/>
    <w:unhideWhenUsed/>
    <w:rsid w:val="00DA2869"/>
    <w:pPr>
      <w:numPr>
        <w:numId w:val="7"/>
      </w:numPr>
      <w:contextualSpacing/>
    </w:pPr>
  </w:style>
  <w:style w:type="paragraph" w:styleId="ListNumber4">
    <w:name w:val="List Number 4"/>
    <w:basedOn w:val="Normal"/>
    <w:semiHidden/>
    <w:unhideWhenUsed/>
    <w:rsid w:val="00DA2869"/>
    <w:pPr>
      <w:numPr>
        <w:numId w:val="8"/>
      </w:numPr>
      <w:contextualSpacing/>
    </w:pPr>
  </w:style>
  <w:style w:type="paragraph" w:styleId="ListNumber5">
    <w:name w:val="List Number 5"/>
    <w:basedOn w:val="Normal"/>
    <w:semiHidden/>
    <w:unhideWhenUsed/>
    <w:rsid w:val="00DA2869"/>
    <w:pPr>
      <w:numPr>
        <w:numId w:val="9"/>
      </w:numPr>
      <w:contextualSpacing/>
    </w:pPr>
  </w:style>
  <w:style w:type="paragraph" w:styleId="ListParagraph">
    <w:name w:val="List Paragraph"/>
    <w:basedOn w:val="Normal"/>
    <w:qFormat/>
    <w:rsid w:val="00DA2869"/>
    <w:pPr>
      <w:ind w:left="720"/>
      <w:contextualSpacing/>
    </w:pPr>
  </w:style>
  <w:style w:type="paragraph" w:styleId="MacroText">
    <w:name w:val="macro"/>
    <w:link w:val="MacroTextChar"/>
    <w:semiHidden/>
    <w:unhideWhenUsed/>
    <w:rsid w:val="00DA286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DA2869"/>
    <w:rPr>
      <w:rFonts w:ascii="Consolas" w:hAnsi="Consolas"/>
      <w:sz w:val="20"/>
      <w:szCs w:val="20"/>
    </w:rPr>
  </w:style>
  <w:style w:type="paragraph" w:styleId="MessageHeader">
    <w:name w:val="Message Header"/>
    <w:basedOn w:val="Normal"/>
    <w:link w:val="MessageHeaderChar"/>
    <w:semiHidden/>
    <w:unhideWhenUsed/>
    <w:rsid w:val="00DA286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DA2869"/>
    <w:rPr>
      <w:rFonts w:asciiTheme="majorHAnsi" w:eastAsiaTheme="majorEastAsia" w:hAnsiTheme="majorHAnsi" w:cstheme="majorBidi"/>
      <w:sz w:val="24"/>
      <w:szCs w:val="24"/>
      <w:shd w:val="pct20" w:color="auto" w:fill="auto"/>
    </w:rPr>
  </w:style>
  <w:style w:type="paragraph" w:styleId="NoSpacing">
    <w:name w:val="No Spacing"/>
    <w:qFormat/>
    <w:rsid w:val="00DA2869"/>
  </w:style>
  <w:style w:type="paragraph" w:styleId="NormalWeb">
    <w:name w:val="Normal (Web)"/>
    <w:basedOn w:val="Normal"/>
    <w:semiHidden/>
    <w:unhideWhenUsed/>
    <w:rsid w:val="00DA2869"/>
    <w:rPr>
      <w:rFonts w:ascii="Times New Roman" w:hAnsi="Times New Roman" w:cs="Times New Roman"/>
      <w:sz w:val="24"/>
      <w:szCs w:val="24"/>
    </w:rPr>
  </w:style>
  <w:style w:type="paragraph" w:styleId="NormalIndent">
    <w:name w:val="Normal Indent"/>
    <w:basedOn w:val="Normal"/>
    <w:semiHidden/>
    <w:unhideWhenUsed/>
    <w:rsid w:val="00DA2869"/>
    <w:pPr>
      <w:ind w:left="720"/>
    </w:pPr>
  </w:style>
  <w:style w:type="paragraph" w:styleId="NoteHeading">
    <w:name w:val="Note Heading"/>
    <w:basedOn w:val="Normal"/>
    <w:next w:val="Normal"/>
    <w:link w:val="NoteHeadingChar"/>
    <w:semiHidden/>
    <w:unhideWhenUsed/>
    <w:rsid w:val="00DA2869"/>
    <w:pPr>
      <w:spacing w:line="240" w:lineRule="auto"/>
    </w:pPr>
  </w:style>
  <w:style w:type="character" w:customStyle="1" w:styleId="NoteHeadingChar">
    <w:name w:val="Note Heading Char"/>
    <w:basedOn w:val="DefaultParagraphFont"/>
    <w:link w:val="NoteHeading"/>
    <w:semiHidden/>
    <w:rsid w:val="00DA2869"/>
  </w:style>
  <w:style w:type="paragraph" w:styleId="PlainText">
    <w:name w:val="Plain Text"/>
    <w:basedOn w:val="Normal"/>
    <w:link w:val="PlainTextChar"/>
    <w:semiHidden/>
    <w:unhideWhenUsed/>
    <w:rsid w:val="00DA286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DA2869"/>
    <w:rPr>
      <w:rFonts w:ascii="Consolas" w:hAnsi="Consolas"/>
      <w:sz w:val="21"/>
      <w:szCs w:val="21"/>
    </w:rPr>
  </w:style>
  <w:style w:type="paragraph" w:styleId="Quote">
    <w:name w:val="Quote"/>
    <w:basedOn w:val="Normal"/>
    <w:next w:val="Normal"/>
    <w:link w:val="QuoteChar"/>
    <w:qFormat/>
    <w:rsid w:val="00DA2869"/>
    <w:rPr>
      <w:i/>
      <w:iCs/>
      <w:color w:val="000000" w:themeColor="text1"/>
    </w:rPr>
  </w:style>
  <w:style w:type="character" w:customStyle="1" w:styleId="QuoteChar">
    <w:name w:val="Quote Char"/>
    <w:basedOn w:val="DefaultParagraphFont"/>
    <w:link w:val="Quote"/>
    <w:rsid w:val="00DA2869"/>
    <w:rPr>
      <w:i/>
      <w:iCs/>
      <w:color w:val="000000" w:themeColor="text1"/>
    </w:rPr>
  </w:style>
  <w:style w:type="paragraph" w:styleId="Salutation">
    <w:name w:val="Salutation"/>
    <w:basedOn w:val="Normal"/>
    <w:next w:val="Normal"/>
    <w:link w:val="SalutationChar"/>
    <w:semiHidden/>
    <w:unhideWhenUsed/>
    <w:rsid w:val="00DA2869"/>
  </w:style>
  <w:style w:type="character" w:customStyle="1" w:styleId="SalutationChar">
    <w:name w:val="Salutation Char"/>
    <w:basedOn w:val="DefaultParagraphFont"/>
    <w:link w:val="Salutation"/>
    <w:semiHidden/>
    <w:rsid w:val="00DA2869"/>
  </w:style>
  <w:style w:type="paragraph" w:styleId="Signature">
    <w:name w:val="Signature"/>
    <w:basedOn w:val="Normal"/>
    <w:link w:val="SignatureChar"/>
    <w:semiHidden/>
    <w:unhideWhenUsed/>
    <w:rsid w:val="00DA2869"/>
    <w:pPr>
      <w:spacing w:line="240" w:lineRule="auto"/>
      <w:ind w:left="4320"/>
    </w:pPr>
  </w:style>
  <w:style w:type="character" w:customStyle="1" w:styleId="SignatureChar">
    <w:name w:val="Signature Char"/>
    <w:basedOn w:val="DefaultParagraphFont"/>
    <w:link w:val="Signature"/>
    <w:semiHidden/>
    <w:rsid w:val="00DA2869"/>
  </w:style>
  <w:style w:type="paragraph" w:styleId="Subtitle">
    <w:name w:val="Subtitle"/>
    <w:basedOn w:val="Normal"/>
    <w:next w:val="Normal"/>
    <w:link w:val="SubtitleChar"/>
    <w:qFormat/>
    <w:rsid w:val="00DA2869"/>
    <w:pPr>
      <w:numPr>
        <w:ilvl w:val="1"/>
      </w:numPr>
    </w:pPr>
    <w:rPr>
      <w:rFonts w:asciiTheme="majorHAnsi" w:eastAsiaTheme="majorEastAsia" w:hAnsiTheme="majorHAnsi" w:cstheme="majorBidi"/>
      <w:i/>
      <w:iCs/>
      <w:color w:val="8D002D" w:themeColor="accent1"/>
      <w:spacing w:val="15"/>
      <w:sz w:val="24"/>
      <w:szCs w:val="24"/>
    </w:rPr>
  </w:style>
  <w:style w:type="character" w:customStyle="1" w:styleId="SubtitleChar">
    <w:name w:val="Subtitle Char"/>
    <w:basedOn w:val="DefaultParagraphFont"/>
    <w:link w:val="Subtitle"/>
    <w:rsid w:val="00DA2869"/>
    <w:rPr>
      <w:rFonts w:asciiTheme="majorHAnsi" w:eastAsiaTheme="majorEastAsia" w:hAnsiTheme="majorHAnsi" w:cstheme="majorBidi"/>
      <w:i/>
      <w:iCs/>
      <w:color w:val="8D002D" w:themeColor="accent1"/>
      <w:spacing w:val="15"/>
      <w:sz w:val="24"/>
      <w:szCs w:val="24"/>
    </w:rPr>
  </w:style>
  <w:style w:type="paragraph" w:styleId="TableofAuthorities">
    <w:name w:val="table of authorities"/>
    <w:basedOn w:val="Normal"/>
    <w:next w:val="Normal"/>
    <w:semiHidden/>
    <w:unhideWhenUsed/>
    <w:rsid w:val="00DA2869"/>
    <w:pPr>
      <w:ind w:left="220" w:hanging="220"/>
    </w:pPr>
  </w:style>
  <w:style w:type="paragraph" w:styleId="TableofFigures">
    <w:name w:val="table of figures"/>
    <w:basedOn w:val="Normal"/>
    <w:next w:val="Normal"/>
    <w:semiHidden/>
    <w:unhideWhenUsed/>
    <w:rsid w:val="00DA2869"/>
  </w:style>
  <w:style w:type="paragraph" w:styleId="TOAHeading">
    <w:name w:val="toa heading"/>
    <w:basedOn w:val="Normal"/>
    <w:next w:val="Normal"/>
    <w:semiHidden/>
    <w:unhideWhenUsed/>
    <w:rsid w:val="00DA286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DA2869"/>
    <w:pPr>
      <w:spacing w:after="100"/>
    </w:pPr>
  </w:style>
  <w:style w:type="paragraph" w:styleId="TOC2">
    <w:name w:val="toc 2"/>
    <w:basedOn w:val="Normal"/>
    <w:next w:val="Normal"/>
    <w:autoRedefine/>
    <w:semiHidden/>
    <w:unhideWhenUsed/>
    <w:rsid w:val="00DA2869"/>
    <w:pPr>
      <w:spacing w:after="100"/>
      <w:ind w:left="220"/>
    </w:pPr>
  </w:style>
  <w:style w:type="paragraph" w:styleId="TOC3">
    <w:name w:val="toc 3"/>
    <w:basedOn w:val="Normal"/>
    <w:next w:val="Normal"/>
    <w:autoRedefine/>
    <w:semiHidden/>
    <w:unhideWhenUsed/>
    <w:rsid w:val="00DA2869"/>
    <w:pPr>
      <w:spacing w:after="100"/>
      <w:ind w:left="440"/>
    </w:pPr>
  </w:style>
  <w:style w:type="paragraph" w:styleId="TOC4">
    <w:name w:val="toc 4"/>
    <w:basedOn w:val="Normal"/>
    <w:next w:val="Normal"/>
    <w:autoRedefine/>
    <w:semiHidden/>
    <w:unhideWhenUsed/>
    <w:rsid w:val="00DA2869"/>
    <w:pPr>
      <w:spacing w:after="100"/>
      <w:ind w:left="660"/>
    </w:pPr>
  </w:style>
  <w:style w:type="paragraph" w:styleId="TOC5">
    <w:name w:val="toc 5"/>
    <w:basedOn w:val="Normal"/>
    <w:next w:val="Normal"/>
    <w:autoRedefine/>
    <w:semiHidden/>
    <w:unhideWhenUsed/>
    <w:rsid w:val="00DA2869"/>
    <w:pPr>
      <w:spacing w:after="100"/>
      <w:ind w:left="880"/>
    </w:pPr>
  </w:style>
  <w:style w:type="paragraph" w:styleId="TOC6">
    <w:name w:val="toc 6"/>
    <w:basedOn w:val="Normal"/>
    <w:next w:val="Normal"/>
    <w:autoRedefine/>
    <w:semiHidden/>
    <w:unhideWhenUsed/>
    <w:rsid w:val="00DA2869"/>
    <w:pPr>
      <w:spacing w:after="100"/>
      <w:ind w:left="1100"/>
    </w:pPr>
  </w:style>
  <w:style w:type="paragraph" w:styleId="TOC7">
    <w:name w:val="toc 7"/>
    <w:basedOn w:val="Normal"/>
    <w:next w:val="Normal"/>
    <w:autoRedefine/>
    <w:semiHidden/>
    <w:unhideWhenUsed/>
    <w:rsid w:val="00DA2869"/>
    <w:pPr>
      <w:spacing w:after="100"/>
      <w:ind w:left="1320"/>
    </w:pPr>
  </w:style>
  <w:style w:type="paragraph" w:styleId="TOC8">
    <w:name w:val="toc 8"/>
    <w:basedOn w:val="Normal"/>
    <w:next w:val="Normal"/>
    <w:autoRedefine/>
    <w:semiHidden/>
    <w:unhideWhenUsed/>
    <w:rsid w:val="00DA2869"/>
    <w:pPr>
      <w:spacing w:after="100"/>
      <w:ind w:left="1540"/>
    </w:pPr>
  </w:style>
  <w:style w:type="paragraph" w:styleId="TOC9">
    <w:name w:val="toc 9"/>
    <w:basedOn w:val="Normal"/>
    <w:next w:val="Normal"/>
    <w:autoRedefine/>
    <w:semiHidden/>
    <w:unhideWhenUsed/>
    <w:rsid w:val="00DA2869"/>
    <w:pPr>
      <w:spacing w:after="100"/>
      <w:ind w:left="1760"/>
    </w:pPr>
  </w:style>
  <w:style w:type="paragraph" w:styleId="TOCHeading">
    <w:name w:val="TOC Heading"/>
    <w:basedOn w:val="Heading1"/>
    <w:next w:val="Normal"/>
    <w:semiHidden/>
    <w:unhideWhenUsed/>
    <w:qFormat/>
    <w:rsid w:val="00DA2869"/>
    <w:pPr>
      <w:spacing w:before="480" w:after="0" w:line="300" w:lineRule="auto"/>
      <w:ind w:left="0"/>
      <w:outlineLvl w:val="9"/>
    </w:pPr>
    <w:rPr>
      <w:color w:val="690021" w:themeColor="accent1" w:themeShade="BF"/>
      <w:sz w:val="28"/>
      <w:szCs w:val="28"/>
    </w:rPr>
  </w:style>
  <w:style w:type="paragraph" w:customStyle="1" w:styleId="CVNormal-FirstLine">
    <w:name w:val="CV Normal - First Line"/>
    <w:basedOn w:val="Normal"/>
    <w:next w:val="Normal"/>
    <w:rsid w:val="008B1156"/>
    <w:pPr>
      <w:suppressAutoHyphens/>
      <w:spacing w:before="74" w:line="240" w:lineRule="auto"/>
      <w:ind w:left="113" w:right="113"/>
    </w:pPr>
    <w:rPr>
      <w:rFonts w:ascii="Arial Narrow" w:eastAsia="Times New Roman" w:hAnsi="Arial Narrow" w:cs="Times New Roman"/>
      <w:sz w:val="20"/>
      <w:szCs w:val="20"/>
      <w:lang w:val="en-GB" w:eastAsia="ar-SA"/>
    </w:rPr>
  </w:style>
  <w:style w:type="paragraph" w:customStyle="1" w:styleId="PCTRAFEditText">
    <w:name w:val="PCTRAFEditText"/>
    <w:basedOn w:val="Normal"/>
    <w:rsid w:val="00AD527E"/>
    <w:pPr>
      <w:spacing w:line="240" w:lineRule="auto"/>
      <w:ind w:left="288"/>
      <w:jc w:val="both"/>
    </w:pPr>
    <w:rPr>
      <w:rFonts w:ascii="Times New Roman" w:eastAsia="Times New Roman" w:hAnsi="Times New Roman" w:cs="Times New Roman"/>
      <w:i/>
      <w:sz w:val="24"/>
      <w:szCs w:val="24"/>
      <w:lang w:val="en-CA" w:eastAsia="en-CA"/>
    </w:rPr>
  </w:style>
  <w:style w:type="paragraph" w:customStyle="1" w:styleId="B94923FDF0B18E4DB5E85AD8C913B69E">
    <w:name w:val="B94923FDF0B18E4DB5E85AD8C913B69E"/>
    <w:rsid w:val="002C3E35"/>
    <w:rPr>
      <w:sz w:val="24"/>
      <w:szCs w:val="24"/>
      <w:lang w:eastAsia="ja-JP"/>
    </w:rPr>
  </w:style>
  <w:style w:type="table" w:styleId="TableGrid">
    <w:name w:val="Table Grid"/>
    <w:basedOn w:val="TableNormal"/>
    <w:uiPriority w:val="59"/>
    <w:rsid w:val="007368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nhideWhenUsed/>
    <w:rsid w:val="00167611"/>
    <w:rPr>
      <w:sz w:val="18"/>
      <w:szCs w:val="18"/>
    </w:rPr>
  </w:style>
  <w:style w:type="character" w:styleId="Hyperlink">
    <w:name w:val="Hyperlink"/>
    <w:basedOn w:val="DefaultParagraphFont"/>
    <w:uiPriority w:val="99"/>
    <w:unhideWhenUsed/>
    <w:rsid w:val="008B7310"/>
    <w:rPr>
      <w:color w:val="002FFF" w:themeColor="hyperlink"/>
      <w:u w:val="single"/>
    </w:rPr>
  </w:style>
  <w:style w:type="character" w:styleId="FollowedHyperlink">
    <w:name w:val="FollowedHyperlink"/>
    <w:basedOn w:val="DefaultParagraphFont"/>
    <w:uiPriority w:val="99"/>
    <w:semiHidden/>
    <w:unhideWhenUsed/>
    <w:rsid w:val="008B7310"/>
    <w:rPr>
      <w:color w:val="45AB54"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annotation reference" w:uiPriority="0"/>
    <w:lsdException w:name="List Bullet" w:uiPriority="0"/>
    <w:lsdException w:name="List Bullet 2" w:uiPriority="0"/>
    <w:lsdException w:name="Title" w:semiHidden="0" w:uiPriority="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2869"/>
    <w:pPr>
      <w:spacing w:line="300" w:lineRule="auto"/>
    </w:pPr>
  </w:style>
  <w:style w:type="paragraph" w:styleId="Heading1">
    <w:name w:val="heading 1"/>
    <w:basedOn w:val="Normal"/>
    <w:next w:val="BodyText"/>
    <w:link w:val="Heading1Char"/>
    <w:rsid w:val="00DA2869"/>
    <w:pPr>
      <w:keepNext/>
      <w:keepLines/>
      <w:spacing w:before="400" w:after="200" w:line="240" w:lineRule="auto"/>
      <w:ind w:left="-720"/>
      <w:outlineLvl w:val="0"/>
    </w:pPr>
    <w:rPr>
      <w:rFonts w:asciiTheme="majorHAnsi" w:eastAsiaTheme="majorEastAsia" w:hAnsiTheme="majorHAnsi" w:cstheme="majorBidi"/>
      <w:b/>
      <w:bCs/>
      <w:color w:val="8D002D" w:themeColor="accent1"/>
      <w:sz w:val="24"/>
      <w:szCs w:val="24"/>
    </w:rPr>
  </w:style>
  <w:style w:type="paragraph" w:styleId="Heading2">
    <w:name w:val="heading 2"/>
    <w:basedOn w:val="Normal"/>
    <w:next w:val="Normal"/>
    <w:link w:val="Heading2Char"/>
    <w:unhideWhenUsed/>
    <w:qFormat/>
    <w:rsid w:val="00DA2869"/>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Heading3">
    <w:name w:val="heading 3"/>
    <w:basedOn w:val="Normal"/>
    <w:next w:val="Normal"/>
    <w:link w:val="Heading3Char"/>
    <w:semiHidden/>
    <w:unhideWhenUsed/>
    <w:qFormat/>
    <w:rsid w:val="00DA2869"/>
    <w:pPr>
      <w:keepNext/>
      <w:keepLines/>
      <w:spacing w:before="200"/>
      <w:outlineLvl w:val="2"/>
    </w:pPr>
    <w:rPr>
      <w:rFonts w:asciiTheme="majorHAnsi" w:eastAsiaTheme="majorEastAsia" w:hAnsiTheme="majorHAnsi" w:cstheme="majorBidi"/>
      <w:b/>
      <w:bCs/>
      <w:color w:val="8D002D" w:themeColor="accent1"/>
    </w:rPr>
  </w:style>
  <w:style w:type="paragraph" w:styleId="Heading4">
    <w:name w:val="heading 4"/>
    <w:basedOn w:val="Normal"/>
    <w:next w:val="Normal"/>
    <w:link w:val="Heading4Char"/>
    <w:semiHidden/>
    <w:unhideWhenUsed/>
    <w:qFormat/>
    <w:rsid w:val="00DA2869"/>
    <w:pPr>
      <w:keepNext/>
      <w:keepLines/>
      <w:spacing w:before="200"/>
      <w:outlineLvl w:val="3"/>
    </w:pPr>
    <w:rPr>
      <w:rFonts w:asciiTheme="majorHAnsi" w:eastAsiaTheme="majorEastAsia" w:hAnsiTheme="majorHAnsi" w:cstheme="majorBidi"/>
      <w:b/>
      <w:bCs/>
      <w:i/>
      <w:iCs/>
      <w:color w:val="8D002D" w:themeColor="accent1"/>
    </w:rPr>
  </w:style>
  <w:style w:type="paragraph" w:styleId="Heading5">
    <w:name w:val="heading 5"/>
    <w:basedOn w:val="Normal"/>
    <w:next w:val="Normal"/>
    <w:link w:val="Heading5Char"/>
    <w:semiHidden/>
    <w:unhideWhenUsed/>
    <w:qFormat/>
    <w:rsid w:val="00DA2869"/>
    <w:pPr>
      <w:keepNext/>
      <w:keepLines/>
      <w:spacing w:before="200"/>
      <w:outlineLvl w:val="4"/>
    </w:pPr>
    <w:rPr>
      <w:rFonts w:asciiTheme="majorHAnsi" w:eastAsiaTheme="majorEastAsia" w:hAnsiTheme="majorHAnsi" w:cstheme="majorBidi"/>
      <w:color w:val="460016" w:themeColor="accent1" w:themeShade="7F"/>
    </w:rPr>
  </w:style>
  <w:style w:type="paragraph" w:styleId="Heading6">
    <w:name w:val="heading 6"/>
    <w:basedOn w:val="Normal"/>
    <w:next w:val="Normal"/>
    <w:link w:val="Heading6Char"/>
    <w:semiHidden/>
    <w:unhideWhenUsed/>
    <w:qFormat/>
    <w:rsid w:val="00DA2869"/>
    <w:pPr>
      <w:keepNext/>
      <w:keepLines/>
      <w:spacing w:before="200"/>
      <w:outlineLvl w:val="5"/>
    </w:pPr>
    <w:rPr>
      <w:rFonts w:asciiTheme="majorHAnsi" w:eastAsiaTheme="majorEastAsia" w:hAnsiTheme="majorHAnsi" w:cstheme="majorBidi"/>
      <w:i/>
      <w:iCs/>
      <w:color w:val="460016" w:themeColor="accent1" w:themeShade="7F"/>
    </w:rPr>
  </w:style>
  <w:style w:type="paragraph" w:styleId="Heading7">
    <w:name w:val="heading 7"/>
    <w:basedOn w:val="Normal"/>
    <w:next w:val="Normal"/>
    <w:link w:val="Heading7Char"/>
    <w:semiHidden/>
    <w:unhideWhenUsed/>
    <w:qFormat/>
    <w:rsid w:val="00DA28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A28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A28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2869"/>
    <w:rPr>
      <w:rFonts w:asciiTheme="majorHAnsi" w:eastAsiaTheme="majorEastAsia" w:hAnsiTheme="majorHAnsi" w:cstheme="majorBidi"/>
      <w:b/>
      <w:bCs/>
      <w:color w:val="8D002D" w:themeColor="accent1"/>
      <w:sz w:val="24"/>
      <w:szCs w:val="24"/>
    </w:rPr>
  </w:style>
  <w:style w:type="paragraph" w:styleId="Header">
    <w:name w:val="header"/>
    <w:basedOn w:val="Normal"/>
    <w:link w:val="HeaderChar"/>
    <w:rsid w:val="00DA2869"/>
    <w:pPr>
      <w:tabs>
        <w:tab w:val="center" w:pos="4680"/>
        <w:tab w:val="right" w:pos="9360"/>
      </w:tabs>
      <w:spacing w:after="800"/>
      <w:ind w:right="-720"/>
      <w:jc w:val="right"/>
    </w:pPr>
    <w:rPr>
      <w:color w:val="262626" w:themeColor="text2"/>
      <w:sz w:val="18"/>
      <w:szCs w:val="18"/>
    </w:rPr>
  </w:style>
  <w:style w:type="character" w:customStyle="1" w:styleId="HeaderChar">
    <w:name w:val="Header Char"/>
    <w:basedOn w:val="DefaultParagraphFont"/>
    <w:link w:val="Header"/>
    <w:rsid w:val="00DA2869"/>
    <w:rPr>
      <w:color w:val="262626" w:themeColor="text2"/>
      <w:sz w:val="18"/>
      <w:szCs w:val="18"/>
    </w:rPr>
  </w:style>
  <w:style w:type="paragraph" w:styleId="Title">
    <w:name w:val="Title"/>
    <w:basedOn w:val="Normal"/>
    <w:next w:val="Normal"/>
    <w:link w:val="TitleChar"/>
    <w:rsid w:val="00DA2869"/>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character" w:customStyle="1" w:styleId="TitleChar">
    <w:name w:val="Title Char"/>
    <w:basedOn w:val="DefaultParagraphFont"/>
    <w:link w:val="Title"/>
    <w:rsid w:val="00DA2869"/>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Normal"/>
    <w:rsid w:val="00DA2869"/>
    <w:pPr>
      <w:spacing w:before="120" w:after="240" w:line="240" w:lineRule="auto"/>
      <w:ind w:right="-720"/>
      <w:jc w:val="right"/>
    </w:pPr>
    <w:rPr>
      <w:color w:val="262626" w:themeColor="text2"/>
      <w:sz w:val="18"/>
      <w:szCs w:val="18"/>
    </w:rPr>
  </w:style>
  <w:style w:type="paragraph" w:customStyle="1" w:styleId="DegreeDetails">
    <w:name w:val="Degree Details"/>
    <w:basedOn w:val="BodyText"/>
    <w:rsid w:val="00DA2869"/>
  </w:style>
  <w:style w:type="paragraph" w:styleId="ListBullet">
    <w:name w:val="List Bullet"/>
    <w:basedOn w:val="Normal"/>
    <w:rsid w:val="00DA2869"/>
    <w:pPr>
      <w:numPr>
        <w:numId w:val="1"/>
      </w:numPr>
      <w:tabs>
        <w:tab w:val="left" w:pos="180"/>
      </w:tabs>
      <w:spacing w:before="40" w:after="40"/>
      <w:ind w:left="187" w:hanging="187"/>
    </w:pPr>
  </w:style>
  <w:style w:type="table" w:customStyle="1" w:styleId="CVDetails">
    <w:name w:val="CV Details"/>
    <w:basedOn w:val="TableNormal"/>
    <w:rsid w:val="00DA2869"/>
    <w:tblPr>
      <w:tblInd w:w="0" w:type="dxa"/>
      <w:tblCellMar>
        <w:top w:w="0" w:type="dxa"/>
        <w:left w:w="0" w:type="dxa"/>
        <w:bottom w:w="0" w:type="dxa"/>
        <w:right w:w="0" w:type="dxa"/>
      </w:tblCellMar>
    </w:tblPr>
  </w:style>
  <w:style w:type="paragraph" w:styleId="Date">
    <w:name w:val="Date"/>
    <w:basedOn w:val="Normal"/>
    <w:next w:val="Normal"/>
    <w:link w:val="DateChar"/>
    <w:rsid w:val="00DA2869"/>
    <w:pPr>
      <w:spacing w:before="40" w:after="40"/>
      <w:jc w:val="right"/>
    </w:pPr>
  </w:style>
  <w:style w:type="character" w:customStyle="1" w:styleId="DateChar">
    <w:name w:val="Date Char"/>
    <w:basedOn w:val="DefaultParagraphFont"/>
    <w:link w:val="Date"/>
    <w:rsid w:val="00DA2869"/>
  </w:style>
  <w:style w:type="paragraph" w:styleId="ListBullet2">
    <w:name w:val="List Bullet 2"/>
    <w:basedOn w:val="ListBullet"/>
    <w:rsid w:val="00DA2869"/>
    <w:pPr>
      <w:spacing w:after="220"/>
    </w:pPr>
  </w:style>
  <w:style w:type="paragraph" w:styleId="BodyText">
    <w:name w:val="Body Text"/>
    <w:basedOn w:val="Normal"/>
    <w:link w:val="BodyTextChar"/>
    <w:unhideWhenUsed/>
    <w:rsid w:val="00DA2869"/>
    <w:pPr>
      <w:spacing w:after="120"/>
    </w:pPr>
  </w:style>
  <w:style w:type="character" w:customStyle="1" w:styleId="BodyTextChar">
    <w:name w:val="Body Text Char"/>
    <w:basedOn w:val="DefaultParagraphFont"/>
    <w:link w:val="BodyText"/>
    <w:rsid w:val="00DA2869"/>
  </w:style>
  <w:style w:type="paragraph" w:styleId="BalloonText">
    <w:name w:val="Balloon Text"/>
    <w:basedOn w:val="Normal"/>
    <w:link w:val="BalloonTextChar"/>
    <w:semiHidden/>
    <w:unhideWhenUsed/>
    <w:rsid w:val="00DA286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A2869"/>
    <w:rPr>
      <w:rFonts w:ascii="Tahoma" w:hAnsi="Tahoma" w:cs="Tahoma"/>
      <w:sz w:val="16"/>
      <w:szCs w:val="16"/>
    </w:rPr>
  </w:style>
  <w:style w:type="paragraph" w:styleId="Footer">
    <w:name w:val="footer"/>
    <w:basedOn w:val="Normal"/>
    <w:link w:val="FooterChar"/>
    <w:unhideWhenUsed/>
    <w:rsid w:val="00DA2869"/>
    <w:pPr>
      <w:tabs>
        <w:tab w:val="center" w:pos="4680"/>
        <w:tab w:val="right" w:pos="9360"/>
      </w:tabs>
      <w:spacing w:line="240" w:lineRule="auto"/>
    </w:pPr>
  </w:style>
  <w:style w:type="character" w:customStyle="1" w:styleId="FooterChar">
    <w:name w:val="Footer Char"/>
    <w:basedOn w:val="DefaultParagraphFont"/>
    <w:link w:val="Footer"/>
    <w:rsid w:val="00DA2869"/>
  </w:style>
  <w:style w:type="paragraph" w:styleId="Bibliography">
    <w:name w:val="Bibliography"/>
    <w:basedOn w:val="Normal"/>
    <w:next w:val="Normal"/>
    <w:semiHidden/>
    <w:unhideWhenUsed/>
    <w:rsid w:val="00DA2869"/>
  </w:style>
  <w:style w:type="paragraph" w:styleId="BlockText">
    <w:name w:val="Block Text"/>
    <w:basedOn w:val="Normal"/>
    <w:semiHidden/>
    <w:unhideWhenUsed/>
    <w:rsid w:val="00DA2869"/>
    <w:pPr>
      <w:pBdr>
        <w:top w:val="single" w:sz="2" w:space="10" w:color="8D002D" w:themeColor="accent1" w:shadow="1"/>
        <w:left w:val="single" w:sz="2" w:space="10" w:color="8D002D" w:themeColor="accent1" w:shadow="1"/>
        <w:bottom w:val="single" w:sz="2" w:space="10" w:color="8D002D" w:themeColor="accent1" w:shadow="1"/>
        <w:right w:val="single" w:sz="2" w:space="10" w:color="8D002D" w:themeColor="accent1" w:shadow="1"/>
      </w:pBdr>
      <w:ind w:left="1152" w:right="1152"/>
    </w:pPr>
    <w:rPr>
      <w:i/>
      <w:iCs/>
      <w:color w:val="8D002D" w:themeColor="accent1"/>
    </w:rPr>
  </w:style>
  <w:style w:type="paragraph" w:styleId="BodyText2">
    <w:name w:val="Body Text 2"/>
    <w:basedOn w:val="Normal"/>
    <w:link w:val="BodyText2Char"/>
    <w:semiHidden/>
    <w:unhideWhenUsed/>
    <w:rsid w:val="00DA2869"/>
    <w:pPr>
      <w:spacing w:after="120"/>
      <w:ind w:left="360"/>
    </w:pPr>
  </w:style>
  <w:style w:type="paragraph" w:styleId="BodyText3">
    <w:name w:val="Body Text 3"/>
    <w:basedOn w:val="Normal"/>
    <w:link w:val="BodyText3Char"/>
    <w:semiHidden/>
    <w:unhideWhenUsed/>
    <w:rsid w:val="00DA2869"/>
    <w:pPr>
      <w:spacing w:after="120"/>
    </w:pPr>
    <w:rPr>
      <w:sz w:val="16"/>
      <w:szCs w:val="16"/>
    </w:rPr>
  </w:style>
  <w:style w:type="character" w:customStyle="1" w:styleId="BodyText3Char">
    <w:name w:val="Body Text 3 Char"/>
    <w:basedOn w:val="DefaultParagraphFont"/>
    <w:link w:val="BodyText3"/>
    <w:semiHidden/>
    <w:rsid w:val="00DA2869"/>
    <w:rPr>
      <w:sz w:val="16"/>
      <w:szCs w:val="16"/>
    </w:rPr>
  </w:style>
  <w:style w:type="paragraph" w:styleId="BodyTextFirstIndent">
    <w:name w:val="Body Text First Indent"/>
    <w:basedOn w:val="BodyText"/>
    <w:link w:val="BodyTextFirstIndentChar"/>
    <w:semiHidden/>
    <w:unhideWhenUsed/>
    <w:rsid w:val="00DA2869"/>
    <w:pPr>
      <w:spacing w:after="0"/>
      <w:ind w:firstLine="360"/>
    </w:pPr>
  </w:style>
  <w:style w:type="character" w:customStyle="1" w:styleId="BodyTextFirstIndentChar">
    <w:name w:val="Body Text First Indent Char"/>
    <w:basedOn w:val="BodyTextChar"/>
    <w:link w:val="BodyTextFirstIndent"/>
    <w:semiHidden/>
    <w:rsid w:val="00DA2869"/>
  </w:style>
  <w:style w:type="character" w:customStyle="1" w:styleId="BodyText2Char">
    <w:name w:val="Body Text 2 Char"/>
    <w:basedOn w:val="DefaultParagraphFont"/>
    <w:link w:val="BodyText2"/>
    <w:semiHidden/>
    <w:rsid w:val="00DA2869"/>
  </w:style>
  <w:style w:type="paragraph" w:styleId="BodyTextFirstIndent2">
    <w:name w:val="Body Text First Indent 2"/>
    <w:basedOn w:val="BodyText2"/>
    <w:link w:val="BodyTextFirstIndent2Char"/>
    <w:semiHidden/>
    <w:unhideWhenUsed/>
    <w:rsid w:val="00DA2869"/>
    <w:pPr>
      <w:spacing w:after="0"/>
      <w:ind w:firstLine="360"/>
    </w:pPr>
  </w:style>
  <w:style w:type="character" w:customStyle="1" w:styleId="BodyTextFirstIndent2Char">
    <w:name w:val="Body Text First Indent 2 Char"/>
    <w:basedOn w:val="BodyText2Char"/>
    <w:link w:val="BodyTextFirstIndent2"/>
    <w:semiHidden/>
    <w:rsid w:val="00DA2869"/>
  </w:style>
  <w:style w:type="paragraph" w:styleId="BodyTextIndent2">
    <w:name w:val="Body Text Indent 2"/>
    <w:basedOn w:val="Normal"/>
    <w:link w:val="BodyTextIndent2Char"/>
    <w:semiHidden/>
    <w:unhideWhenUsed/>
    <w:rsid w:val="00DA2869"/>
    <w:pPr>
      <w:spacing w:after="120" w:line="480" w:lineRule="auto"/>
      <w:ind w:left="360"/>
    </w:pPr>
  </w:style>
  <w:style w:type="character" w:customStyle="1" w:styleId="BodyTextIndent2Char">
    <w:name w:val="Body Text Indent 2 Char"/>
    <w:basedOn w:val="DefaultParagraphFont"/>
    <w:link w:val="BodyTextIndent2"/>
    <w:semiHidden/>
    <w:rsid w:val="00DA2869"/>
  </w:style>
  <w:style w:type="paragraph" w:styleId="BodyTextIndent3">
    <w:name w:val="Body Text Indent 3"/>
    <w:basedOn w:val="Normal"/>
    <w:link w:val="BodyTextIndent3Char"/>
    <w:semiHidden/>
    <w:unhideWhenUsed/>
    <w:rsid w:val="00DA2869"/>
    <w:pPr>
      <w:spacing w:after="120"/>
      <w:ind w:left="360"/>
    </w:pPr>
    <w:rPr>
      <w:sz w:val="16"/>
      <w:szCs w:val="16"/>
    </w:rPr>
  </w:style>
  <w:style w:type="character" w:customStyle="1" w:styleId="BodyTextIndent3Char">
    <w:name w:val="Body Text Indent 3 Char"/>
    <w:basedOn w:val="DefaultParagraphFont"/>
    <w:link w:val="BodyTextIndent3"/>
    <w:semiHidden/>
    <w:rsid w:val="00DA2869"/>
    <w:rPr>
      <w:sz w:val="16"/>
      <w:szCs w:val="16"/>
    </w:rPr>
  </w:style>
  <w:style w:type="paragraph" w:styleId="Caption">
    <w:name w:val="caption"/>
    <w:basedOn w:val="Normal"/>
    <w:next w:val="Normal"/>
    <w:semiHidden/>
    <w:unhideWhenUsed/>
    <w:qFormat/>
    <w:rsid w:val="00DA2869"/>
    <w:pPr>
      <w:spacing w:after="200" w:line="240" w:lineRule="auto"/>
    </w:pPr>
    <w:rPr>
      <w:b/>
      <w:bCs/>
      <w:color w:val="8D002D" w:themeColor="accent1"/>
      <w:sz w:val="18"/>
      <w:szCs w:val="18"/>
    </w:rPr>
  </w:style>
  <w:style w:type="paragraph" w:styleId="Closing">
    <w:name w:val="Closing"/>
    <w:basedOn w:val="Normal"/>
    <w:link w:val="ClosingChar"/>
    <w:semiHidden/>
    <w:unhideWhenUsed/>
    <w:rsid w:val="00DA2869"/>
    <w:pPr>
      <w:spacing w:line="240" w:lineRule="auto"/>
      <w:ind w:left="4320"/>
    </w:pPr>
  </w:style>
  <w:style w:type="character" w:customStyle="1" w:styleId="ClosingChar">
    <w:name w:val="Closing Char"/>
    <w:basedOn w:val="DefaultParagraphFont"/>
    <w:link w:val="Closing"/>
    <w:semiHidden/>
    <w:rsid w:val="00DA2869"/>
  </w:style>
  <w:style w:type="paragraph" w:styleId="CommentText">
    <w:name w:val="annotation text"/>
    <w:basedOn w:val="Normal"/>
    <w:link w:val="CommentTextChar"/>
    <w:semiHidden/>
    <w:unhideWhenUsed/>
    <w:rsid w:val="00DA2869"/>
    <w:pPr>
      <w:spacing w:line="240" w:lineRule="auto"/>
    </w:pPr>
    <w:rPr>
      <w:sz w:val="20"/>
      <w:szCs w:val="20"/>
    </w:rPr>
  </w:style>
  <w:style w:type="character" w:customStyle="1" w:styleId="CommentTextChar">
    <w:name w:val="Comment Text Char"/>
    <w:basedOn w:val="DefaultParagraphFont"/>
    <w:link w:val="CommentText"/>
    <w:semiHidden/>
    <w:rsid w:val="00DA2869"/>
    <w:rPr>
      <w:sz w:val="20"/>
      <w:szCs w:val="20"/>
    </w:rPr>
  </w:style>
  <w:style w:type="paragraph" w:styleId="CommentSubject">
    <w:name w:val="annotation subject"/>
    <w:basedOn w:val="CommentText"/>
    <w:next w:val="CommentText"/>
    <w:link w:val="CommentSubjectChar"/>
    <w:semiHidden/>
    <w:unhideWhenUsed/>
    <w:rsid w:val="00DA2869"/>
    <w:rPr>
      <w:b/>
      <w:bCs/>
    </w:rPr>
  </w:style>
  <w:style w:type="character" w:customStyle="1" w:styleId="CommentSubjectChar">
    <w:name w:val="Comment Subject Char"/>
    <w:basedOn w:val="CommentTextChar"/>
    <w:link w:val="CommentSubject"/>
    <w:semiHidden/>
    <w:rsid w:val="00DA2869"/>
    <w:rPr>
      <w:b/>
      <w:bCs/>
      <w:sz w:val="20"/>
      <w:szCs w:val="20"/>
    </w:rPr>
  </w:style>
  <w:style w:type="paragraph" w:styleId="DocumentMap">
    <w:name w:val="Document Map"/>
    <w:basedOn w:val="Normal"/>
    <w:link w:val="DocumentMapChar"/>
    <w:semiHidden/>
    <w:unhideWhenUsed/>
    <w:rsid w:val="00DA286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DA2869"/>
    <w:rPr>
      <w:rFonts w:ascii="Tahoma" w:hAnsi="Tahoma" w:cs="Tahoma"/>
      <w:sz w:val="16"/>
      <w:szCs w:val="16"/>
    </w:rPr>
  </w:style>
  <w:style w:type="paragraph" w:styleId="E-mailSignature">
    <w:name w:val="E-mail Signature"/>
    <w:basedOn w:val="Normal"/>
    <w:link w:val="E-mailSignatureChar"/>
    <w:semiHidden/>
    <w:unhideWhenUsed/>
    <w:rsid w:val="00DA2869"/>
    <w:pPr>
      <w:spacing w:line="240" w:lineRule="auto"/>
    </w:pPr>
  </w:style>
  <w:style w:type="character" w:customStyle="1" w:styleId="E-mailSignatureChar">
    <w:name w:val="E-mail Signature Char"/>
    <w:basedOn w:val="DefaultParagraphFont"/>
    <w:link w:val="E-mailSignature"/>
    <w:semiHidden/>
    <w:rsid w:val="00DA2869"/>
  </w:style>
  <w:style w:type="paragraph" w:styleId="EndnoteText">
    <w:name w:val="endnote text"/>
    <w:basedOn w:val="Normal"/>
    <w:link w:val="EndnoteTextChar"/>
    <w:semiHidden/>
    <w:unhideWhenUsed/>
    <w:rsid w:val="00DA2869"/>
    <w:pPr>
      <w:spacing w:line="240" w:lineRule="auto"/>
    </w:pPr>
    <w:rPr>
      <w:sz w:val="20"/>
      <w:szCs w:val="20"/>
    </w:rPr>
  </w:style>
  <w:style w:type="character" w:customStyle="1" w:styleId="EndnoteTextChar">
    <w:name w:val="Endnote Text Char"/>
    <w:basedOn w:val="DefaultParagraphFont"/>
    <w:link w:val="EndnoteText"/>
    <w:semiHidden/>
    <w:rsid w:val="00DA2869"/>
    <w:rPr>
      <w:sz w:val="20"/>
      <w:szCs w:val="20"/>
    </w:rPr>
  </w:style>
  <w:style w:type="paragraph" w:styleId="EnvelopeAddress">
    <w:name w:val="envelope address"/>
    <w:basedOn w:val="Normal"/>
    <w:semiHidden/>
    <w:unhideWhenUsed/>
    <w:rsid w:val="00DA286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DA2869"/>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DA2869"/>
    <w:pPr>
      <w:spacing w:line="240" w:lineRule="auto"/>
    </w:pPr>
    <w:rPr>
      <w:sz w:val="20"/>
      <w:szCs w:val="20"/>
    </w:rPr>
  </w:style>
  <w:style w:type="character" w:customStyle="1" w:styleId="FootnoteTextChar">
    <w:name w:val="Footnote Text Char"/>
    <w:basedOn w:val="DefaultParagraphFont"/>
    <w:link w:val="FootnoteText"/>
    <w:semiHidden/>
    <w:rsid w:val="00DA2869"/>
    <w:rPr>
      <w:sz w:val="20"/>
      <w:szCs w:val="20"/>
    </w:rPr>
  </w:style>
  <w:style w:type="character" w:customStyle="1" w:styleId="Heading2Char">
    <w:name w:val="Heading 2 Char"/>
    <w:basedOn w:val="DefaultParagraphFont"/>
    <w:link w:val="Heading2"/>
    <w:rsid w:val="00DA2869"/>
    <w:rPr>
      <w:rFonts w:asciiTheme="majorHAnsi" w:eastAsiaTheme="majorEastAsia" w:hAnsiTheme="majorHAnsi" w:cstheme="majorBidi"/>
      <w:b/>
      <w:bCs/>
      <w:color w:val="8D002D" w:themeColor="accent1"/>
      <w:sz w:val="26"/>
      <w:szCs w:val="26"/>
    </w:rPr>
  </w:style>
  <w:style w:type="character" w:customStyle="1" w:styleId="Heading3Char">
    <w:name w:val="Heading 3 Char"/>
    <w:basedOn w:val="DefaultParagraphFont"/>
    <w:link w:val="Heading3"/>
    <w:semiHidden/>
    <w:rsid w:val="00DA2869"/>
    <w:rPr>
      <w:rFonts w:asciiTheme="majorHAnsi" w:eastAsiaTheme="majorEastAsia" w:hAnsiTheme="majorHAnsi" w:cstheme="majorBidi"/>
      <w:b/>
      <w:bCs/>
      <w:color w:val="8D002D" w:themeColor="accent1"/>
    </w:rPr>
  </w:style>
  <w:style w:type="character" w:customStyle="1" w:styleId="Heading4Char">
    <w:name w:val="Heading 4 Char"/>
    <w:basedOn w:val="DefaultParagraphFont"/>
    <w:link w:val="Heading4"/>
    <w:semiHidden/>
    <w:rsid w:val="00DA2869"/>
    <w:rPr>
      <w:rFonts w:asciiTheme="majorHAnsi" w:eastAsiaTheme="majorEastAsia" w:hAnsiTheme="majorHAnsi" w:cstheme="majorBidi"/>
      <w:b/>
      <w:bCs/>
      <w:i/>
      <w:iCs/>
      <w:color w:val="8D002D" w:themeColor="accent1"/>
    </w:rPr>
  </w:style>
  <w:style w:type="character" w:customStyle="1" w:styleId="Heading5Char">
    <w:name w:val="Heading 5 Char"/>
    <w:basedOn w:val="DefaultParagraphFont"/>
    <w:link w:val="Heading5"/>
    <w:semiHidden/>
    <w:rsid w:val="00DA2869"/>
    <w:rPr>
      <w:rFonts w:asciiTheme="majorHAnsi" w:eastAsiaTheme="majorEastAsia" w:hAnsiTheme="majorHAnsi" w:cstheme="majorBidi"/>
      <w:color w:val="460016" w:themeColor="accent1" w:themeShade="7F"/>
    </w:rPr>
  </w:style>
  <w:style w:type="character" w:customStyle="1" w:styleId="Heading6Char">
    <w:name w:val="Heading 6 Char"/>
    <w:basedOn w:val="DefaultParagraphFont"/>
    <w:link w:val="Heading6"/>
    <w:semiHidden/>
    <w:rsid w:val="00DA2869"/>
    <w:rPr>
      <w:rFonts w:asciiTheme="majorHAnsi" w:eastAsiaTheme="majorEastAsia" w:hAnsiTheme="majorHAnsi" w:cstheme="majorBidi"/>
      <w:i/>
      <w:iCs/>
      <w:color w:val="460016" w:themeColor="accent1" w:themeShade="7F"/>
    </w:rPr>
  </w:style>
  <w:style w:type="character" w:customStyle="1" w:styleId="Heading7Char">
    <w:name w:val="Heading 7 Char"/>
    <w:basedOn w:val="DefaultParagraphFont"/>
    <w:link w:val="Heading7"/>
    <w:semiHidden/>
    <w:rsid w:val="00DA28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DA28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DA286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DA2869"/>
    <w:pPr>
      <w:spacing w:line="240" w:lineRule="auto"/>
    </w:pPr>
    <w:rPr>
      <w:i/>
      <w:iCs/>
    </w:rPr>
  </w:style>
  <w:style w:type="character" w:customStyle="1" w:styleId="HTMLAddressChar">
    <w:name w:val="HTML Address Char"/>
    <w:basedOn w:val="DefaultParagraphFont"/>
    <w:link w:val="HTMLAddress"/>
    <w:semiHidden/>
    <w:rsid w:val="00DA2869"/>
    <w:rPr>
      <w:i/>
      <w:iCs/>
    </w:rPr>
  </w:style>
  <w:style w:type="paragraph" w:styleId="HTMLPreformatted">
    <w:name w:val="HTML Preformatted"/>
    <w:basedOn w:val="Normal"/>
    <w:link w:val="HTMLPreformattedChar"/>
    <w:semiHidden/>
    <w:unhideWhenUsed/>
    <w:rsid w:val="00DA286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DA2869"/>
    <w:rPr>
      <w:rFonts w:ascii="Consolas" w:hAnsi="Consolas"/>
      <w:sz w:val="20"/>
      <w:szCs w:val="20"/>
    </w:rPr>
  </w:style>
  <w:style w:type="paragraph" w:styleId="Index1">
    <w:name w:val="index 1"/>
    <w:basedOn w:val="Normal"/>
    <w:next w:val="Normal"/>
    <w:autoRedefine/>
    <w:semiHidden/>
    <w:unhideWhenUsed/>
    <w:rsid w:val="00DA2869"/>
    <w:pPr>
      <w:spacing w:line="240" w:lineRule="auto"/>
      <w:ind w:left="220" w:hanging="220"/>
    </w:pPr>
  </w:style>
  <w:style w:type="paragraph" w:styleId="Index2">
    <w:name w:val="index 2"/>
    <w:basedOn w:val="Normal"/>
    <w:next w:val="Normal"/>
    <w:autoRedefine/>
    <w:semiHidden/>
    <w:unhideWhenUsed/>
    <w:rsid w:val="00DA2869"/>
    <w:pPr>
      <w:spacing w:line="240" w:lineRule="auto"/>
      <w:ind w:left="440" w:hanging="220"/>
    </w:pPr>
  </w:style>
  <w:style w:type="paragraph" w:styleId="Index3">
    <w:name w:val="index 3"/>
    <w:basedOn w:val="Normal"/>
    <w:next w:val="Normal"/>
    <w:autoRedefine/>
    <w:semiHidden/>
    <w:unhideWhenUsed/>
    <w:rsid w:val="00DA2869"/>
    <w:pPr>
      <w:spacing w:line="240" w:lineRule="auto"/>
      <w:ind w:left="660" w:hanging="220"/>
    </w:pPr>
  </w:style>
  <w:style w:type="paragraph" w:styleId="Index4">
    <w:name w:val="index 4"/>
    <w:basedOn w:val="Normal"/>
    <w:next w:val="Normal"/>
    <w:autoRedefine/>
    <w:semiHidden/>
    <w:unhideWhenUsed/>
    <w:rsid w:val="00DA2869"/>
    <w:pPr>
      <w:spacing w:line="240" w:lineRule="auto"/>
      <w:ind w:left="880" w:hanging="220"/>
    </w:pPr>
  </w:style>
  <w:style w:type="paragraph" w:styleId="Index5">
    <w:name w:val="index 5"/>
    <w:basedOn w:val="Normal"/>
    <w:next w:val="Normal"/>
    <w:autoRedefine/>
    <w:semiHidden/>
    <w:unhideWhenUsed/>
    <w:rsid w:val="00DA2869"/>
    <w:pPr>
      <w:spacing w:line="240" w:lineRule="auto"/>
      <w:ind w:left="1100" w:hanging="220"/>
    </w:pPr>
  </w:style>
  <w:style w:type="paragraph" w:styleId="Index6">
    <w:name w:val="index 6"/>
    <w:basedOn w:val="Normal"/>
    <w:next w:val="Normal"/>
    <w:autoRedefine/>
    <w:semiHidden/>
    <w:unhideWhenUsed/>
    <w:rsid w:val="00DA2869"/>
    <w:pPr>
      <w:spacing w:line="240" w:lineRule="auto"/>
      <w:ind w:left="1320" w:hanging="220"/>
    </w:pPr>
  </w:style>
  <w:style w:type="paragraph" w:styleId="Index7">
    <w:name w:val="index 7"/>
    <w:basedOn w:val="Normal"/>
    <w:next w:val="Normal"/>
    <w:autoRedefine/>
    <w:semiHidden/>
    <w:unhideWhenUsed/>
    <w:rsid w:val="00DA2869"/>
    <w:pPr>
      <w:spacing w:line="240" w:lineRule="auto"/>
      <w:ind w:left="1540" w:hanging="220"/>
    </w:pPr>
  </w:style>
  <w:style w:type="paragraph" w:styleId="Index8">
    <w:name w:val="index 8"/>
    <w:basedOn w:val="Normal"/>
    <w:next w:val="Normal"/>
    <w:autoRedefine/>
    <w:semiHidden/>
    <w:unhideWhenUsed/>
    <w:rsid w:val="00DA2869"/>
    <w:pPr>
      <w:spacing w:line="240" w:lineRule="auto"/>
      <w:ind w:left="1760" w:hanging="220"/>
    </w:pPr>
  </w:style>
  <w:style w:type="paragraph" w:styleId="Index9">
    <w:name w:val="index 9"/>
    <w:basedOn w:val="Normal"/>
    <w:next w:val="Normal"/>
    <w:autoRedefine/>
    <w:semiHidden/>
    <w:unhideWhenUsed/>
    <w:rsid w:val="00DA2869"/>
    <w:pPr>
      <w:spacing w:line="240" w:lineRule="auto"/>
      <w:ind w:left="1980" w:hanging="220"/>
    </w:pPr>
  </w:style>
  <w:style w:type="paragraph" w:styleId="IndexHeading">
    <w:name w:val="index heading"/>
    <w:basedOn w:val="Normal"/>
    <w:next w:val="Index1"/>
    <w:semiHidden/>
    <w:unhideWhenUsed/>
    <w:rsid w:val="00DA2869"/>
    <w:rPr>
      <w:rFonts w:asciiTheme="majorHAnsi" w:eastAsiaTheme="majorEastAsia" w:hAnsiTheme="majorHAnsi" w:cstheme="majorBidi"/>
      <w:b/>
      <w:bCs/>
    </w:rPr>
  </w:style>
  <w:style w:type="paragraph" w:styleId="IntenseQuote">
    <w:name w:val="Intense Quote"/>
    <w:basedOn w:val="Normal"/>
    <w:next w:val="Normal"/>
    <w:link w:val="IntenseQuoteChar"/>
    <w:qFormat/>
    <w:rsid w:val="00DA2869"/>
    <w:pPr>
      <w:pBdr>
        <w:bottom w:val="single" w:sz="4" w:space="4" w:color="8D002D" w:themeColor="accent1"/>
      </w:pBdr>
      <w:spacing w:before="200" w:after="280"/>
      <w:ind w:left="936" w:right="936"/>
    </w:pPr>
    <w:rPr>
      <w:b/>
      <w:bCs/>
      <w:i/>
      <w:iCs/>
      <w:color w:val="8D002D" w:themeColor="accent1"/>
    </w:rPr>
  </w:style>
  <w:style w:type="character" w:customStyle="1" w:styleId="IntenseQuoteChar">
    <w:name w:val="Intense Quote Char"/>
    <w:basedOn w:val="DefaultParagraphFont"/>
    <w:link w:val="IntenseQuote"/>
    <w:rsid w:val="00DA2869"/>
    <w:rPr>
      <w:b/>
      <w:bCs/>
      <w:i/>
      <w:iCs/>
      <w:color w:val="8D002D" w:themeColor="accent1"/>
    </w:rPr>
  </w:style>
  <w:style w:type="paragraph" w:styleId="List">
    <w:name w:val="List"/>
    <w:basedOn w:val="Normal"/>
    <w:semiHidden/>
    <w:unhideWhenUsed/>
    <w:rsid w:val="00DA2869"/>
    <w:pPr>
      <w:ind w:left="360" w:hanging="360"/>
      <w:contextualSpacing/>
    </w:pPr>
  </w:style>
  <w:style w:type="paragraph" w:styleId="List2">
    <w:name w:val="List 2"/>
    <w:basedOn w:val="Normal"/>
    <w:semiHidden/>
    <w:unhideWhenUsed/>
    <w:rsid w:val="00DA2869"/>
    <w:pPr>
      <w:ind w:left="720" w:hanging="360"/>
      <w:contextualSpacing/>
    </w:pPr>
  </w:style>
  <w:style w:type="paragraph" w:styleId="List3">
    <w:name w:val="List 3"/>
    <w:basedOn w:val="Normal"/>
    <w:semiHidden/>
    <w:unhideWhenUsed/>
    <w:rsid w:val="00DA2869"/>
    <w:pPr>
      <w:ind w:left="1080" w:hanging="360"/>
      <w:contextualSpacing/>
    </w:pPr>
  </w:style>
  <w:style w:type="paragraph" w:styleId="List4">
    <w:name w:val="List 4"/>
    <w:basedOn w:val="Normal"/>
    <w:semiHidden/>
    <w:unhideWhenUsed/>
    <w:rsid w:val="00DA2869"/>
    <w:pPr>
      <w:ind w:left="1440" w:hanging="360"/>
      <w:contextualSpacing/>
    </w:pPr>
  </w:style>
  <w:style w:type="paragraph" w:styleId="List5">
    <w:name w:val="List 5"/>
    <w:basedOn w:val="Normal"/>
    <w:semiHidden/>
    <w:unhideWhenUsed/>
    <w:rsid w:val="00DA2869"/>
    <w:pPr>
      <w:ind w:left="1800" w:hanging="360"/>
      <w:contextualSpacing/>
    </w:pPr>
  </w:style>
  <w:style w:type="paragraph" w:styleId="ListBullet3">
    <w:name w:val="List Bullet 3"/>
    <w:basedOn w:val="Normal"/>
    <w:semiHidden/>
    <w:unhideWhenUsed/>
    <w:rsid w:val="00DA2869"/>
    <w:pPr>
      <w:numPr>
        <w:numId w:val="2"/>
      </w:numPr>
      <w:contextualSpacing/>
    </w:pPr>
  </w:style>
  <w:style w:type="paragraph" w:styleId="ListBullet4">
    <w:name w:val="List Bullet 4"/>
    <w:basedOn w:val="Normal"/>
    <w:semiHidden/>
    <w:unhideWhenUsed/>
    <w:rsid w:val="00DA2869"/>
    <w:pPr>
      <w:numPr>
        <w:numId w:val="3"/>
      </w:numPr>
      <w:contextualSpacing/>
    </w:pPr>
  </w:style>
  <w:style w:type="paragraph" w:styleId="ListBullet5">
    <w:name w:val="List Bullet 5"/>
    <w:basedOn w:val="Normal"/>
    <w:semiHidden/>
    <w:unhideWhenUsed/>
    <w:rsid w:val="00DA2869"/>
    <w:pPr>
      <w:numPr>
        <w:numId w:val="4"/>
      </w:numPr>
      <w:contextualSpacing/>
    </w:pPr>
  </w:style>
  <w:style w:type="paragraph" w:styleId="ListContinue">
    <w:name w:val="List Continue"/>
    <w:basedOn w:val="Normal"/>
    <w:semiHidden/>
    <w:unhideWhenUsed/>
    <w:rsid w:val="00DA2869"/>
    <w:pPr>
      <w:spacing w:after="120"/>
      <w:ind w:left="360"/>
      <w:contextualSpacing/>
    </w:pPr>
  </w:style>
  <w:style w:type="paragraph" w:styleId="ListContinue2">
    <w:name w:val="List Continue 2"/>
    <w:basedOn w:val="Normal"/>
    <w:semiHidden/>
    <w:unhideWhenUsed/>
    <w:rsid w:val="00DA2869"/>
    <w:pPr>
      <w:spacing w:after="120"/>
      <w:ind w:left="720"/>
      <w:contextualSpacing/>
    </w:pPr>
  </w:style>
  <w:style w:type="paragraph" w:styleId="ListContinue3">
    <w:name w:val="List Continue 3"/>
    <w:basedOn w:val="Normal"/>
    <w:semiHidden/>
    <w:unhideWhenUsed/>
    <w:rsid w:val="00DA2869"/>
    <w:pPr>
      <w:spacing w:after="120"/>
      <w:ind w:left="1080"/>
      <w:contextualSpacing/>
    </w:pPr>
  </w:style>
  <w:style w:type="paragraph" w:styleId="ListContinue4">
    <w:name w:val="List Continue 4"/>
    <w:basedOn w:val="Normal"/>
    <w:semiHidden/>
    <w:unhideWhenUsed/>
    <w:rsid w:val="00DA2869"/>
    <w:pPr>
      <w:spacing w:after="120"/>
      <w:ind w:left="1440"/>
      <w:contextualSpacing/>
    </w:pPr>
  </w:style>
  <w:style w:type="paragraph" w:styleId="ListContinue5">
    <w:name w:val="List Continue 5"/>
    <w:basedOn w:val="Normal"/>
    <w:semiHidden/>
    <w:unhideWhenUsed/>
    <w:rsid w:val="00DA2869"/>
    <w:pPr>
      <w:spacing w:after="120"/>
      <w:ind w:left="1800"/>
      <w:contextualSpacing/>
    </w:pPr>
  </w:style>
  <w:style w:type="paragraph" w:styleId="ListNumber">
    <w:name w:val="List Number"/>
    <w:basedOn w:val="Normal"/>
    <w:semiHidden/>
    <w:unhideWhenUsed/>
    <w:rsid w:val="00DA2869"/>
    <w:pPr>
      <w:numPr>
        <w:numId w:val="5"/>
      </w:numPr>
      <w:contextualSpacing/>
    </w:pPr>
  </w:style>
  <w:style w:type="paragraph" w:styleId="ListNumber2">
    <w:name w:val="List Number 2"/>
    <w:basedOn w:val="Normal"/>
    <w:semiHidden/>
    <w:unhideWhenUsed/>
    <w:rsid w:val="00DA2869"/>
    <w:pPr>
      <w:numPr>
        <w:numId w:val="6"/>
      </w:numPr>
      <w:contextualSpacing/>
    </w:pPr>
  </w:style>
  <w:style w:type="paragraph" w:styleId="ListNumber3">
    <w:name w:val="List Number 3"/>
    <w:basedOn w:val="Normal"/>
    <w:semiHidden/>
    <w:unhideWhenUsed/>
    <w:rsid w:val="00DA2869"/>
    <w:pPr>
      <w:numPr>
        <w:numId w:val="7"/>
      </w:numPr>
      <w:contextualSpacing/>
    </w:pPr>
  </w:style>
  <w:style w:type="paragraph" w:styleId="ListNumber4">
    <w:name w:val="List Number 4"/>
    <w:basedOn w:val="Normal"/>
    <w:semiHidden/>
    <w:unhideWhenUsed/>
    <w:rsid w:val="00DA2869"/>
    <w:pPr>
      <w:numPr>
        <w:numId w:val="8"/>
      </w:numPr>
      <w:contextualSpacing/>
    </w:pPr>
  </w:style>
  <w:style w:type="paragraph" w:styleId="ListNumber5">
    <w:name w:val="List Number 5"/>
    <w:basedOn w:val="Normal"/>
    <w:semiHidden/>
    <w:unhideWhenUsed/>
    <w:rsid w:val="00DA2869"/>
    <w:pPr>
      <w:numPr>
        <w:numId w:val="9"/>
      </w:numPr>
      <w:contextualSpacing/>
    </w:pPr>
  </w:style>
  <w:style w:type="paragraph" w:styleId="ListParagraph">
    <w:name w:val="List Paragraph"/>
    <w:basedOn w:val="Normal"/>
    <w:qFormat/>
    <w:rsid w:val="00DA2869"/>
    <w:pPr>
      <w:ind w:left="720"/>
      <w:contextualSpacing/>
    </w:pPr>
  </w:style>
  <w:style w:type="paragraph" w:styleId="MacroText">
    <w:name w:val="macro"/>
    <w:link w:val="MacroTextChar"/>
    <w:semiHidden/>
    <w:unhideWhenUsed/>
    <w:rsid w:val="00DA286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DA2869"/>
    <w:rPr>
      <w:rFonts w:ascii="Consolas" w:hAnsi="Consolas"/>
      <w:sz w:val="20"/>
      <w:szCs w:val="20"/>
    </w:rPr>
  </w:style>
  <w:style w:type="paragraph" w:styleId="MessageHeader">
    <w:name w:val="Message Header"/>
    <w:basedOn w:val="Normal"/>
    <w:link w:val="MessageHeaderChar"/>
    <w:semiHidden/>
    <w:unhideWhenUsed/>
    <w:rsid w:val="00DA286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DA2869"/>
    <w:rPr>
      <w:rFonts w:asciiTheme="majorHAnsi" w:eastAsiaTheme="majorEastAsia" w:hAnsiTheme="majorHAnsi" w:cstheme="majorBidi"/>
      <w:sz w:val="24"/>
      <w:szCs w:val="24"/>
      <w:shd w:val="pct20" w:color="auto" w:fill="auto"/>
    </w:rPr>
  </w:style>
  <w:style w:type="paragraph" w:styleId="NoSpacing">
    <w:name w:val="No Spacing"/>
    <w:qFormat/>
    <w:rsid w:val="00DA2869"/>
  </w:style>
  <w:style w:type="paragraph" w:styleId="NormalWeb">
    <w:name w:val="Normal (Web)"/>
    <w:basedOn w:val="Normal"/>
    <w:semiHidden/>
    <w:unhideWhenUsed/>
    <w:rsid w:val="00DA2869"/>
    <w:rPr>
      <w:rFonts w:ascii="Times New Roman" w:hAnsi="Times New Roman" w:cs="Times New Roman"/>
      <w:sz w:val="24"/>
      <w:szCs w:val="24"/>
    </w:rPr>
  </w:style>
  <w:style w:type="paragraph" w:styleId="NormalIndent">
    <w:name w:val="Normal Indent"/>
    <w:basedOn w:val="Normal"/>
    <w:semiHidden/>
    <w:unhideWhenUsed/>
    <w:rsid w:val="00DA2869"/>
    <w:pPr>
      <w:ind w:left="720"/>
    </w:pPr>
  </w:style>
  <w:style w:type="paragraph" w:styleId="NoteHeading">
    <w:name w:val="Note Heading"/>
    <w:basedOn w:val="Normal"/>
    <w:next w:val="Normal"/>
    <w:link w:val="NoteHeadingChar"/>
    <w:semiHidden/>
    <w:unhideWhenUsed/>
    <w:rsid w:val="00DA2869"/>
    <w:pPr>
      <w:spacing w:line="240" w:lineRule="auto"/>
    </w:pPr>
  </w:style>
  <w:style w:type="character" w:customStyle="1" w:styleId="NoteHeadingChar">
    <w:name w:val="Note Heading Char"/>
    <w:basedOn w:val="DefaultParagraphFont"/>
    <w:link w:val="NoteHeading"/>
    <w:semiHidden/>
    <w:rsid w:val="00DA2869"/>
  </w:style>
  <w:style w:type="paragraph" w:styleId="PlainText">
    <w:name w:val="Plain Text"/>
    <w:basedOn w:val="Normal"/>
    <w:link w:val="PlainTextChar"/>
    <w:semiHidden/>
    <w:unhideWhenUsed/>
    <w:rsid w:val="00DA286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DA2869"/>
    <w:rPr>
      <w:rFonts w:ascii="Consolas" w:hAnsi="Consolas"/>
      <w:sz w:val="21"/>
      <w:szCs w:val="21"/>
    </w:rPr>
  </w:style>
  <w:style w:type="paragraph" w:styleId="Quote">
    <w:name w:val="Quote"/>
    <w:basedOn w:val="Normal"/>
    <w:next w:val="Normal"/>
    <w:link w:val="QuoteChar"/>
    <w:qFormat/>
    <w:rsid w:val="00DA2869"/>
    <w:rPr>
      <w:i/>
      <w:iCs/>
      <w:color w:val="000000" w:themeColor="text1"/>
    </w:rPr>
  </w:style>
  <w:style w:type="character" w:customStyle="1" w:styleId="QuoteChar">
    <w:name w:val="Quote Char"/>
    <w:basedOn w:val="DefaultParagraphFont"/>
    <w:link w:val="Quote"/>
    <w:rsid w:val="00DA2869"/>
    <w:rPr>
      <w:i/>
      <w:iCs/>
      <w:color w:val="000000" w:themeColor="text1"/>
    </w:rPr>
  </w:style>
  <w:style w:type="paragraph" w:styleId="Salutation">
    <w:name w:val="Salutation"/>
    <w:basedOn w:val="Normal"/>
    <w:next w:val="Normal"/>
    <w:link w:val="SalutationChar"/>
    <w:semiHidden/>
    <w:unhideWhenUsed/>
    <w:rsid w:val="00DA2869"/>
  </w:style>
  <w:style w:type="character" w:customStyle="1" w:styleId="SalutationChar">
    <w:name w:val="Salutation Char"/>
    <w:basedOn w:val="DefaultParagraphFont"/>
    <w:link w:val="Salutation"/>
    <w:semiHidden/>
    <w:rsid w:val="00DA2869"/>
  </w:style>
  <w:style w:type="paragraph" w:styleId="Signature">
    <w:name w:val="Signature"/>
    <w:basedOn w:val="Normal"/>
    <w:link w:val="SignatureChar"/>
    <w:semiHidden/>
    <w:unhideWhenUsed/>
    <w:rsid w:val="00DA2869"/>
    <w:pPr>
      <w:spacing w:line="240" w:lineRule="auto"/>
      <w:ind w:left="4320"/>
    </w:pPr>
  </w:style>
  <w:style w:type="character" w:customStyle="1" w:styleId="SignatureChar">
    <w:name w:val="Signature Char"/>
    <w:basedOn w:val="DefaultParagraphFont"/>
    <w:link w:val="Signature"/>
    <w:semiHidden/>
    <w:rsid w:val="00DA2869"/>
  </w:style>
  <w:style w:type="paragraph" w:styleId="Subtitle">
    <w:name w:val="Subtitle"/>
    <w:basedOn w:val="Normal"/>
    <w:next w:val="Normal"/>
    <w:link w:val="SubtitleChar"/>
    <w:qFormat/>
    <w:rsid w:val="00DA2869"/>
    <w:pPr>
      <w:numPr>
        <w:ilvl w:val="1"/>
      </w:numPr>
    </w:pPr>
    <w:rPr>
      <w:rFonts w:asciiTheme="majorHAnsi" w:eastAsiaTheme="majorEastAsia" w:hAnsiTheme="majorHAnsi" w:cstheme="majorBidi"/>
      <w:i/>
      <w:iCs/>
      <w:color w:val="8D002D" w:themeColor="accent1"/>
      <w:spacing w:val="15"/>
      <w:sz w:val="24"/>
      <w:szCs w:val="24"/>
    </w:rPr>
  </w:style>
  <w:style w:type="character" w:customStyle="1" w:styleId="SubtitleChar">
    <w:name w:val="Subtitle Char"/>
    <w:basedOn w:val="DefaultParagraphFont"/>
    <w:link w:val="Subtitle"/>
    <w:rsid w:val="00DA2869"/>
    <w:rPr>
      <w:rFonts w:asciiTheme="majorHAnsi" w:eastAsiaTheme="majorEastAsia" w:hAnsiTheme="majorHAnsi" w:cstheme="majorBidi"/>
      <w:i/>
      <w:iCs/>
      <w:color w:val="8D002D" w:themeColor="accent1"/>
      <w:spacing w:val="15"/>
      <w:sz w:val="24"/>
      <w:szCs w:val="24"/>
    </w:rPr>
  </w:style>
  <w:style w:type="paragraph" w:styleId="TableofAuthorities">
    <w:name w:val="table of authorities"/>
    <w:basedOn w:val="Normal"/>
    <w:next w:val="Normal"/>
    <w:semiHidden/>
    <w:unhideWhenUsed/>
    <w:rsid w:val="00DA2869"/>
    <w:pPr>
      <w:ind w:left="220" w:hanging="220"/>
    </w:pPr>
  </w:style>
  <w:style w:type="paragraph" w:styleId="TableofFigures">
    <w:name w:val="table of figures"/>
    <w:basedOn w:val="Normal"/>
    <w:next w:val="Normal"/>
    <w:semiHidden/>
    <w:unhideWhenUsed/>
    <w:rsid w:val="00DA2869"/>
  </w:style>
  <w:style w:type="paragraph" w:styleId="TOAHeading">
    <w:name w:val="toa heading"/>
    <w:basedOn w:val="Normal"/>
    <w:next w:val="Normal"/>
    <w:semiHidden/>
    <w:unhideWhenUsed/>
    <w:rsid w:val="00DA286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DA2869"/>
    <w:pPr>
      <w:spacing w:after="100"/>
    </w:pPr>
  </w:style>
  <w:style w:type="paragraph" w:styleId="TOC2">
    <w:name w:val="toc 2"/>
    <w:basedOn w:val="Normal"/>
    <w:next w:val="Normal"/>
    <w:autoRedefine/>
    <w:semiHidden/>
    <w:unhideWhenUsed/>
    <w:rsid w:val="00DA2869"/>
    <w:pPr>
      <w:spacing w:after="100"/>
      <w:ind w:left="220"/>
    </w:pPr>
  </w:style>
  <w:style w:type="paragraph" w:styleId="TOC3">
    <w:name w:val="toc 3"/>
    <w:basedOn w:val="Normal"/>
    <w:next w:val="Normal"/>
    <w:autoRedefine/>
    <w:semiHidden/>
    <w:unhideWhenUsed/>
    <w:rsid w:val="00DA2869"/>
    <w:pPr>
      <w:spacing w:after="100"/>
      <w:ind w:left="440"/>
    </w:pPr>
  </w:style>
  <w:style w:type="paragraph" w:styleId="TOC4">
    <w:name w:val="toc 4"/>
    <w:basedOn w:val="Normal"/>
    <w:next w:val="Normal"/>
    <w:autoRedefine/>
    <w:semiHidden/>
    <w:unhideWhenUsed/>
    <w:rsid w:val="00DA2869"/>
    <w:pPr>
      <w:spacing w:after="100"/>
      <w:ind w:left="660"/>
    </w:pPr>
  </w:style>
  <w:style w:type="paragraph" w:styleId="TOC5">
    <w:name w:val="toc 5"/>
    <w:basedOn w:val="Normal"/>
    <w:next w:val="Normal"/>
    <w:autoRedefine/>
    <w:semiHidden/>
    <w:unhideWhenUsed/>
    <w:rsid w:val="00DA2869"/>
    <w:pPr>
      <w:spacing w:after="100"/>
      <w:ind w:left="880"/>
    </w:pPr>
  </w:style>
  <w:style w:type="paragraph" w:styleId="TOC6">
    <w:name w:val="toc 6"/>
    <w:basedOn w:val="Normal"/>
    <w:next w:val="Normal"/>
    <w:autoRedefine/>
    <w:semiHidden/>
    <w:unhideWhenUsed/>
    <w:rsid w:val="00DA2869"/>
    <w:pPr>
      <w:spacing w:after="100"/>
      <w:ind w:left="1100"/>
    </w:pPr>
  </w:style>
  <w:style w:type="paragraph" w:styleId="TOC7">
    <w:name w:val="toc 7"/>
    <w:basedOn w:val="Normal"/>
    <w:next w:val="Normal"/>
    <w:autoRedefine/>
    <w:semiHidden/>
    <w:unhideWhenUsed/>
    <w:rsid w:val="00DA2869"/>
    <w:pPr>
      <w:spacing w:after="100"/>
      <w:ind w:left="1320"/>
    </w:pPr>
  </w:style>
  <w:style w:type="paragraph" w:styleId="TOC8">
    <w:name w:val="toc 8"/>
    <w:basedOn w:val="Normal"/>
    <w:next w:val="Normal"/>
    <w:autoRedefine/>
    <w:semiHidden/>
    <w:unhideWhenUsed/>
    <w:rsid w:val="00DA2869"/>
    <w:pPr>
      <w:spacing w:after="100"/>
      <w:ind w:left="1540"/>
    </w:pPr>
  </w:style>
  <w:style w:type="paragraph" w:styleId="TOC9">
    <w:name w:val="toc 9"/>
    <w:basedOn w:val="Normal"/>
    <w:next w:val="Normal"/>
    <w:autoRedefine/>
    <w:semiHidden/>
    <w:unhideWhenUsed/>
    <w:rsid w:val="00DA2869"/>
    <w:pPr>
      <w:spacing w:after="100"/>
      <w:ind w:left="1760"/>
    </w:pPr>
  </w:style>
  <w:style w:type="paragraph" w:styleId="TOCHeading">
    <w:name w:val="TOC Heading"/>
    <w:basedOn w:val="Heading1"/>
    <w:next w:val="Normal"/>
    <w:semiHidden/>
    <w:unhideWhenUsed/>
    <w:qFormat/>
    <w:rsid w:val="00DA2869"/>
    <w:pPr>
      <w:spacing w:before="480" w:after="0" w:line="300" w:lineRule="auto"/>
      <w:ind w:left="0"/>
      <w:outlineLvl w:val="9"/>
    </w:pPr>
    <w:rPr>
      <w:color w:val="690021" w:themeColor="accent1" w:themeShade="BF"/>
      <w:sz w:val="28"/>
      <w:szCs w:val="28"/>
    </w:rPr>
  </w:style>
  <w:style w:type="paragraph" w:customStyle="1" w:styleId="CVNormal-FirstLine">
    <w:name w:val="CV Normal - First Line"/>
    <w:basedOn w:val="Normal"/>
    <w:next w:val="Normal"/>
    <w:rsid w:val="008B1156"/>
    <w:pPr>
      <w:suppressAutoHyphens/>
      <w:spacing w:before="74" w:line="240" w:lineRule="auto"/>
      <w:ind w:left="113" w:right="113"/>
    </w:pPr>
    <w:rPr>
      <w:rFonts w:ascii="Arial Narrow" w:eastAsia="Times New Roman" w:hAnsi="Arial Narrow" w:cs="Times New Roman"/>
      <w:sz w:val="20"/>
      <w:szCs w:val="20"/>
      <w:lang w:val="en-GB" w:eastAsia="ar-SA"/>
    </w:rPr>
  </w:style>
  <w:style w:type="paragraph" w:customStyle="1" w:styleId="PCTRAFEditText">
    <w:name w:val="PCTRAFEditText"/>
    <w:basedOn w:val="Normal"/>
    <w:rsid w:val="00AD527E"/>
    <w:pPr>
      <w:spacing w:line="240" w:lineRule="auto"/>
      <w:ind w:left="288"/>
      <w:jc w:val="both"/>
    </w:pPr>
    <w:rPr>
      <w:rFonts w:ascii="Times New Roman" w:eastAsia="Times New Roman" w:hAnsi="Times New Roman" w:cs="Times New Roman"/>
      <w:i/>
      <w:sz w:val="24"/>
      <w:szCs w:val="24"/>
      <w:lang w:val="en-CA" w:eastAsia="en-CA"/>
    </w:rPr>
  </w:style>
  <w:style w:type="paragraph" w:customStyle="1" w:styleId="B94923FDF0B18E4DB5E85AD8C913B69E">
    <w:name w:val="B94923FDF0B18E4DB5E85AD8C913B69E"/>
    <w:rsid w:val="002C3E35"/>
    <w:rPr>
      <w:sz w:val="24"/>
      <w:szCs w:val="24"/>
      <w:lang w:eastAsia="ja-JP"/>
    </w:rPr>
  </w:style>
  <w:style w:type="table" w:styleId="TableGrid">
    <w:name w:val="Table Grid"/>
    <w:basedOn w:val="TableNormal"/>
    <w:uiPriority w:val="59"/>
    <w:rsid w:val="007368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nhideWhenUsed/>
    <w:rsid w:val="00167611"/>
    <w:rPr>
      <w:sz w:val="18"/>
      <w:szCs w:val="18"/>
    </w:rPr>
  </w:style>
  <w:style w:type="character" w:styleId="Hyperlink">
    <w:name w:val="Hyperlink"/>
    <w:basedOn w:val="DefaultParagraphFont"/>
    <w:uiPriority w:val="99"/>
    <w:unhideWhenUsed/>
    <w:rsid w:val="008B7310"/>
    <w:rPr>
      <w:color w:val="002FFF" w:themeColor="hyperlink"/>
      <w:u w:val="single"/>
    </w:rPr>
  </w:style>
  <w:style w:type="character" w:styleId="FollowedHyperlink">
    <w:name w:val="FollowedHyperlink"/>
    <w:basedOn w:val="DefaultParagraphFont"/>
    <w:uiPriority w:val="99"/>
    <w:semiHidden/>
    <w:unhideWhenUsed/>
    <w:rsid w:val="008B7310"/>
    <w:rPr>
      <w:color w:val="45AB5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3341">
      <w:bodyDiv w:val="1"/>
      <w:marLeft w:val="0"/>
      <w:marRight w:val="0"/>
      <w:marTop w:val="0"/>
      <w:marBottom w:val="0"/>
      <w:divBdr>
        <w:top w:val="none" w:sz="0" w:space="0" w:color="auto"/>
        <w:left w:val="none" w:sz="0" w:space="0" w:color="auto"/>
        <w:bottom w:val="none" w:sz="0" w:space="0" w:color="auto"/>
        <w:right w:val="none" w:sz="0" w:space="0" w:color="auto"/>
      </w:divBdr>
    </w:div>
    <w:div w:id="125389586">
      <w:bodyDiv w:val="1"/>
      <w:marLeft w:val="0"/>
      <w:marRight w:val="0"/>
      <w:marTop w:val="0"/>
      <w:marBottom w:val="0"/>
      <w:divBdr>
        <w:top w:val="none" w:sz="0" w:space="0" w:color="auto"/>
        <w:left w:val="none" w:sz="0" w:space="0" w:color="auto"/>
        <w:bottom w:val="none" w:sz="0" w:space="0" w:color="auto"/>
        <w:right w:val="none" w:sz="0" w:space="0" w:color="auto"/>
      </w:divBdr>
    </w:div>
    <w:div w:id="127941130">
      <w:bodyDiv w:val="1"/>
      <w:marLeft w:val="0"/>
      <w:marRight w:val="0"/>
      <w:marTop w:val="0"/>
      <w:marBottom w:val="0"/>
      <w:divBdr>
        <w:top w:val="none" w:sz="0" w:space="0" w:color="auto"/>
        <w:left w:val="none" w:sz="0" w:space="0" w:color="auto"/>
        <w:bottom w:val="none" w:sz="0" w:space="0" w:color="auto"/>
        <w:right w:val="none" w:sz="0" w:space="0" w:color="auto"/>
      </w:divBdr>
    </w:div>
    <w:div w:id="146171122">
      <w:bodyDiv w:val="1"/>
      <w:marLeft w:val="0"/>
      <w:marRight w:val="0"/>
      <w:marTop w:val="0"/>
      <w:marBottom w:val="0"/>
      <w:divBdr>
        <w:top w:val="none" w:sz="0" w:space="0" w:color="auto"/>
        <w:left w:val="none" w:sz="0" w:space="0" w:color="auto"/>
        <w:bottom w:val="none" w:sz="0" w:space="0" w:color="auto"/>
        <w:right w:val="none" w:sz="0" w:space="0" w:color="auto"/>
      </w:divBdr>
    </w:div>
    <w:div w:id="166527902">
      <w:bodyDiv w:val="1"/>
      <w:marLeft w:val="0"/>
      <w:marRight w:val="0"/>
      <w:marTop w:val="0"/>
      <w:marBottom w:val="0"/>
      <w:divBdr>
        <w:top w:val="none" w:sz="0" w:space="0" w:color="auto"/>
        <w:left w:val="none" w:sz="0" w:space="0" w:color="auto"/>
        <w:bottom w:val="none" w:sz="0" w:space="0" w:color="auto"/>
        <w:right w:val="none" w:sz="0" w:space="0" w:color="auto"/>
      </w:divBdr>
    </w:div>
    <w:div w:id="224529793">
      <w:bodyDiv w:val="1"/>
      <w:marLeft w:val="0"/>
      <w:marRight w:val="0"/>
      <w:marTop w:val="0"/>
      <w:marBottom w:val="0"/>
      <w:divBdr>
        <w:top w:val="none" w:sz="0" w:space="0" w:color="auto"/>
        <w:left w:val="none" w:sz="0" w:space="0" w:color="auto"/>
        <w:bottom w:val="none" w:sz="0" w:space="0" w:color="auto"/>
        <w:right w:val="none" w:sz="0" w:space="0" w:color="auto"/>
      </w:divBdr>
    </w:div>
    <w:div w:id="238953798">
      <w:bodyDiv w:val="1"/>
      <w:marLeft w:val="0"/>
      <w:marRight w:val="0"/>
      <w:marTop w:val="0"/>
      <w:marBottom w:val="0"/>
      <w:divBdr>
        <w:top w:val="none" w:sz="0" w:space="0" w:color="auto"/>
        <w:left w:val="none" w:sz="0" w:space="0" w:color="auto"/>
        <w:bottom w:val="none" w:sz="0" w:space="0" w:color="auto"/>
        <w:right w:val="none" w:sz="0" w:space="0" w:color="auto"/>
      </w:divBdr>
    </w:div>
    <w:div w:id="350374089">
      <w:bodyDiv w:val="1"/>
      <w:marLeft w:val="0"/>
      <w:marRight w:val="0"/>
      <w:marTop w:val="0"/>
      <w:marBottom w:val="0"/>
      <w:divBdr>
        <w:top w:val="none" w:sz="0" w:space="0" w:color="auto"/>
        <w:left w:val="none" w:sz="0" w:space="0" w:color="auto"/>
        <w:bottom w:val="none" w:sz="0" w:space="0" w:color="auto"/>
        <w:right w:val="none" w:sz="0" w:space="0" w:color="auto"/>
      </w:divBdr>
    </w:div>
    <w:div w:id="486555091">
      <w:bodyDiv w:val="1"/>
      <w:marLeft w:val="0"/>
      <w:marRight w:val="0"/>
      <w:marTop w:val="0"/>
      <w:marBottom w:val="0"/>
      <w:divBdr>
        <w:top w:val="none" w:sz="0" w:space="0" w:color="auto"/>
        <w:left w:val="none" w:sz="0" w:space="0" w:color="auto"/>
        <w:bottom w:val="none" w:sz="0" w:space="0" w:color="auto"/>
        <w:right w:val="none" w:sz="0" w:space="0" w:color="auto"/>
      </w:divBdr>
    </w:div>
    <w:div w:id="662928842">
      <w:bodyDiv w:val="1"/>
      <w:marLeft w:val="0"/>
      <w:marRight w:val="0"/>
      <w:marTop w:val="0"/>
      <w:marBottom w:val="0"/>
      <w:divBdr>
        <w:top w:val="none" w:sz="0" w:space="0" w:color="auto"/>
        <w:left w:val="none" w:sz="0" w:space="0" w:color="auto"/>
        <w:bottom w:val="none" w:sz="0" w:space="0" w:color="auto"/>
        <w:right w:val="none" w:sz="0" w:space="0" w:color="auto"/>
      </w:divBdr>
    </w:div>
    <w:div w:id="754277692">
      <w:bodyDiv w:val="1"/>
      <w:marLeft w:val="0"/>
      <w:marRight w:val="0"/>
      <w:marTop w:val="0"/>
      <w:marBottom w:val="0"/>
      <w:divBdr>
        <w:top w:val="none" w:sz="0" w:space="0" w:color="auto"/>
        <w:left w:val="none" w:sz="0" w:space="0" w:color="auto"/>
        <w:bottom w:val="none" w:sz="0" w:space="0" w:color="auto"/>
        <w:right w:val="none" w:sz="0" w:space="0" w:color="auto"/>
      </w:divBdr>
    </w:div>
    <w:div w:id="760369965">
      <w:bodyDiv w:val="1"/>
      <w:marLeft w:val="0"/>
      <w:marRight w:val="0"/>
      <w:marTop w:val="0"/>
      <w:marBottom w:val="0"/>
      <w:divBdr>
        <w:top w:val="none" w:sz="0" w:space="0" w:color="auto"/>
        <w:left w:val="none" w:sz="0" w:space="0" w:color="auto"/>
        <w:bottom w:val="none" w:sz="0" w:space="0" w:color="auto"/>
        <w:right w:val="none" w:sz="0" w:space="0" w:color="auto"/>
      </w:divBdr>
    </w:div>
    <w:div w:id="782111877">
      <w:bodyDiv w:val="1"/>
      <w:marLeft w:val="0"/>
      <w:marRight w:val="0"/>
      <w:marTop w:val="0"/>
      <w:marBottom w:val="0"/>
      <w:divBdr>
        <w:top w:val="none" w:sz="0" w:space="0" w:color="auto"/>
        <w:left w:val="none" w:sz="0" w:space="0" w:color="auto"/>
        <w:bottom w:val="none" w:sz="0" w:space="0" w:color="auto"/>
        <w:right w:val="none" w:sz="0" w:space="0" w:color="auto"/>
      </w:divBdr>
    </w:div>
    <w:div w:id="858394568">
      <w:bodyDiv w:val="1"/>
      <w:marLeft w:val="0"/>
      <w:marRight w:val="0"/>
      <w:marTop w:val="0"/>
      <w:marBottom w:val="0"/>
      <w:divBdr>
        <w:top w:val="none" w:sz="0" w:space="0" w:color="auto"/>
        <w:left w:val="none" w:sz="0" w:space="0" w:color="auto"/>
        <w:bottom w:val="none" w:sz="0" w:space="0" w:color="auto"/>
        <w:right w:val="none" w:sz="0" w:space="0" w:color="auto"/>
      </w:divBdr>
    </w:div>
    <w:div w:id="907574897">
      <w:bodyDiv w:val="1"/>
      <w:marLeft w:val="0"/>
      <w:marRight w:val="0"/>
      <w:marTop w:val="0"/>
      <w:marBottom w:val="0"/>
      <w:divBdr>
        <w:top w:val="none" w:sz="0" w:space="0" w:color="auto"/>
        <w:left w:val="none" w:sz="0" w:space="0" w:color="auto"/>
        <w:bottom w:val="none" w:sz="0" w:space="0" w:color="auto"/>
        <w:right w:val="none" w:sz="0" w:space="0" w:color="auto"/>
      </w:divBdr>
    </w:div>
    <w:div w:id="1059086887">
      <w:bodyDiv w:val="1"/>
      <w:marLeft w:val="0"/>
      <w:marRight w:val="0"/>
      <w:marTop w:val="0"/>
      <w:marBottom w:val="0"/>
      <w:divBdr>
        <w:top w:val="none" w:sz="0" w:space="0" w:color="auto"/>
        <w:left w:val="none" w:sz="0" w:space="0" w:color="auto"/>
        <w:bottom w:val="none" w:sz="0" w:space="0" w:color="auto"/>
        <w:right w:val="none" w:sz="0" w:space="0" w:color="auto"/>
      </w:divBdr>
    </w:div>
    <w:div w:id="1166558481">
      <w:bodyDiv w:val="1"/>
      <w:marLeft w:val="0"/>
      <w:marRight w:val="0"/>
      <w:marTop w:val="0"/>
      <w:marBottom w:val="0"/>
      <w:divBdr>
        <w:top w:val="none" w:sz="0" w:space="0" w:color="auto"/>
        <w:left w:val="none" w:sz="0" w:space="0" w:color="auto"/>
        <w:bottom w:val="none" w:sz="0" w:space="0" w:color="auto"/>
        <w:right w:val="none" w:sz="0" w:space="0" w:color="auto"/>
      </w:divBdr>
    </w:div>
    <w:div w:id="1206866376">
      <w:bodyDiv w:val="1"/>
      <w:marLeft w:val="0"/>
      <w:marRight w:val="0"/>
      <w:marTop w:val="0"/>
      <w:marBottom w:val="0"/>
      <w:divBdr>
        <w:top w:val="none" w:sz="0" w:space="0" w:color="auto"/>
        <w:left w:val="none" w:sz="0" w:space="0" w:color="auto"/>
        <w:bottom w:val="none" w:sz="0" w:space="0" w:color="auto"/>
        <w:right w:val="none" w:sz="0" w:space="0" w:color="auto"/>
      </w:divBdr>
    </w:div>
    <w:div w:id="1209295624">
      <w:bodyDiv w:val="1"/>
      <w:marLeft w:val="0"/>
      <w:marRight w:val="0"/>
      <w:marTop w:val="0"/>
      <w:marBottom w:val="0"/>
      <w:divBdr>
        <w:top w:val="none" w:sz="0" w:space="0" w:color="auto"/>
        <w:left w:val="none" w:sz="0" w:space="0" w:color="auto"/>
        <w:bottom w:val="none" w:sz="0" w:space="0" w:color="auto"/>
        <w:right w:val="none" w:sz="0" w:space="0" w:color="auto"/>
      </w:divBdr>
    </w:div>
    <w:div w:id="1249776161">
      <w:bodyDiv w:val="1"/>
      <w:marLeft w:val="0"/>
      <w:marRight w:val="0"/>
      <w:marTop w:val="0"/>
      <w:marBottom w:val="0"/>
      <w:divBdr>
        <w:top w:val="none" w:sz="0" w:space="0" w:color="auto"/>
        <w:left w:val="none" w:sz="0" w:space="0" w:color="auto"/>
        <w:bottom w:val="none" w:sz="0" w:space="0" w:color="auto"/>
        <w:right w:val="none" w:sz="0" w:space="0" w:color="auto"/>
      </w:divBdr>
    </w:div>
    <w:div w:id="1269384869">
      <w:bodyDiv w:val="1"/>
      <w:marLeft w:val="0"/>
      <w:marRight w:val="0"/>
      <w:marTop w:val="0"/>
      <w:marBottom w:val="0"/>
      <w:divBdr>
        <w:top w:val="none" w:sz="0" w:space="0" w:color="auto"/>
        <w:left w:val="none" w:sz="0" w:space="0" w:color="auto"/>
        <w:bottom w:val="none" w:sz="0" w:space="0" w:color="auto"/>
        <w:right w:val="none" w:sz="0" w:space="0" w:color="auto"/>
      </w:divBdr>
    </w:div>
    <w:div w:id="1305431966">
      <w:bodyDiv w:val="1"/>
      <w:marLeft w:val="0"/>
      <w:marRight w:val="0"/>
      <w:marTop w:val="0"/>
      <w:marBottom w:val="0"/>
      <w:divBdr>
        <w:top w:val="none" w:sz="0" w:space="0" w:color="auto"/>
        <w:left w:val="none" w:sz="0" w:space="0" w:color="auto"/>
        <w:bottom w:val="none" w:sz="0" w:space="0" w:color="auto"/>
        <w:right w:val="none" w:sz="0" w:space="0" w:color="auto"/>
      </w:divBdr>
    </w:div>
    <w:div w:id="1515145831">
      <w:bodyDiv w:val="1"/>
      <w:marLeft w:val="0"/>
      <w:marRight w:val="0"/>
      <w:marTop w:val="0"/>
      <w:marBottom w:val="0"/>
      <w:divBdr>
        <w:top w:val="none" w:sz="0" w:space="0" w:color="auto"/>
        <w:left w:val="none" w:sz="0" w:space="0" w:color="auto"/>
        <w:bottom w:val="none" w:sz="0" w:space="0" w:color="auto"/>
        <w:right w:val="none" w:sz="0" w:space="0" w:color="auto"/>
      </w:divBdr>
    </w:div>
    <w:div w:id="1584222283">
      <w:bodyDiv w:val="1"/>
      <w:marLeft w:val="0"/>
      <w:marRight w:val="0"/>
      <w:marTop w:val="0"/>
      <w:marBottom w:val="0"/>
      <w:divBdr>
        <w:top w:val="none" w:sz="0" w:space="0" w:color="auto"/>
        <w:left w:val="none" w:sz="0" w:space="0" w:color="auto"/>
        <w:bottom w:val="none" w:sz="0" w:space="0" w:color="auto"/>
        <w:right w:val="none" w:sz="0" w:space="0" w:color="auto"/>
      </w:divBdr>
    </w:div>
    <w:div w:id="1595213331">
      <w:bodyDiv w:val="1"/>
      <w:marLeft w:val="0"/>
      <w:marRight w:val="0"/>
      <w:marTop w:val="0"/>
      <w:marBottom w:val="0"/>
      <w:divBdr>
        <w:top w:val="none" w:sz="0" w:space="0" w:color="auto"/>
        <w:left w:val="none" w:sz="0" w:space="0" w:color="auto"/>
        <w:bottom w:val="none" w:sz="0" w:space="0" w:color="auto"/>
        <w:right w:val="none" w:sz="0" w:space="0" w:color="auto"/>
      </w:divBdr>
    </w:div>
    <w:div w:id="1997343275">
      <w:bodyDiv w:val="1"/>
      <w:marLeft w:val="0"/>
      <w:marRight w:val="0"/>
      <w:marTop w:val="0"/>
      <w:marBottom w:val="0"/>
      <w:divBdr>
        <w:top w:val="none" w:sz="0" w:space="0" w:color="auto"/>
        <w:left w:val="none" w:sz="0" w:space="0" w:color="auto"/>
        <w:bottom w:val="none" w:sz="0" w:space="0" w:color="auto"/>
        <w:right w:val="none" w:sz="0" w:space="0" w:color="auto"/>
      </w:divBdr>
    </w:div>
    <w:div w:id="2039967687">
      <w:bodyDiv w:val="1"/>
      <w:marLeft w:val="0"/>
      <w:marRight w:val="0"/>
      <w:marTop w:val="0"/>
      <w:marBottom w:val="0"/>
      <w:divBdr>
        <w:top w:val="none" w:sz="0" w:space="0" w:color="auto"/>
        <w:left w:val="none" w:sz="0" w:space="0" w:color="auto"/>
        <w:bottom w:val="none" w:sz="0" w:space="0" w:color="auto"/>
        <w:right w:val="none" w:sz="0" w:space="0" w:color="auto"/>
      </w:divBdr>
    </w:div>
    <w:div w:id="2040861635">
      <w:bodyDiv w:val="1"/>
      <w:marLeft w:val="0"/>
      <w:marRight w:val="0"/>
      <w:marTop w:val="0"/>
      <w:marBottom w:val="0"/>
      <w:divBdr>
        <w:top w:val="none" w:sz="0" w:space="0" w:color="auto"/>
        <w:left w:val="none" w:sz="0" w:space="0" w:color="auto"/>
        <w:bottom w:val="none" w:sz="0" w:space="0" w:color="auto"/>
        <w:right w:val="none" w:sz="0" w:space="0" w:color="auto"/>
      </w:divBdr>
    </w:div>
    <w:div w:id="2054888821">
      <w:bodyDiv w:val="1"/>
      <w:marLeft w:val="0"/>
      <w:marRight w:val="0"/>
      <w:marTop w:val="0"/>
      <w:marBottom w:val="0"/>
      <w:divBdr>
        <w:top w:val="none" w:sz="0" w:space="0" w:color="auto"/>
        <w:left w:val="none" w:sz="0" w:space="0" w:color="auto"/>
        <w:bottom w:val="none" w:sz="0" w:space="0" w:color="auto"/>
        <w:right w:val="none" w:sz="0" w:space="0" w:color="auto"/>
      </w:divBdr>
    </w:div>
    <w:div w:id="211793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lay.google.com/store/apps/details?id=edu.stanford.baseline.sharkpulse"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itunes.apple.com/us/app/sharkpulse-v1.1/id673243556?mt=8" TargetMode="External"/><Relationship Id="rId11" Type="http://schemas.openxmlformats.org/officeDocument/2006/relationships/hyperlink" Target="http://www.compassonline.org" TargetMode="External"/><Relationship Id="rId12" Type="http://schemas.openxmlformats.org/officeDocument/2006/relationships/hyperlink" Target="mailto:micheli@stanford.edu" TargetMode="External"/><Relationship Id="rId13" Type="http://schemas.openxmlformats.org/officeDocument/2006/relationships/hyperlink" Target="http://lotzelab.biology.dal.ca" TargetMode="External"/><Relationship Id="rId14" Type="http://schemas.openxmlformats.org/officeDocument/2006/relationships/hyperlink" Target="mailto:arosenberg@ucsusa.org" TargetMode="External"/><Relationship Id="rId15" Type="http://schemas.openxmlformats.org/officeDocument/2006/relationships/hyperlink" Target="http://wormlab.biology.dal.ca" TargetMode="External"/><Relationship Id="rId16" Type="http://schemas.openxmlformats.org/officeDocument/2006/relationships/hyperlink" Target="mailto:deleo@stanford.edu"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lay.google.com/store/apps/details?id=edu.stanford.baseline.sharkpulse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Vita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5E4F64A9597849B9AFAD86FAB3D154"/>
        <w:category>
          <w:name w:val="General"/>
          <w:gallery w:val="placeholder"/>
        </w:category>
        <w:types>
          <w:type w:val="bbPlcHdr"/>
        </w:types>
        <w:behaviors>
          <w:behavior w:val="content"/>
        </w:behaviors>
        <w:guid w:val="{AEE5B2BB-2939-EB4F-989D-661E7C7B8C27}"/>
      </w:docPartPr>
      <w:docPartBody>
        <w:p w:rsidR="00070F64" w:rsidRDefault="00070F64" w:rsidP="00070F64">
          <w:pPr>
            <w:pStyle w:val="C55E4F64A9597849B9AFAD86FAB3D154"/>
          </w:pPr>
          <w:r>
            <w:t xml:space="preserve">Etiam cursus suscipit enim. Nulla facilisi. </w:t>
          </w:r>
        </w:p>
      </w:docPartBody>
    </w:docPart>
    <w:docPart>
      <w:docPartPr>
        <w:name w:val="5ACDBDD5FCD4444A999AF4525B4260C1"/>
        <w:category>
          <w:name w:val="General"/>
          <w:gallery w:val="placeholder"/>
        </w:category>
        <w:types>
          <w:type w:val="bbPlcHdr"/>
        </w:types>
        <w:behaviors>
          <w:behavior w:val="content"/>
        </w:behaviors>
        <w:guid w:val="{9D40C4FA-F596-E14B-ACB0-8101A87EDC4F}"/>
      </w:docPartPr>
      <w:docPartBody>
        <w:p w:rsidR="00070F64" w:rsidRDefault="00070F64" w:rsidP="00070F64">
          <w:pPr>
            <w:pStyle w:val="5ACDBDD5FCD4444A999AF4525B4260C1"/>
          </w:pPr>
          <w:r>
            <w:t>Integer eleifend diam eu diam. Nam hendrerit. Nunc id nisi.</w:t>
          </w:r>
        </w:p>
      </w:docPartBody>
    </w:docPart>
    <w:docPart>
      <w:docPartPr>
        <w:name w:val="89EE9FF3E0DE7A4C93DFBCB4A8B0593F"/>
        <w:category>
          <w:name w:val="General"/>
          <w:gallery w:val="placeholder"/>
        </w:category>
        <w:types>
          <w:type w:val="bbPlcHdr"/>
        </w:types>
        <w:behaviors>
          <w:behavior w:val="content"/>
        </w:behaviors>
        <w:guid w:val="{E999014D-E3DE-6645-BCCF-C63BF290A9FF}"/>
      </w:docPartPr>
      <w:docPartBody>
        <w:p w:rsidR="00070F64" w:rsidRDefault="00070F64" w:rsidP="00070F64">
          <w:pPr>
            <w:pStyle w:val="89EE9FF3E0DE7A4C93DFBCB4A8B0593F"/>
          </w:pPr>
          <w:r>
            <w:t>Duis massa sapien, luctus sed, eleifend quis, semper a, ante.</w:t>
          </w:r>
        </w:p>
      </w:docPartBody>
    </w:docPart>
    <w:docPart>
      <w:docPartPr>
        <w:name w:val="FC7EACB720AFA1409E53616756D5017E"/>
        <w:category>
          <w:name w:val="General"/>
          <w:gallery w:val="placeholder"/>
        </w:category>
        <w:types>
          <w:type w:val="bbPlcHdr"/>
        </w:types>
        <w:behaviors>
          <w:behavior w:val="content"/>
        </w:behaviors>
        <w:guid w:val="{8D6AB06F-86EA-634B-852D-967DDAF574C2}"/>
      </w:docPartPr>
      <w:docPartBody>
        <w:p w:rsidR="00070F64" w:rsidRDefault="00070F64" w:rsidP="00070F64">
          <w:pPr>
            <w:pStyle w:val="FC7EACB720AFA1409E53616756D5017E"/>
          </w:pPr>
          <w:r>
            <w:t>Integer eleifend diam eu diam. Nam hendrerit. Nunc id nisi.</w:t>
          </w:r>
        </w:p>
      </w:docPartBody>
    </w:docPart>
    <w:docPart>
      <w:docPartPr>
        <w:name w:val="3A20A44F0E12D34FB543660281A06FD6"/>
        <w:category>
          <w:name w:val="General"/>
          <w:gallery w:val="placeholder"/>
        </w:category>
        <w:types>
          <w:type w:val="bbPlcHdr"/>
        </w:types>
        <w:behaviors>
          <w:behavior w:val="content"/>
        </w:behaviors>
        <w:guid w:val="{284E72C1-DE3E-DF4D-BEF0-4E0A825A8800}"/>
      </w:docPartPr>
      <w:docPartBody>
        <w:p w:rsidR="00070F64" w:rsidRDefault="00070F64" w:rsidP="00070F64">
          <w:pPr>
            <w:pStyle w:val="3A20A44F0E12D34FB543660281A06FD6"/>
          </w:pPr>
          <w:r>
            <w:t>Donec dapibus enim sollicitudin nulla. Curabitur sed neque. Pellentesque placerat consequat pede.</w:t>
          </w:r>
        </w:p>
      </w:docPartBody>
    </w:docPart>
    <w:docPart>
      <w:docPartPr>
        <w:name w:val="CFDF3C797E32C64BAFCEDE451D6C6C29"/>
        <w:category>
          <w:name w:val="General"/>
          <w:gallery w:val="placeholder"/>
        </w:category>
        <w:types>
          <w:type w:val="bbPlcHdr"/>
        </w:types>
        <w:behaviors>
          <w:behavior w:val="content"/>
        </w:behaviors>
        <w:guid w:val="{010F1723-80EA-C94C-BBAF-B2A35C512344}"/>
      </w:docPartPr>
      <w:docPartBody>
        <w:p w:rsidR="00070F64" w:rsidRDefault="00070F64" w:rsidP="00070F64">
          <w:pPr>
            <w:pStyle w:val="CFDF3C797E32C64BAFCEDE451D6C6C29"/>
          </w:pPr>
          <w:r>
            <w:t xml:space="preserve">Etiam cursus suscipit enim. Nulla facilisi. </w:t>
          </w:r>
        </w:p>
      </w:docPartBody>
    </w:docPart>
    <w:docPart>
      <w:docPartPr>
        <w:name w:val="5A5C258197712942B173A3C3D430A22F"/>
        <w:category>
          <w:name w:val="General"/>
          <w:gallery w:val="placeholder"/>
        </w:category>
        <w:types>
          <w:type w:val="bbPlcHdr"/>
        </w:types>
        <w:behaviors>
          <w:behavior w:val="content"/>
        </w:behaviors>
        <w:guid w:val="{8B8FC3A4-90FB-7D49-993A-802ED65899AA}"/>
      </w:docPartPr>
      <w:docPartBody>
        <w:p w:rsidR="00070F64" w:rsidRDefault="00070F64" w:rsidP="00070F64">
          <w:pPr>
            <w:pStyle w:val="5A5C258197712942B173A3C3D430A22F"/>
          </w:pPr>
          <w:r>
            <w:t>Integer eleifend diam eu diam. Nam hendrerit. Nunc id nisi.</w:t>
          </w:r>
        </w:p>
      </w:docPartBody>
    </w:docPart>
    <w:docPart>
      <w:docPartPr>
        <w:name w:val="735ABEECCA54B64FA5BA4C0958426825"/>
        <w:category>
          <w:name w:val="General"/>
          <w:gallery w:val="placeholder"/>
        </w:category>
        <w:types>
          <w:type w:val="bbPlcHdr"/>
        </w:types>
        <w:behaviors>
          <w:behavior w:val="content"/>
        </w:behaviors>
        <w:guid w:val="{2B05A03A-6303-234C-BCBD-C1012EF0DADB}"/>
      </w:docPartPr>
      <w:docPartBody>
        <w:p w:rsidR="00070F64" w:rsidRDefault="00070F64" w:rsidP="00070F64">
          <w:pPr>
            <w:pStyle w:val="735ABEECCA54B64FA5BA4C0958426825"/>
          </w:pPr>
          <w:r>
            <w:t>Donec dapibus enim sollicitudin nulla. Curabitur sed neque. Pellentesque placerat consequat pede.</w:t>
          </w:r>
        </w:p>
      </w:docPartBody>
    </w:docPart>
    <w:docPart>
      <w:docPartPr>
        <w:name w:val="D8C7FB40C25DDE47A8182BC68840FF49"/>
        <w:category>
          <w:name w:val="General"/>
          <w:gallery w:val="placeholder"/>
        </w:category>
        <w:types>
          <w:type w:val="bbPlcHdr"/>
        </w:types>
        <w:behaviors>
          <w:behavior w:val="content"/>
        </w:behaviors>
        <w:guid w:val="{CC63697F-60B4-0D43-9CFE-A34BFCD7183D}"/>
      </w:docPartPr>
      <w:docPartBody>
        <w:p w:rsidR="00070F64" w:rsidRDefault="00070F64" w:rsidP="00070F64">
          <w:pPr>
            <w:pStyle w:val="D8C7FB40C25DDE47A8182BC68840FF49"/>
          </w:pPr>
          <w:r>
            <w:t>Integer eleifend diam eu diam. Nam hendrerit. Nunc id nisi.</w:t>
          </w:r>
        </w:p>
      </w:docPartBody>
    </w:docPart>
    <w:docPart>
      <w:docPartPr>
        <w:name w:val="8806AD6FF2A8F94685F767781726A7E6"/>
        <w:category>
          <w:name w:val="General"/>
          <w:gallery w:val="placeholder"/>
        </w:category>
        <w:types>
          <w:type w:val="bbPlcHdr"/>
        </w:types>
        <w:behaviors>
          <w:behavior w:val="content"/>
        </w:behaviors>
        <w:guid w:val="{6695939A-D0F9-6542-A5F6-228EA471E0C7}"/>
      </w:docPartPr>
      <w:docPartBody>
        <w:p w:rsidR="00070F64" w:rsidRDefault="00070F64" w:rsidP="00070F64">
          <w:pPr>
            <w:pStyle w:val="8806AD6FF2A8F94685F767781726A7E6"/>
          </w:pPr>
          <w:r>
            <w:t>Donec dapibus enim sollicitudin nulla. Curabitur sed neque. Pellentesque placerat consequat pede.</w:t>
          </w:r>
        </w:p>
      </w:docPartBody>
    </w:docPart>
    <w:docPart>
      <w:docPartPr>
        <w:name w:val="F2FC830B143EA54A90EBF991798AD5C9"/>
        <w:category>
          <w:name w:val="General"/>
          <w:gallery w:val="placeholder"/>
        </w:category>
        <w:types>
          <w:type w:val="bbPlcHdr"/>
        </w:types>
        <w:behaviors>
          <w:behavior w:val="content"/>
        </w:behaviors>
        <w:guid w:val="{4AF807A4-235A-844E-9CD7-3EC5604CB5BD}"/>
      </w:docPartPr>
      <w:docPartBody>
        <w:p w:rsidR="00070F64" w:rsidRDefault="00070F64" w:rsidP="00070F64">
          <w:pPr>
            <w:pStyle w:val="F2FC830B143EA54A90EBF991798AD5C9"/>
          </w:pPr>
          <w:r>
            <w:rPr>
              <w:b/>
            </w:rPr>
            <w:t>Vivamus elementum gravida tortor.</w:t>
          </w:r>
          <w:r>
            <w:t xml:space="preserve"> Aenean dignissim. Aenean fermentum luctus nulla. Vestibulum posuere ligula a quam.</w:t>
          </w:r>
        </w:p>
      </w:docPartBody>
    </w:docPart>
    <w:docPart>
      <w:docPartPr>
        <w:name w:val="5E9CC98DB0C98F40AD5AF38CAC9FAC37"/>
        <w:category>
          <w:name w:val="General"/>
          <w:gallery w:val="placeholder"/>
        </w:category>
        <w:types>
          <w:type w:val="bbPlcHdr"/>
        </w:types>
        <w:behaviors>
          <w:behavior w:val="content"/>
        </w:behaviors>
        <w:guid w:val="{95A4F44A-2E9B-6643-9CCA-9F15D1D732BF}"/>
      </w:docPartPr>
      <w:docPartBody>
        <w:p w:rsidR="00070F64" w:rsidRDefault="00070F64" w:rsidP="00070F64">
          <w:pPr>
            <w:pStyle w:val="5E9CC98DB0C98F40AD5AF38CAC9FAC37"/>
          </w:pPr>
          <w:r>
            <w:rPr>
              <w:b/>
            </w:rPr>
            <w:t>Vivamus elementum gravida tortor.</w:t>
          </w:r>
          <w:r>
            <w:t xml:space="preserve"> Aenean dignissim. Aenean fermentum luctus nulla. Vestibulum posuere ligula a quam.</w:t>
          </w:r>
        </w:p>
      </w:docPartBody>
    </w:docPart>
    <w:docPart>
      <w:docPartPr>
        <w:name w:val="607232279973D3458CFB1399438E00A0"/>
        <w:category>
          <w:name w:val="General"/>
          <w:gallery w:val="placeholder"/>
        </w:category>
        <w:types>
          <w:type w:val="bbPlcHdr"/>
        </w:types>
        <w:behaviors>
          <w:behavior w:val="content"/>
        </w:behaviors>
        <w:guid w:val="{6C2F14EC-6FB3-DC48-861E-4C1C9F99155B}"/>
      </w:docPartPr>
      <w:docPartBody>
        <w:p w:rsidR="00136AE7" w:rsidRDefault="00136AE7" w:rsidP="00136AE7">
          <w:pPr>
            <w:pStyle w:val="607232279973D3458CFB1399438E00A0"/>
          </w:pPr>
          <w:r>
            <w:t>Integer eleifend diam eu diam. Nam hendrerit. Nunc id nisi.</w:t>
          </w:r>
        </w:p>
      </w:docPartBody>
    </w:docPart>
    <w:docPart>
      <w:docPartPr>
        <w:name w:val="0C263033C3DE004E94BAF97D6B45F85F"/>
        <w:category>
          <w:name w:val="General"/>
          <w:gallery w:val="placeholder"/>
        </w:category>
        <w:types>
          <w:type w:val="bbPlcHdr"/>
        </w:types>
        <w:behaviors>
          <w:behavior w:val="content"/>
        </w:behaviors>
        <w:guid w:val="{9BA7E4C3-2469-AD42-8163-DC45115203CE}"/>
      </w:docPartPr>
      <w:docPartBody>
        <w:p w:rsidR="00B7561B" w:rsidRDefault="00B7561B" w:rsidP="00B7561B">
          <w:pPr>
            <w:pStyle w:val="0C263033C3DE004E94BAF97D6B45F85F"/>
          </w:pPr>
          <w:r>
            <w:t>Duis massa sapien, luctus sed, eleifend quis, semper a, ante.</w:t>
          </w:r>
        </w:p>
      </w:docPartBody>
    </w:docPart>
    <w:docPart>
      <w:docPartPr>
        <w:name w:val="63C382EF95A9454B9843287BB09B24D1"/>
        <w:category>
          <w:name w:val="General"/>
          <w:gallery w:val="placeholder"/>
        </w:category>
        <w:types>
          <w:type w:val="bbPlcHdr"/>
        </w:types>
        <w:behaviors>
          <w:behavior w:val="content"/>
        </w:behaviors>
        <w:guid w:val="{A1A98FC0-32EE-3A41-96DD-1C5C51D10EA7}"/>
      </w:docPartPr>
      <w:docPartBody>
        <w:p w:rsidR="00B7561B" w:rsidRDefault="00B7561B" w:rsidP="00B7561B">
          <w:pPr>
            <w:pStyle w:val="63C382EF95A9454B9843287BB09B24D1"/>
          </w:pPr>
          <w:r>
            <w:t xml:space="preserve">Etiam cursus suscipit enim. Nulla facilisi. </w:t>
          </w:r>
        </w:p>
      </w:docPartBody>
    </w:docPart>
    <w:docPart>
      <w:docPartPr>
        <w:name w:val="6C72037DCFC87D4299387887B8F3166D"/>
        <w:category>
          <w:name w:val="General"/>
          <w:gallery w:val="placeholder"/>
        </w:category>
        <w:types>
          <w:type w:val="bbPlcHdr"/>
        </w:types>
        <w:behaviors>
          <w:behavior w:val="content"/>
        </w:behaviors>
        <w:guid w:val="{703367BC-0C85-4048-9775-9CE37463F105}"/>
      </w:docPartPr>
      <w:docPartBody>
        <w:p w:rsidR="00B7561B" w:rsidRDefault="00B7561B" w:rsidP="00B7561B">
          <w:pPr>
            <w:pStyle w:val="6C72037DCFC87D4299387887B8F3166D"/>
          </w:pPr>
          <w:r>
            <w:t>Integer eleifend diam eu diam. Nam hendrerit. Nunc id nisi.</w:t>
          </w:r>
        </w:p>
      </w:docPartBody>
    </w:docPart>
    <w:docPart>
      <w:docPartPr>
        <w:name w:val="6EB5EA9F8CE42D4CBB652EA21280ACA1"/>
        <w:category>
          <w:name w:val="General"/>
          <w:gallery w:val="placeholder"/>
        </w:category>
        <w:types>
          <w:type w:val="bbPlcHdr"/>
        </w:types>
        <w:behaviors>
          <w:behavior w:val="content"/>
        </w:behaviors>
        <w:guid w:val="{1B793129-4BA7-764D-B91F-80C6E56642E5}"/>
      </w:docPartPr>
      <w:docPartBody>
        <w:p w:rsidR="00B7561B" w:rsidRDefault="00B7561B" w:rsidP="00B7561B">
          <w:pPr>
            <w:pStyle w:val="6EB5EA9F8CE42D4CBB652EA21280ACA1"/>
          </w:pPr>
          <w:r>
            <w:t>Duis massa sapien, luctus sed, eleifend quis, semper a, ante.</w:t>
          </w:r>
        </w:p>
      </w:docPartBody>
    </w:docPart>
    <w:docPart>
      <w:docPartPr>
        <w:name w:val="8B0C7A3512840B44AE586A4CA009716B"/>
        <w:category>
          <w:name w:val="General"/>
          <w:gallery w:val="placeholder"/>
        </w:category>
        <w:types>
          <w:type w:val="bbPlcHdr"/>
        </w:types>
        <w:behaviors>
          <w:behavior w:val="content"/>
        </w:behaviors>
        <w:guid w:val="{4590C19A-115C-5C49-9654-837FB01BDF24}"/>
      </w:docPartPr>
      <w:docPartBody>
        <w:p w:rsidR="00B7561B" w:rsidRDefault="00B7561B" w:rsidP="00B7561B">
          <w:pPr>
            <w:pStyle w:val="8B0C7A3512840B44AE586A4CA009716B"/>
          </w:pPr>
          <w:r>
            <w:t>Duis massa sapien, luctus sed, eleifend quis, semper a, ante.</w:t>
          </w:r>
        </w:p>
      </w:docPartBody>
    </w:docPart>
    <w:docPart>
      <w:docPartPr>
        <w:name w:val="B4AEE0A3BF027C49B6C0AE19A0C8934A"/>
        <w:category>
          <w:name w:val="General"/>
          <w:gallery w:val="placeholder"/>
        </w:category>
        <w:types>
          <w:type w:val="bbPlcHdr"/>
        </w:types>
        <w:behaviors>
          <w:behavior w:val="content"/>
        </w:behaviors>
        <w:guid w:val="{EBA1F39E-A1F2-0A41-AF7D-F99292923AEA}"/>
      </w:docPartPr>
      <w:docPartBody>
        <w:p w:rsidR="0052016B" w:rsidRDefault="0052016B" w:rsidP="0052016B">
          <w:pPr>
            <w:pStyle w:val="B4AEE0A3BF027C49B6C0AE19A0C8934A"/>
          </w:pPr>
          <w:r>
            <w:t>Integer eleifend diam eu diam. Nam hendrerit. Nunc id nisi.</w:t>
          </w:r>
        </w:p>
      </w:docPartBody>
    </w:docPart>
    <w:docPart>
      <w:docPartPr>
        <w:name w:val="4782729EC1294748A7A51C6AEDB7CFC7"/>
        <w:category>
          <w:name w:val="General"/>
          <w:gallery w:val="placeholder"/>
        </w:category>
        <w:types>
          <w:type w:val="bbPlcHdr"/>
        </w:types>
        <w:behaviors>
          <w:behavior w:val="content"/>
        </w:behaviors>
        <w:guid w:val="{3E5C9440-15C4-3A46-9C76-CA6E0B6A21BA}"/>
      </w:docPartPr>
      <w:docPartBody>
        <w:p w:rsidR="00A564D1" w:rsidRDefault="00A564D1" w:rsidP="00A564D1">
          <w:pPr>
            <w:pStyle w:val="4782729EC1294748A7A51C6AEDB7CFC7"/>
          </w:pPr>
          <w:r>
            <w:t xml:space="preserve">Etiam cursus suscipit enim. Nulla facilisi. </w:t>
          </w:r>
        </w:p>
      </w:docPartBody>
    </w:docPart>
    <w:docPart>
      <w:docPartPr>
        <w:name w:val="6F21E2CF20BBC346B8482B1E840319C6"/>
        <w:category>
          <w:name w:val="General"/>
          <w:gallery w:val="placeholder"/>
        </w:category>
        <w:types>
          <w:type w:val="bbPlcHdr"/>
        </w:types>
        <w:behaviors>
          <w:behavior w:val="content"/>
        </w:behaviors>
        <w:guid w:val="{B41ADF19-0896-EB4B-8F54-30D1C6382C39}"/>
      </w:docPartPr>
      <w:docPartBody>
        <w:p w:rsidR="00A564D1" w:rsidRDefault="00A564D1" w:rsidP="00A564D1">
          <w:pPr>
            <w:pStyle w:val="6F21E2CF20BBC346B8482B1E840319C6"/>
          </w:pPr>
          <w:r>
            <w:t>Integer eleifend diam eu diam. Nam hendrerit. Nunc id nisi.</w:t>
          </w:r>
        </w:p>
      </w:docPartBody>
    </w:docPart>
    <w:docPart>
      <w:docPartPr>
        <w:name w:val="7A4F032A5631274CB722574053EC9969"/>
        <w:category>
          <w:name w:val="General"/>
          <w:gallery w:val="placeholder"/>
        </w:category>
        <w:types>
          <w:type w:val="bbPlcHdr"/>
        </w:types>
        <w:behaviors>
          <w:behavior w:val="content"/>
        </w:behaviors>
        <w:guid w:val="{777DAC6F-93BC-0A49-9BA0-4B11B2F86487}"/>
      </w:docPartPr>
      <w:docPartBody>
        <w:p w:rsidR="00A564D1" w:rsidRDefault="00A564D1" w:rsidP="00A564D1">
          <w:pPr>
            <w:pStyle w:val="7A4F032A5631274CB722574053EC9969"/>
          </w:pPr>
          <w:r>
            <w:t>Integer eleifend diam eu diam. Nam hendrerit. Nunc id nisi.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A5E08"/>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8F7"/>
    <w:rsid w:val="00070F64"/>
    <w:rsid w:val="00136AE7"/>
    <w:rsid w:val="001A10A9"/>
    <w:rsid w:val="001E12DB"/>
    <w:rsid w:val="00232229"/>
    <w:rsid w:val="002C6704"/>
    <w:rsid w:val="00353B66"/>
    <w:rsid w:val="004501E9"/>
    <w:rsid w:val="004E56F4"/>
    <w:rsid w:val="0052016B"/>
    <w:rsid w:val="0058350D"/>
    <w:rsid w:val="005A3AC9"/>
    <w:rsid w:val="0064262C"/>
    <w:rsid w:val="00691E7D"/>
    <w:rsid w:val="00722D99"/>
    <w:rsid w:val="007E7038"/>
    <w:rsid w:val="00815DF9"/>
    <w:rsid w:val="00865691"/>
    <w:rsid w:val="008D1F14"/>
    <w:rsid w:val="009E0764"/>
    <w:rsid w:val="009F21DF"/>
    <w:rsid w:val="00A564D1"/>
    <w:rsid w:val="00B340A8"/>
    <w:rsid w:val="00B61C9C"/>
    <w:rsid w:val="00B7561B"/>
    <w:rsid w:val="00BB3709"/>
    <w:rsid w:val="00BF7C55"/>
    <w:rsid w:val="00DA3534"/>
    <w:rsid w:val="00EC4A3D"/>
    <w:rsid w:val="00EC6EFF"/>
    <w:rsid w:val="00F52FF6"/>
    <w:rsid w:val="00F66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D05BAE990E094DB856CA72CE5050AE">
    <w:name w:val="B5D05BAE990E094DB856CA72CE5050AE"/>
  </w:style>
  <w:style w:type="paragraph" w:customStyle="1" w:styleId="7FA13CBAC5D33F43A414613BFE16F09E">
    <w:name w:val="7FA13CBAC5D33F43A414613BFE16F09E"/>
  </w:style>
  <w:style w:type="paragraph" w:customStyle="1" w:styleId="2B2FF572DF4A1F4F9AC6CB06C77B9C67">
    <w:name w:val="2B2FF572DF4A1F4F9AC6CB06C77B9C67"/>
  </w:style>
  <w:style w:type="paragraph" w:customStyle="1" w:styleId="14E8AA37BCFACF46AA0CF3A78FF8423F">
    <w:name w:val="14E8AA37BCFACF46AA0CF3A78FF8423F"/>
  </w:style>
  <w:style w:type="paragraph" w:customStyle="1" w:styleId="B3E98959AC52A041AD24F01F3186BBFE">
    <w:name w:val="B3E98959AC52A041AD24F01F3186BBFE"/>
  </w:style>
  <w:style w:type="paragraph" w:customStyle="1" w:styleId="7DDD0CFDFBEEF04EB9B05D8E456A39B2">
    <w:name w:val="7DDD0CFDFBEEF04EB9B05D8E456A39B2"/>
  </w:style>
  <w:style w:type="paragraph" w:customStyle="1" w:styleId="A0CAB6D6931CDC48910172388C6ED2A9">
    <w:name w:val="A0CAB6D6931CDC48910172388C6ED2A9"/>
  </w:style>
  <w:style w:type="paragraph" w:customStyle="1" w:styleId="DECB913AE5246E41BE9A2E222F2D6C37">
    <w:name w:val="DECB913AE5246E41BE9A2E222F2D6C37"/>
  </w:style>
  <w:style w:type="paragraph" w:customStyle="1" w:styleId="E9B498CFC08C1449B95A9CD458B4BA71">
    <w:name w:val="E9B498CFC08C1449B95A9CD458B4BA71"/>
  </w:style>
  <w:style w:type="paragraph" w:customStyle="1" w:styleId="9039B7F2424B74458A8E062D2642A311">
    <w:name w:val="9039B7F2424B74458A8E062D2642A311"/>
  </w:style>
  <w:style w:type="paragraph" w:customStyle="1" w:styleId="51FC097F6A774847AE62A6D28684FD50">
    <w:name w:val="51FC097F6A774847AE62A6D28684FD50"/>
  </w:style>
  <w:style w:type="paragraph" w:customStyle="1" w:styleId="B94923FDF0B18E4DB5E85AD8C913B69E">
    <w:name w:val="B94923FDF0B18E4DB5E85AD8C913B69E"/>
  </w:style>
  <w:style w:type="paragraph" w:customStyle="1" w:styleId="A76962CC1BCC9B43A8C2511764A90481">
    <w:name w:val="A76962CC1BCC9B43A8C2511764A90481"/>
  </w:style>
  <w:style w:type="paragraph" w:customStyle="1" w:styleId="A2B91F3382FF6147B785597B34233DE7">
    <w:name w:val="A2B91F3382FF6147B785597B34233DE7"/>
  </w:style>
  <w:style w:type="paragraph" w:customStyle="1" w:styleId="AB7E87F76B716D47AC39E37C234E2DA9">
    <w:name w:val="AB7E87F76B716D47AC39E37C234E2DA9"/>
  </w:style>
  <w:style w:type="paragraph" w:customStyle="1" w:styleId="5F216E3818230644B1CA18831832315B">
    <w:name w:val="5F216E3818230644B1CA18831832315B"/>
  </w:style>
  <w:style w:type="paragraph" w:customStyle="1" w:styleId="46CCEAAE50C6A84EAB9BCCE6A20BCA29">
    <w:name w:val="46CCEAAE50C6A84EAB9BCCE6A20BCA29"/>
  </w:style>
  <w:style w:type="paragraph" w:customStyle="1" w:styleId="33B3DF08AD71A440859D48C401719437">
    <w:name w:val="33B3DF08AD71A440859D48C401719437"/>
  </w:style>
  <w:style w:type="paragraph" w:customStyle="1" w:styleId="A8A52535B07A6B419E5B0D9D73D39442">
    <w:name w:val="A8A52535B07A6B419E5B0D9D73D39442"/>
  </w:style>
  <w:style w:type="paragraph" w:customStyle="1" w:styleId="9CCDC1B290210B4CB80B5B41F82FE8D6">
    <w:name w:val="9CCDC1B290210B4CB80B5B41F82FE8D6"/>
  </w:style>
  <w:style w:type="paragraph" w:customStyle="1" w:styleId="ABF50A1100725F42A2A556589211909B">
    <w:name w:val="ABF50A1100725F42A2A556589211909B"/>
  </w:style>
  <w:style w:type="paragraph" w:customStyle="1" w:styleId="9D06A6C2D05E194BB38224C61BD369EA">
    <w:name w:val="9D06A6C2D05E194BB38224C61BD369EA"/>
  </w:style>
  <w:style w:type="paragraph" w:styleId="ListBullet">
    <w:name w:val="List Bullet"/>
    <w:basedOn w:val="Normal"/>
    <w:pPr>
      <w:numPr>
        <w:numId w:val="1"/>
      </w:numPr>
      <w:tabs>
        <w:tab w:val="left" w:pos="180"/>
      </w:tabs>
      <w:spacing w:before="40" w:after="40" w:line="300" w:lineRule="auto"/>
      <w:ind w:left="187" w:hanging="187"/>
    </w:pPr>
    <w:rPr>
      <w:rFonts w:eastAsiaTheme="minorHAnsi"/>
      <w:sz w:val="22"/>
      <w:szCs w:val="22"/>
      <w:lang w:eastAsia="en-US"/>
    </w:rPr>
  </w:style>
  <w:style w:type="paragraph" w:styleId="ListBullet2">
    <w:name w:val="List Bullet 2"/>
    <w:basedOn w:val="ListBullet"/>
    <w:pPr>
      <w:spacing w:after="220"/>
    </w:pPr>
  </w:style>
  <w:style w:type="paragraph" w:customStyle="1" w:styleId="BE0AAEF366B7D24BAE647637A874E1B3">
    <w:name w:val="BE0AAEF366B7D24BAE647637A874E1B3"/>
  </w:style>
  <w:style w:type="paragraph" w:customStyle="1" w:styleId="10686B41B35FED45AD17C59D8872E2B8">
    <w:name w:val="10686B41B35FED45AD17C59D8872E2B8"/>
  </w:style>
  <w:style w:type="paragraph" w:customStyle="1" w:styleId="3589C8D9D27EDF42B4FA878B9F2BE5DC">
    <w:name w:val="3589C8D9D27EDF42B4FA878B9F2BE5DC"/>
    <w:rsid w:val="00F668F7"/>
  </w:style>
  <w:style w:type="paragraph" w:customStyle="1" w:styleId="E5E434799CB31E478761500916DD8B08">
    <w:name w:val="E5E434799CB31E478761500916DD8B08"/>
    <w:rsid w:val="00F668F7"/>
  </w:style>
  <w:style w:type="paragraph" w:customStyle="1" w:styleId="A94AA13AB519DA4A86349A8C184A3667">
    <w:name w:val="A94AA13AB519DA4A86349A8C184A3667"/>
    <w:rsid w:val="00F668F7"/>
  </w:style>
  <w:style w:type="paragraph" w:customStyle="1" w:styleId="A41C83DAC6215644A83E409C5476123A">
    <w:name w:val="A41C83DAC6215644A83E409C5476123A"/>
    <w:rsid w:val="00F668F7"/>
  </w:style>
  <w:style w:type="paragraph" w:customStyle="1" w:styleId="E3DB4DBA51DDA348BA39AFC6DE38C645">
    <w:name w:val="E3DB4DBA51DDA348BA39AFC6DE38C645"/>
    <w:rsid w:val="00F668F7"/>
  </w:style>
  <w:style w:type="paragraph" w:customStyle="1" w:styleId="9D39298ED6C1DF4681F080C84C63B68B">
    <w:name w:val="9D39298ED6C1DF4681F080C84C63B68B"/>
    <w:rsid w:val="00F668F7"/>
  </w:style>
  <w:style w:type="paragraph" w:customStyle="1" w:styleId="BECF40DBE2A5934F9C716708D0A598CD">
    <w:name w:val="BECF40DBE2A5934F9C716708D0A598CD"/>
    <w:rsid w:val="00F668F7"/>
  </w:style>
  <w:style w:type="paragraph" w:customStyle="1" w:styleId="935B99DFDF95BD4280C983419CB840C7">
    <w:name w:val="935B99DFDF95BD4280C983419CB840C7"/>
    <w:rsid w:val="00F668F7"/>
  </w:style>
  <w:style w:type="paragraph" w:customStyle="1" w:styleId="A8F822A9553A0240AE540B0C012DC3BE">
    <w:name w:val="A8F822A9553A0240AE540B0C012DC3BE"/>
    <w:rsid w:val="00F668F7"/>
  </w:style>
  <w:style w:type="paragraph" w:customStyle="1" w:styleId="A86E9CE1A59A054D8CF0BEE0D4BE626A">
    <w:name w:val="A86E9CE1A59A054D8CF0BEE0D4BE626A"/>
    <w:rsid w:val="00070F64"/>
  </w:style>
  <w:style w:type="paragraph" w:customStyle="1" w:styleId="D2EAA565A1623540B7AE98BE4D62D6B0">
    <w:name w:val="D2EAA565A1623540B7AE98BE4D62D6B0"/>
    <w:rsid w:val="00070F64"/>
  </w:style>
  <w:style w:type="paragraph" w:customStyle="1" w:styleId="3727C040BEBBB84DB98D89B5A7675982">
    <w:name w:val="3727C040BEBBB84DB98D89B5A7675982"/>
    <w:rsid w:val="00070F64"/>
  </w:style>
  <w:style w:type="paragraph" w:customStyle="1" w:styleId="4BCAE9A0950FDF44830417A3D68A4BC5">
    <w:name w:val="4BCAE9A0950FDF44830417A3D68A4BC5"/>
    <w:rsid w:val="00070F64"/>
  </w:style>
  <w:style w:type="paragraph" w:customStyle="1" w:styleId="3D3E60ED8A3F204387A4150BEF9B3E99">
    <w:name w:val="3D3E60ED8A3F204387A4150BEF9B3E99"/>
    <w:rsid w:val="00070F64"/>
  </w:style>
  <w:style w:type="paragraph" w:customStyle="1" w:styleId="F84CFBC5C458714DAA01FC3E1B45ABF7">
    <w:name w:val="F84CFBC5C458714DAA01FC3E1B45ABF7"/>
    <w:rsid w:val="00070F64"/>
  </w:style>
  <w:style w:type="paragraph" w:customStyle="1" w:styleId="5FF9DDBC5DD51D4CA2223A33B887A580">
    <w:name w:val="5FF9DDBC5DD51D4CA2223A33B887A580"/>
    <w:rsid w:val="00070F64"/>
  </w:style>
  <w:style w:type="paragraph" w:customStyle="1" w:styleId="634FF82A7A33FE4AAEAB1C3635725384">
    <w:name w:val="634FF82A7A33FE4AAEAB1C3635725384"/>
    <w:rsid w:val="00070F64"/>
  </w:style>
  <w:style w:type="paragraph" w:customStyle="1" w:styleId="4A73F1DE1528C44A8E7CF61EBDAEBE5B">
    <w:name w:val="4A73F1DE1528C44A8E7CF61EBDAEBE5B"/>
    <w:rsid w:val="00070F64"/>
  </w:style>
  <w:style w:type="paragraph" w:customStyle="1" w:styleId="5FEC0C9129D1A84C9B2EE6BF2B7BEA0C">
    <w:name w:val="5FEC0C9129D1A84C9B2EE6BF2B7BEA0C"/>
    <w:rsid w:val="00070F64"/>
  </w:style>
  <w:style w:type="paragraph" w:customStyle="1" w:styleId="633882F1C6AB204F8A53D2BBA08BF9CC">
    <w:name w:val="633882F1C6AB204F8A53D2BBA08BF9CC"/>
    <w:rsid w:val="00070F64"/>
  </w:style>
  <w:style w:type="paragraph" w:customStyle="1" w:styleId="E3D8A8665CC2F645A144FCC28F7A3EC6">
    <w:name w:val="E3D8A8665CC2F645A144FCC28F7A3EC6"/>
    <w:rsid w:val="00070F64"/>
  </w:style>
  <w:style w:type="paragraph" w:customStyle="1" w:styleId="78EC08BCA521F14DA3CDDB2B72FEF338">
    <w:name w:val="78EC08BCA521F14DA3CDDB2B72FEF338"/>
    <w:rsid w:val="00070F64"/>
  </w:style>
  <w:style w:type="paragraph" w:customStyle="1" w:styleId="1A61A4ED07C0AC4DABF2B90535DE780B">
    <w:name w:val="1A61A4ED07C0AC4DABF2B90535DE780B"/>
    <w:rsid w:val="00070F64"/>
  </w:style>
  <w:style w:type="paragraph" w:customStyle="1" w:styleId="C74028CF7B5039479B093A9CF357EFFF">
    <w:name w:val="C74028CF7B5039479B093A9CF357EFFF"/>
    <w:rsid w:val="00070F64"/>
  </w:style>
  <w:style w:type="paragraph" w:customStyle="1" w:styleId="DCC3CC8D3943AC40B5DC33234FF90DDD">
    <w:name w:val="DCC3CC8D3943AC40B5DC33234FF90DDD"/>
    <w:rsid w:val="00070F64"/>
  </w:style>
  <w:style w:type="paragraph" w:customStyle="1" w:styleId="E1A1EAF3FBD75D4CB94C75BE9404377C">
    <w:name w:val="E1A1EAF3FBD75D4CB94C75BE9404377C"/>
    <w:rsid w:val="00070F64"/>
  </w:style>
  <w:style w:type="paragraph" w:customStyle="1" w:styleId="306643FDEA37F344A562E3D3B7142DB5">
    <w:name w:val="306643FDEA37F344A562E3D3B7142DB5"/>
    <w:rsid w:val="00070F64"/>
  </w:style>
  <w:style w:type="paragraph" w:customStyle="1" w:styleId="A7519367FB953149B1282A021DA2B933">
    <w:name w:val="A7519367FB953149B1282A021DA2B933"/>
    <w:rsid w:val="00070F64"/>
  </w:style>
  <w:style w:type="paragraph" w:customStyle="1" w:styleId="C93B6DF282975047B1E9AB6BF7DB20D9">
    <w:name w:val="C93B6DF282975047B1E9AB6BF7DB20D9"/>
    <w:rsid w:val="00070F64"/>
  </w:style>
  <w:style w:type="paragraph" w:customStyle="1" w:styleId="2B1E7CE108016A439A02D107524ADEBD">
    <w:name w:val="2B1E7CE108016A439A02D107524ADEBD"/>
    <w:rsid w:val="00070F64"/>
  </w:style>
  <w:style w:type="paragraph" w:customStyle="1" w:styleId="1B9BAAFD47F4174E961DB9C303C53C80">
    <w:name w:val="1B9BAAFD47F4174E961DB9C303C53C80"/>
    <w:rsid w:val="00070F64"/>
  </w:style>
  <w:style w:type="paragraph" w:customStyle="1" w:styleId="6630AEB65C4674418A096C401132FA3C">
    <w:name w:val="6630AEB65C4674418A096C401132FA3C"/>
    <w:rsid w:val="00070F64"/>
  </w:style>
  <w:style w:type="paragraph" w:customStyle="1" w:styleId="A09D916272DC0D4881D510D96ADD801A">
    <w:name w:val="A09D916272DC0D4881D510D96ADD801A"/>
    <w:rsid w:val="00070F64"/>
  </w:style>
  <w:style w:type="paragraph" w:customStyle="1" w:styleId="92BDC83BE53F614C9B59287A4B31454A">
    <w:name w:val="92BDC83BE53F614C9B59287A4B31454A"/>
    <w:rsid w:val="00070F64"/>
  </w:style>
  <w:style w:type="paragraph" w:customStyle="1" w:styleId="22A55D501623A24F958C6D1963968285">
    <w:name w:val="22A55D501623A24F958C6D1963968285"/>
    <w:rsid w:val="00070F64"/>
  </w:style>
  <w:style w:type="paragraph" w:customStyle="1" w:styleId="51743690AAD66942B17A44458FA279EE">
    <w:name w:val="51743690AAD66942B17A44458FA279EE"/>
    <w:rsid w:val="00070F64"/>
  </w:style>
  <w:style w:type="paragraph" w:customStyle="1" w:styleId="759D67CC81C12C419FEA9C833E9EE4FB">
    <w:name w:val="759D67CC81C12C419FEA9C833E9EE4FB"/>
    <w:rsid w:val="00070F64"/>
  </w:style>
  <w:style w:type="paragraph" w:customStyle="1" w:styleId="6F25FE607DF8AD4A8BE8689DAC16D29B">
    <w:name w:val="6F25FE607DF8AD4A8BE8689DAC16D29B"/>
    <w:rsid w:val="00070F64"/>
  </w:style>
  <w:style w:type="paragraph" w:customStyle="1" w:styleId="26D3D558E4E8D04D804DA9EB7064866E">
    <w:name w:val="26D3D558E4E8D04D804DA9EB7064866E"/>
    <w:rsid w:val="00070F64"/>
  </w:style>
  <w:style w:type="paragraph" w:customStyle="1" w:styleId="635F8F8BE09E194FA2E7432E917F07F1">
    <w:name w:val="635F8F8BE09E194FA2E7432E917F07F1"/>
    <w:rsid w:val="00070F64"/>
  </w:style>
  <w:style w:type="paragraph" w:customStyle="1" w:styleId="8AF114C632467D428E8DFD1AAAD61F3F">
    <w:name w:val="8AF114C632467D428E8DFD1AAAD61F3F"/>
    <w:rsid w:val="00070F64"/>
  </w:style>
  <w:style w:type="paragraph" w:customStyle="1" w:styleId="AAA5059582B2F44FBCC523C6D6DE4D37">
    <w:name w:val="AAA5059582B2F44FBCC523C6D6DE4D37"/>
    <w:rsid w:val="00070F64"/>
  </w:style>
  <w:style w:type="paragraph" w:customStyle="1" w:styleId="09C3EB4A0B8D854DBD9F582C03BBDCBE">
    <w:name w:val="09C3EB4A0B8D854DBD9F582C03BBDCBE"/>
    <w:rsid w:val="00070F64"/>
  </w:style>
  <w:style w:type="paragraph" w:customStyle="1" w:styleId="65EB5ACFBFC61346A8DC8C79285E548B">
    <w:name w:val="65EB5ACFBFC61346A8DC8C79285E548B"/>
    <w:rsid w:val="00070F64"/>
  </w:style>
  <w:style w:type="paragraph" w:customStyle="1" w:styleId="6D40425D33ED9A41AD323177655CE484">
    <w:name w:val="6D40425D33ED9A41AD323177655CE484"/>
    <w:rsid w:val="00070F64"/>
  </w:style>
  <w:style w:type="paragraph" w:customStyle="1" w:styleId="E16560CE5037E84AB34FBF9A8D19EBAF">
    <w:name w:val="E16560CE5037E84AB34FBF9A8D19EBAF"/>
    <w:rsid w:val="00070F64"/>
  </w:style>
  <w:style w:type="paragraph" w:customStyle="1" w:styleId="CC7AEBDDC260EF44A0A5AD7995C76B62">
    <w:name w:val="CC7AEBDDC260EF44A0A5AD7995C76B62"/>
    <w:rsid w:val="00070F64"/>
  </w:style>
  <w:style w:type="paragraph" w:customStyle="1" w:styleId="FD0184F84F9EDC42966F3E4236E3C7BC">
    <w:name w:val="FD0184F84F9EDC42966F3E4236E3C7BC"/>
    <w:rsid w:val="00070F64"/>
  </w:style>
  <w:style w:type="paragraph" w:customStyle="1" w:styleId="1D9618F285867D488CE743B63EF2CDC1">
    <w:name w:val="1D9618F285867D488CE743B63EF2CDC1"/>
    <w:rsid w:val="00070F64"/>
  </w:style>
  <w:style w:type="paragraph" w:customStyle="1" w:styleId="AA0B35B4DBDC784BADCFC951000B55BB">
    <w:name w:val="AA0B35B4DBDC784BADCFC951000B55BB"/>
    <w:rsid w:val="00070F64"/>
  </w:style>
  <w:style w:type="paragraph" w:customStyle="1" w:styleId="B2DC2DFDC430B6438B4149E2F9F73524">
    <w:name w:val="B2DC2DFDC430B6438B4149E2F9F73524"/>
    <w:rsid w:val="00070F64"/>
  </w:style>
  <w:style w:type="paragraph" w:customStyle="1" w:styleId="130EEB36EB8A0546B93BEF0AABDDE612">
    <w:name w:val="130EEB36EB8A0546B93BEF0AABDDE612"/>
    <w:rsid w:val="00070F64"/>
  </w:style>
  <w:style w:type="paragraph" w:customStyle="1" w:styleId="C55E4F64A9597849B9AFAD86FAB3D154">
    <w:name w:val="C55E4F64A9597849B9AFAD86FAB3D154"/>
    <w:rsid w:val="00070F64"/>
  </w:style>
  <w:style w:type="paragraph" w:customStyle="1" w:styleId="5ACDBDD5FCD4444A999AF4525B4260C1">
    <w:name w:val="5ACDBDD5FCD4444A999AF4525B4260C1"/>
    <w:rsid w:val="00070F64"/>
  </w:style>
  <w:style w:type="paragraph" w:customStyle="1" w:styleId="89EE9FF3E0DE7A4C93DFBCB4A8B0593F">
    <w:name w:val="89EE9FF3E0DE7A4C93DFBCB4A8B0593F"/>
    <w:rsid w:val="00070F64"/>
  </w:style>
  <w:style w:type="paragraph" w:customStyle="1" w:styleId="FC7EACB720AFA1409E53616756D5017E">
    <w:name w:val="FC7EACB720AFA1409E53616756D5017E"/>
    <w:rsid w:val="00070F64"/>
  </w:style>
  <w:style w:type="paragraph" w:customStyle="1" w:styleId="3A20A44F0E12D34FB543660281A06FD6">
    <w:name w:val="3A20A44F0E12D34FB543660281A06FD6"/>
    <w:rsid w:val="00070F64"/>
  </w:style>
  <w:style w:type="paragraph" w:customStyle="1" w:styleId="A4C2379055D70848ADF7CF3E35053173">
    <w:name w:val="A4C2379055D70848ADF7CF3E35053173"/>
    <w:rsid w:val="00070F64"/>
  </w:style>
  <w:style w:type="paragraph" w:customStyle="1" w:styleId="FB1DF7E13D314341BDCBE76A9BA03B57">
    <w:name w:val="FB1DF7E13D314341BDCBE76A9BA03B57"/>
    <w:rsid w:val="00070F64"/>
  </w:style>
  <w:style w:type="paragraph" w:customStyle="1" w:styleId="CFDF3C797E32C64BAFCEDE451D6C6C29">
    <w:name w:val="CFDF3C797E32C64BAFCEDE451D6C6C29"/>
    <w:rsid w:val="00070F64"/>
  </w:style>
  <w:style w:type="paragraph" w:customStyle="1" w:styleId="5A5C258197712942B173A3C3D430A22F">
    <w:name w:val="5A5C258197712942B173A3C3D430A22F"/>
    <w:rsid w:val="00070F64"/>
  </w:style>
  <w:style w:type="paragraph" w:customStyle="1" w:styleId="735ABEECCA54B64FA5BA4C0958426825">
    <w:name w:val="735ABEECCA54B64FA5BA4C0958426825"/>
    <w:rsid w:val="00070F64"/>
  </w:style>
  <w:style w:type="paragraph" w:customStyle="1" w:styleId="E6EBEB24FEB8DA47AFAE9EBA2317C5AF">
    <w:name w:val="E6EBEB24FEB8DA47AFAE9EBA2317C5AF"/>
    <w:rsid w:val="00070F64"/>
  </w:style>
  <w:style w:type="paragraph" w:customStyle="1" w:styleId="7FF85B313C542D418B4E8FB5699A0050">
    <w:name w:val="7FF85B313C542D418B4E8FB5699A0050"/>
    <w:rsid w:val="00070F64"/>
  </w:style>
  <w:style w:type="paragraph" w:customStyle="1" w:styleId="E853CB39235F8A449C9C7DD776974230">
    <w:name w:val="E853CB39235F8A449C9C7DD776974230"/>
    <w:rsid w:val="00070F64"/>
  </w:style>
  <w:style w:type="paragraph" w:customStyle="1" w:styleId="D8C7FB40C25DDE47A8182BC68840FF49">
    <w:name w:val="D8C7FB40C25DDE47A8182BC68840FF49"/>
    <w:rsid w:val="00070F64"/>
  </w:style>
  <w:style w:type="paragraph" w:customStyle="1" w:styleId="8806AD6FF2A8F94685F767781726A7E6">
    <w:name w:val="8806AD6FF2A8F94685F767781726A7E6"/>
    <w:rsid w:val="00070F64"/>
  </w:style>
  <w:style w:type="paragraph" w:customStyle="1" w:styleId="413043610CF3B64E82C191EC12584C12">
    <w:name w:val="413043610CF3B64E82C191EC12584C12"/>
    <w:rsid w:val="00070F64"/>
  </w:style>
  <w:style w:type="paragraph" w:customStyle="1" w:styleId="9FC11190E10DB04692E813C73DBD10EE">
    <w:name w:val="9FC11190E10DB04692E813C73DBD10EE"/>
    <w:rsid w:val="00070F64"/>
  </w:style>
  <w:style w:type="paragraph" w:customStyle="1" w:styleId="F2FC830B143EA54A90EBF991798AD5C9">
    <w:name w:val="F2FC830B143EA54A90EBF991798AD5C9"/>
    <w:rsid w:val="00070F64"/>
  </w:style>
  <w:style w:type="paragraph" w:customStyle="1" w:styleId="5E9CC98DB0C98F40AD5AF38CAC9FAC37">
    <w:name w:val="5E9CC98DB0C98F40AD5AF38CAC9FAC37"/>
    <w:rsid w:val="00070F64"/>
  </w:style>
  <w:style w:type="paragraph" w:customStyle="1" w:styleId="9452ECF2E1F81C4DB4BB2DD622DCCE8B">
    <w:name w:val="9452ECF2E1F81C4DB4BB2DD622DCCE8B"/>
    <w:rsid w:val="00136AE7"/>
  </w:style>
  <w:style w:type="paragraph" w:customStyle="1" w:styleId="7D6D666D04E82342BFD728200184CD11">
    <w:name w:val="7D6D666D04E82342BFD728200184CD11"/>
    <w:rsid w:val="00136AE7"/>
  </w:style>
  <w:style w:type="paragraph" w:customStyle="1" w:styleId="607232279973D3458CFB1399438E00A0">
    <w:name w:val="607232279973D3458CFB1399438E00A0"/>
    <w:rsid w:val="00136AE7"/>
  </w:style>
  <w:style w:type="paragraph" w:customStyle="1" w:styleId="E4DD4913A0B0F24B8D81D8E3C40A0F0B">
    <w:name w:val="E4DD4913A0B0F24B8D81D8E3C40A0F0B"/>
    <w:rsid w:val="00BF7C55"/>
  </w:style>
  <w:style w:type="paragraph" w:customStyle="1" w:styleId="0C263033C3DE004E94BAF97D6B45F85F">
    <w:name w:val="0C263033C3DE004E94BAF97D6B45F85F"/>
    <w:rsid w:val="00B7561B"/>
  </w:style>
  <w:style w:type="paragraph" w:customStyle="1" w:styleId="63C382EF95A9454B9843287BB09B24D1">
    <w:name w:val="63C382EF95A9454B9843287BB09B24D1"/>
    <w:rsid w:val="00B7561B"/>
  </w:style>
  <w:style w:type="paragraph" w:customStyle="1" w:styleId="6C72037DCFC87D4299387887B8F3166D">
    <w:name w:val="6C72037DCFC87D4299387887B8F3166D"/>
    <w:rsid w:val="00B7561B"/>
  </w:style>
  <w:style w:type="paragraph" w:customStyle="1" w:styleId="6EB5EA9F8CE42D4CBB652EA21280ACA1">
    <w:name w:val="6EB5EA9F8CE42D4CBB652EA21280ACA1"/>
    <w:rsid w:val="00B7561B"/>
  </w:style>
  <w:style w:type="paragraph" w:customStyle="1" w:styleId="2FA28870AFF39E44983CF8948D335F0B">
    <w:name w:val="2FA28870AFF39E44983CF8948D335F0B"/>
    <w:rsid w:val="00B7561B"/>
  </w:style>
  <w:style w:type="paragraph" w:customStyle="1" w:styleId="208865E4B87BC14AB3AA57902983115A">
    <w:name w:val="208865E4B87BC14AB3AA57902983115A"/>
    <w:rsid w:val="00B7561B"/>
  </w:style>
  <w:style w:type="paragraph" w:customStyle="1" w:styleId="8B0C7A3512840B44AE586A4CA009716B">
    <w:name w:val="8B0C7A3512840B44AE586A4CA009716B"/>
    <w:rsid w:val="00B7561B"/>
  </w:style>
  <w:style w:type="paragraph" w:customStyle="1" w:styleId="4D0665F0C0D0014CA170E1EEBACAD4D2">
    <w:name w:val="4D0665F0C0D0014CA170E1EEBACAD4D2"/>
    <w:rsid w:val="00B7561B"/>
  </w:style>
  <w:style w:type="paragraph" w:customStyle="1" w:styleId="74F2D7329930754AA71420DF1003EEFA">
    <w:name w:val="74F2D7329930754AA71420DF1003EEFA"/>
    <w:rsid w:val="00B7561B"/>
  </w:style>
  <w:style w:type="paragraph" w:customStyle="1" w:styleId="D7D9A0AFE649DE4296C1861139590EDB">
    <w:name w:val="D7D9A0AFE649DE4296C1861139590EDB"/>
    <w:rsid w:val="00B7561B"/>
  </w:style>
  <w:style w:type="paragraph" w:customStyle="1" w:styleId="213484B00C69AF40B3F774ED635D2546">
    <w:name w:val="213484B00C69AF40B3F774ED635D2546"/>
    <w:rsid w:val="0052016B"/>
    <w:rPr>
      <w:lang w:val="en-CA"/>
    </w:rPr>
  </w:style>
  <w:style w:type="paragraph" w:customStyle="1" w:styleId="DE19DBA3CD15F344B7207DE0887956CA">
    <w:name w:val="DE19DBA3CD15F344B7207DE0887956CA"/>
    <w:rsid w:val="0052016B"/>
    <w:rPr>
      <w:lang w:val="en-CA"/>
    </w:rPr>
  </w:style>
  <w:style w:type="paragraph" w:customStyle="1" w:styleId="98A7D699E63AB148B5AA14A4F4D27C6C">
    <w:name w:val="98A7D699E63AB148B5AA14A4F4D27C6C"/>
    <w:rsid w:val="0052016B"/>
    <w:rPr>
      <w:lang w:val="en-CA"/>
    </w:rPr>
  </w:style>
  <w:style w:type="paragraph" w:customStyle="1" w:styleId="FB5A733665EFDE4682BC31976CAAF660">
    <w:name w:val="FB5A733665EFDE4682BC31976CAAF660"/>
    <w:rsid w:val="0052016B"/>
    <w:rPr>
      <w:lang w:val="en-CA"/>
    </w:rPr>
  </w:style>
  <w:style w:type="paragraph" w:customStyle="1" w:styleId="B4AEE0A3BF027C49B6C0AE19A0C8934A">
    <w:name w:val="B4AEE0A3BF027C49B6C0AE19A0C8934A"/>
    <w:rsid w:val="0052016B"/>
    <w:rPr>
      <w:lang w:val="en-CA"/>
    </w:rPr>
  </w:style>
  <w:style w:type="paragraph" w:customStyle="1" w:styleId="4782729EC1294748A7A51C6AEDB7CFC7">
    <w:name w:val="4782729EC1294748A7A51C6AEDB7CFC7"/>
    <w:rsid w:val="00A564D1"/>
    <w:rPr>
      <w:lang w:val="en-CA"/>
    </w:rPr>
  </w:style>
  <w:style w:type="paragraph" w:customStyle="1" w:styleId="6F21E2CF20BBC346B8482B1E840319C6">
    <w:name w:val="6F21E2CF20BBC346B8482B1E840319C6"/>
    <w:rsid w:val="00A564D1"/>
    <w:rPr>
      <w:lang w:val="en-CA"/>
    </w:rPr>
  </w:style>
  <w:style w:type="paragraph" w:customStyle="1" w:styleId="320AD43FDF9A6E48B17CFE6DA8FBA7F9">
    <w:name w:val="320AD43FDF9A6E48B17CFE6DA8FBA7F9"/>
    <w:rsid w:val="00A564D1"/>
    <w:rPr>
      <w:lang w:val="en-CA"/>
    </w:rPr>
  </w:style>
  <w:style w:type="paragraph" w:customStyle="1" w:styleId="7A4F032A5631274CB722574053EC9969">
    <w:name w:val="7A4F032A5631274CB722574053EC9969"/>
    <w:rsid w:val="00A564D1"/>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D05BAE990E094DB856CA72CE5050AE">
    <w:name w:val="B5D05BAE990E094DB856CA72CE5050AE"/>
  </w:style>
  <w:style w:type="paragraph" w:customStyle="1" w:styleId="7FA13CBAC5D33F43A414613BFE16F09E">
    <w:name w:val="7FA13CBAC5D33F43A414613BFE16F09E"/>
  </w:style>
  <w:style w:type="paragraph" w:customStyle="1" w:styleId="2B2FF572DF4A1F4F9AC6CB06C77B9C67">
    <w:name w:val="2B2FF572DF4A1F4F9AC6CB06C77B9C67"/>
  </w:style>
  <w:style w:type="paragraph" w:customStyle="1" w:styleId="14E8AA37BCFACF46AA0CF3A78FF8423F">
    <w:name w:val="14E8AA37BCFACF46AA0CF3A78FF8423F"/>
  </w:style>
  <w:style w:type="paragraph" w:customStyle="1" w:styleId="B3E98959AC52A041AD24F01F3186BBFE">
    <w:name w:val="B3E98959AC52A041AD24F01F3186BBFE"/>
  </w:style>
  <w:style w:type="paragraph" w:customStyle="1" w:styleId="7DDD0CFDFBEEF04EB9B05D8E456A39B2">
    <w:name w:val="7DDD0CFDFBEEF04EB9B05D8E456A39B2"/>
  </w:style>
  <w:style w:type="paragraph" w:customStyle="1" w:styleId="A0CAB6D6931CDC48910172388C6ED2A9">
    <w:name w:val="A0CAB6D6931CDC48910172388C6ED2A9"/>
  </w:style>
  <w:style w:type="paragraph" w:customStyle="1" w:styleId="DECB913AE5246E41BE9A2E222F2D6C37">
    <w:name w:val="DECB913AE5246E41BE9A2E222F2D6C37"/>
  </w:style>
  <w:style w:type="paragraph" w:customStyle="1" w:styleId="E9B498CFC08C1449B95A9CD458B4BA71">
    <w:name w:val="E9B498CFC08C1449B95A9CD458B4BA71"/>
  </w:style>
  <w:style w:type="paragraph" w:customStyle="1" w:styleId="9039B7F2424B74458A8E062D2642A311">
    <w:name w:val="9039B7F2424B74458A8E062D2642A311"/>
  </w:style>
  <w:style w:type="paragraph" w:customStyle="1" w:styleId="51FC097F6A774847AE62A6D28684FD50">
    <w:name w:val="51FC097F6A774847AE62A6D28684FD50"/>
  </w:style>
  <w:style w:type="paragraph" w:customStyle="1" w:styleId="B94923FDF0B18E4DB5E85AD8C913B69E">
    <w:name w:val="B94923FDF0B18E4DB5E85AD8C913B69E"/>
  </w:style>
  <w:style w:type="paragraph" w:customStyle="1" w:styleId="A76962CC1BCC9B43A8C2511764A90481">
    <w:name w:val="A76962CC1BCC9B43A8C2511764A90481"/>
  </w:style>
  <w:style w:type="paragraph" w:customStyle="1" w:styleId="A2B91F3382FF6147B785597B34233DE7">
    <w:name w:val="A2B91F3382FF6147B785597B34233DE7"/>
  </w:style>
  <w:style w:type="paragraph" w:customStyle="1" w:styleId="AB7E87F76B716D47AC39E37C234E2DA9">
    <w:name w:val="AB7E87F76B716D47AC39E37C234E2DA9"/>
  </w:style>
  <w:style w:type="paragraph" w:customStyle="1" w:styleId="5F216E3818230644B1CA18831832315B">
    <w:name w:val="5F216E3818230644B1CA18831832315B"/>
  </w:style>
  <w:style w:type="paragraph" w:customStyle="1" w:styleId="46CCEAAE50C6A84EAB9BCCE6A20BCA29">
    <w:name w:val="46CCEAAE50C6A84EAB9BCCE6A20BCA29"/>
  </w:style>
  <w:style w:type="paragraph" w:customStyle="1" w:styleId="33B3DF08AD71A440859D48C401719437">
    <w:name w:val="33B3DF08AD71A440859D48C401719437"/>
  </w:style>
  <w:style w:type="paragraph" w:customStyle="1" w:styleId="A8A52535B07A6B419E5B0D9D73D39442">
    <w:name w:val="A8A52535B07A6B419E5B0D9D73D39442"/>
  </w:style>
  <w:style w:type="paragraph" w:customStyle="1" w:styleId="9CCDC1B290210B4CB80B5B41F82FE8D6">
    <w:name w:val="9CCDC1B290210B4CB80B5B41F82FE8D6"/>
  </w:style>
  <w:style w:type="paragraph" w:customStyle="1" w:styleId="ABF50A1100725F42A2A556589211909B">
    <w:name w:val="ABF50A1100725F42A2A556589211909B"/>
  </w:style>
  <w:style w:type="paragraph" w:customStyle="1" w:styleId="9D06A6C2D05E194BB38224C61BD369EA">
    <w:name w:val="9D06A6C2D05E194BB38224C61BD369EA"/>
  </w:style>
  <w:style w:type="paragraph" w:styleId="ListBullet">
    <w:name w:val="List Bullet"/>
    <w:basedOn w:val="Normal"/>
    <w:pPr>
      <w:numPr>
        <w:numId w:val="1"/>
      </w:numPr>
      <w:tabs>
        <w:tab w:val="left" w:pos="180"/>
      </w:tabs>
      <w:spacing w:before="40" w:after="40" w:line="300" w:lineRule="auto"/>
      <w:ind w:left="187" w:hanging="187"/>
    </w:pPr>
    <w:rPr>
      <w:rFonts w:eastAsiaTheme="minorHAnsi"/>
      <w:sz w:val="22"/>
      <w:szCs w:val="22"/>
      <w:lang w:eastAsia="en-US"/>
    </w:rPr>
  </w:style>
  <w:style w:type="paragraph" w:styleId="ListBullet2">
    <w:name w:val="List Bullet 2"/>
    <w:basedOn w:val="ListBullet"/>
    <w:pPr>
      <w:spacing w:after="220"/>
    </w:pPr>
  </w:style>
  <w:style w:type="paragraph" w:customStyle="1" w:styleId="BE0AAEF366B7D24BAE647637A874E1B3">
    <w:name w:val="BE0AAEF366B7D24BAE647637A874E1B3"/>
  </w:style>
  <w:style w:type="paragraph" w:customStyle="1" w:styleId="10686B41B35FED45AD17C59D8872E2B8">
    <w:name w:val="10686B41B35FED45AD17C59D8872E2B8"/>
  </w:style>
  <w:style w:type="paragraph" w:customStyle="1" w:styleId="3589C8D9D27EDF42B4FA878B9F2BE5DC">
    <w:name w:val="3589C8D9D27EDF42B4FA878B9F2BE5DC"/>
    <w:rsid w:val="00F668F7"/>
  </w:style>
  <w:style w:type="paragraph" w:customStyle="1" w:styleId="E5E434799CB31E478761500916DD8B08">
    <w:name w:val="E5E434799CB31E478761500916DD8B08"/>
    <w:rsid w:val="00F668F7"/>
  </w:style>
  <w:style w:type="paragraph" w:customStyle="1" w:styleId="A94AA13AB519DA4A86349A8C184A3667">
    <w:name w:val="A94AA13AB519DA4A86349A8C184A3667"/>
    <w:rsid w:val="00F668F7"/>
  </w:style>
  <w:style w:type="paragraph" w:customStyle="1" w:styleId="A41C83DAC6215644A83E409C5476123A">
    <w:name w:val="A41C83DAC6215644A83E409C5476123A"/>
    <w:rsid w:val="00F668F7"/>
  </w:style>
  <w:style w:type="paragraph" w:customStyle="1" w:styleId="E3DB4DBA51DDA348BA39AFC6DE38C645">
    <w:name w:val="E3DB4DBA51DDA348BA39AFC6DE38C645"/>
    <w:rsid w:val="00F668F7"/>
  </w:style>
  <w:style w:type="paragraph" w:customStyle="1" w:styleId="9D39298ED6C1DF4681F080C84C63B68B">
    <w:name w:val="9D39298ED6C1DF4681F080C84C63B68B"/>
    <w:rsid w:val="00F668F7"/>
  </w:style>
  <w:style w:type="paragraph" w:customStyle="1" w:styleId="BECF40DBE2A5934F9C716708D0A598CD">
    <w:name w:val="BECF40DBE2A5934F9C716708D0A598CD"/>
    <w:rsid w:val="00F668F7"/>
  </w:style>
  <w:style w:type="paragraph" w:customStyle="1" w:styleId="935B99DFDF95BD4280C983419CB840C7">
    <w:name w:val="935B99DFDF95BD4280C983419CB840C7"/>
    <w:rsid w:val="00F668F7"/>
  </w:style>
  <w:style w:type="paragraph" w:customStyle="1" w:styleId="A8F822A9553A0240AE540B0C012DC3BE">
    <w:name w:val="A8F822A9553A0240AE540B0C012DC3BE"/>
    <w:rsid w:val="00F668F7"/>
  </w:style>
  <w:style w:type="paragraph" w:customStyle="1" w:styleId="A86E9CE1A59A054D8CF0BEE0D4BE626A">
    <w:name w:val="A86E9CE1A59A054D8CF0BEE0D4BE626A"/>
    <w:rsid w:val="00070F64"/>
  </w:style>
  <w:style w:type="paragraph" w:customStyle="1" w:styleId="D2EAA565A1623540B7AE98BE4D62D6B0">
    <w:name w:val="D2EAA565A1623540B7AE98BE4D62D6B0"/>
    <w:rsid w:val="00070F64"/>
  </w:style>
  <w:style w:type="paragraph" w:customStyle="1" w:styleId="3727C040BEBBB84DB98D89B5A7675982">
    <w:name w:val="3727C040BEBBB84DB98D89B5A7675982"/>
    <w:rsid w:val="00070F64"/>
  </w:style>
  <w:style w:type="paragraph" w:customStyle="1" w:styleId="4BCAE9A0950FDF44830417A3D68A4BC5">
    <w:name w:val="4BCAE9A0950FDF44830417A3D68A4BC5"/>
    <w:rsid w:val="00070F64"/>
  </w:style>
  <w:style w:type="paragraph" w:customStyle="1" w:styleId="3D3E60ED8A3F204387A4150BEF9B3E99">
    <w:name w:val="3D3E60ED8A3F204387A4150BEF9B3E99"/>
    <w:rsid w:val="00070F64"/>
  </w:style>
  <w:style w:type="paragraph" w:customStyle="1" w:styleId="F84CFBC5C458714DAA01FC3E1B45ABF7">
    <w:name w:val="F84CFBC5C458714DAA01FC3E1B45ABF7"/>
    <w:rsid w:val="00070F64"/>
  </w:style>
  <w:style w:type="paragraph" w:customStyle="1" w:styleId="5FF9DDBC5DD51D4CA2223A33B887A580">
    <w:name w:val="5FF9DDBC5DD51D4CA2223A33B887A580"/>
    <w:rsid w:val="00070F64"/>
  </w:style>
  <w:style w:type="paragraph" w:customStyle="1" w:styleId="634FF82A7A33FE4AAEAB1C3635725384">
    <w:name w:val="634FF82A7A33FE4AAEAB1C3635725384"/>
    <w:rsid w:val="00070F64"/>
  </w:style>
  <w:style w:type="paragraph" w:customStyle="1" w:styleId="4A73F1DE1528C44A8E7CF61EBDAEBE5B">
    <w:name w:val="4A73F1DE1528C44A8E7CF61EBDAEBE5B"/>
    <w:rsid w:val="00070F64"/>
  </w:style>
  <w:style w:type="paragraph" w:customStyle="1" w:styleId="5FEC0C9129D1A84C9B2EE6BF2B7BEA0C">
    <w:name w:val="5FEC0C9129D1A84C9B2EE6BF2B7BEA0C"/>
    <w:rsid w:val="00070F64"/>
  </w:style>
  <w:style w:type="paragraph" w:customStyle="1" w:styleId="633882F1C6AB204F8A53D2BBA08BF9CC">
    <w:name w:val="633882F1C6AB204F8A53D2BBA08BF9CC"/>
    <w:rsid w:val="00070F64"/>
  </w:style>
  <w:style w:type="paragraph" w:customStyle="1" w:styleId="E3D8A8665CC2F645A144FCC28F7A3EC6">
    <w:name w:val="E3D8A8665CC2F645A144FCC28F7A3EC6"/>
    <w:rsid w:val="00070F64"/>
  </w:style>
  <w:style w:type="paragraph" w:customStyle="1" w:styleId="78EC08BCA521F14DA3CDDB2B72FEF338">
    <w:name w:val="78EC08BCA521F14DA3CDDB2B72FEF338"/>
    <w:rsid w:val="00070F64"/>
  </w:style>
  <w:style w:type="paragraph" w:customStyle="1" w:styleId="1A61A4ED07C0AC4DABF2B90535DE780B">
    <w:name w:val="1A61A4ED07C0AC4DABF2B90535DE780B"/>
    <w:rsid w:val="00070F64"/>
  </w:style>
  <w:style w:type="paragraph" w:customStyle="1" w:styleId="C74028CF7B5039479B093A9CF357EFFF">
    <w:name w:val="C74028CF7B5039479B093A9CF357EFFF"/>
    <w:rsid w:val="00070F64"/>
  </w:style>
  <w:style w:type="paragraph" w:customStyle="1" w:styleId="DCC3CC8D3943AC40B5DC33234FF90DDD">
    <w:name w:val="DCC3CC8D3943AC40B5DC33234FF90DDD"/>
    <w:rsid w:val="00070F64"/>
  </w:style>
  <w:style w:type="paragraph" w:customStyle="1" w:styleId="E1A1EAF3FBD75D4CB94C75BE9404377C">
    <w:name w:val="E1A1EAF3FBD75D4CB94C75BE9404377C"/>
    <w:rsid w:val="00070F64"/>
  </w:style>
  <w:style w:type="paragraph" w:customStyle="1" w:styleId="306643FDEA37F344A562E3D3B7142DB5">
    <w:name w:val="306643FDEA37F344A562E3D3B7142DB5"/>
    <w:rsid w:val="00070F64"/>
  </w:style>
  <w:style w:type="paragraph" w:customStyle="1" w:styleId="A7519367FB953149B1282A021DA2B933">
    <w:name w:val="A7519367FB953149B1282A021DA2B933"/>
    <w:rsid w:val="00070F64"/>
  </w:style>
  <w:style w:type="paragraph" w:customStyle="1" w:styleId="C93B6DF282975047B1E9AB6BF7DB20D9">
    <w:name w:val="C93B6DF282975047B1E9AB6BF7DB20D9"/>
    <w:rsid w:val="00070F64"/>
  </w:style>
  <w:style w:type="paragraph" w:customStyle="1" w:styleId="2B1E7CE108016A439A02D107524ADEBD">
    <w:name w:val="2B1E7CE108016A439A02D107524ADEBD"/>
    <w:rsid w:val="00070F64"/>
  </w:style>
  <w:style w:type="paragraph" w:customStyle="1" w:styleId="1B9BAAFD47F4174E961DB9C303C53C80">
    <w:name w:val="1B9BAAFD47F4174E961DB9C303C53C80"/>
    <w:rsid w:val="00070F64"/>
  </w:style>
  <w:style w:type="paragraph" w:customStyle="1" w:styleId="6630AEB65C4674418A096C401132FA3C">
    <w:name w:val="6630AEB65C4674418A096C401132FA3C"/>
    <w:rsid w:val="00070F64"/>
  </w:style>
  <w:style w:type="paragraph" w:customStyle="1" w:styleId="A09D916272DC0D4881D510D96ADD801A">
    <w:name w:val="A09D916272DC0D4881D510D96ADD801A"/>
    <w:rsid w:val="00070F64"/>
  </w:style>
  <w:style w:type="paragraph" w:customStyle="1" w:styleId="92BDC83BE53F614C9B59287A4B31454A">
    <w:name w:val="92BDC83BE53F614C9B59287A4B31454A"/>
    <w:rsid w:val="00070F64"/>
  </w:style>
  <w:style w:type="paragraph" w:customStyle="1" w:styleId="22A55D501623A24F958C6D1963968285">
    <w:name w:val="22A55D501623A24F958C6D1963968285"/>
    <w:rsid w:val="00070F64"/>
  </w:style>
  <w:style w:type="paragraph" w:customStyle="1" w:styleId="51743690AAD66942B17A44458FA279EE">
    <w:name w:val="51743690AAD66942B17A44458FA279EE"/>
    <w:rsid w:val="00070F64"/>
  </w:style>
  <w:style w:type="paragraph" w:customStyle="1" w:styleId="759D67CC81C12C419FEA9C833E9EE4FB">
    <w:name w:val="759D67CC81C12C419FEA9C833E9EE4FB"/>
    <w:rsid w:val="00070F64"/>
  </w:style>
  <w:style w:type="paragraph" w:customStyle="1" w:styleId="6F25FE607DF8AD4A8BE8689DAC16D29B">
    <w:name w:val="6F25FE607DF8AD4A8BE8689DAC16D29B"/>
    <w:rsid w:val="00070F64"/>
  </w:style>
  <w:style w:type="paragraph" w:customStyle="1" w:styleId="26D3D558E4E8D04D804DA9EB7064866E">
    <w:name w:val="26D3D558E4E8D04D804DA9EB7064866E"/>
    <w:rsid w:val="00070F64"/>
  </w:style>
  <w:style w:type="paragraph" w:customStyle="1" w:styleId="635F8F8BE09E194FA2E7432E917F07F1">
    <w:name w:val="635F8F8BE09E194FA2E7432E917F07F1"/>
    <w:rsid w:val="00070F64"/>
  </w:style>
  <w:style w:type="paragraph" w:customStyle="1" w:styleId="8AF114C632467D428E8DFD1AAAD61F3F">
    <w:name w:val="8AF114C632467D428E8DFD1AAAD61F3F"/>
    <w:rsid w:val="00070F64"/>
  </w:style>
  <w:style w:type="paragraph" w:customStyle="1" w:styleId="AAA5059582B2F44FBCC523C6D6DE4D37">
    <w:name w:val="AAA5059582B2F44FBCC523C6D6DE4D37"/>
    <w:rsid w:val="00070F64"/>
  </w:style>
  <w:style w:type="paragraph" w:customStyle="1" w:styleId="09C3EB4A0B8D854DBD9F582C03BBDCBE">
    <w:name w:val="09C3EB4A0B8D854DBD9F582C03BBDCBE"/>
    <w:rsid w:val="00070F64"/>
  </w:style>
  <w:style w:type="paragraph" w:customStyle="1" w:styleId="65EB5ACFBFC61346A8DC8C79285E548B">
    <w:name w:val="65EB5ACFBFC61346A8DC8C79285E548B"/>
    <w:rsid w:val="00070F64"/>
  </w:style>
  <w:style w:type="paragraph" w:customStyle="1" w:styleId="6D40425D33ED9A41AD323177655CE484">
    <w:name w:val="6D40425D33ED9A41AD323177655CE484"/>
    <w:rsid w:val="00070F64"/>
  </w:style>
  <w:style w:type="paragraph" w:customStyle="1" w:styleId="E16560CE5037E84AB34FBF9A8D19EBAF">
    <w:name w:val="E16560CE5037E84AB34FBF9A8D19EBAF"/>
    <w:rsid w:val="00070F64"/>
  </w:style>
  <w:style w:type="paragraph" w:customStyle="1" w:styleId="CC7AEBDDC260EF44A0A5AD7995C76B62">
    <w:name w:val="CC7AEBDDC260EF44A0A5AD7995C76B62"/>
    <w:rsid w:val="00070F64"/>
  </w:style>
  <w:style w:type="paragraph" w:customStyle="1" w:styleId="FD0184F84F9EDC42966F3E4236E3C7BC">
    <w:name w:val="FD0184F84F9EDC42966F3E4236E3C7BC"/>
    <w:rsid w:val="00070F64"/>
  </w:style>
  <w:style w:type="paragraph" w:customStyle="1" w:styleId="1D9618F285867D488CE743B63EF2CDC1">
    <w:name w:val="1D9618F285867D488CE743B63EF2CDC1"/>
    <w:rsid w:val="00070F64"/>
  </w:style>
  <w:style w:type="paragraph" w:customStyle="1" w:styleId="AA0B35B4DBDC784BADCFC951000B55BB">
    <w:name w:val="AA0B35B4DBDC784BADCFC951000B55BB"/>
    <w:rsid w:val="00070F64"/>
  </w:style>
  <w:style w:type="paragraph" w:customStyle="1" w:styleId="B2DC2DFDC430B6438B4149E2F9F73524">
    <w:name w:val="B2DC2DFDC430B6438B4149E2F9F73524"/>
    <w:rsid w:val="00070F64"/>
  </w:style>
  <w:style w:type="paragraph" w:customStyle="1" w:styleId="130EEB36EB8A0546B93BEF0AABDDE612">
    <w:name w:val="130EEB36EB8A0546B93BEF0AABDDE612"/>
    <w:rsid w:val="00070F64"/>
  </w:style>
  <w:style w:type="paragraph" w:customStyle="1" w:styleId="C55E4F64A9597849B9AFAD86FAB3D154">
    <w:name w:val="C55E4F64A9597849B9AFAD86FAB3D154"/>
    <w:rsid w:val="00070F64"/>
  </w:style>
  <w:style w:type="paragraph" w:customStyle="1" w:styleId="5ACDBDD5FCD4444A999AF4525B4260C1">
    <w:name w:val="5ACDBDD5FCD4444A999AF4525B4260C1"/>
    <w:rsid w:val="00070F64"/>
  </w:style>
  <w:style w:type="paragraph" w:customStyle="1" w:styleId="89EE9FF3E0DE7A4C93DFBCB4A8B0593F">
    <w:name w:val="89EE9FF3E0DE7A4C93DFBCB4A8B0593F"/>
    <w:rsid w:val="00070F64"/>
  </w:style>
  <w:style w:type="paragraph" w:customStyle="1" w:styleId="FC7EACB720AFA1409E53616756D5017E">
    <w:name w:val="FC7EACB720AFA1409E53616756D5017E"/>
    <w:rsid w:val="00070F64"/>
  </w:style>
  <w:style w:type="paragraph" w:customStyle="1" w:styleId="3A20A44F0E12D34FB543660281A06FD6">
    <w:name w:val="3A20A44F0E12D34FB543660281A06FD6"/>
    <w:rsid w:val="00070F64"/>
  </w:style>
  <w:style w:type="paragraph" w:customStyle="1" w:styleId="A4C2379055D70848ADF7CF3E35053173">
    <w:name w:val="A4C2379055D70848ADF7CF3E35053173"/>
    <w:rsid w:val="00070F64"/>
  </w:style>
  <w:style w:type="paragraph" w:customStyle="1" w:styleId="FB1DF7E13D314341BDCBE76A9BA03B57">
    <w:name w:val="FB1DF7E13D314341BDCBE76A9BA03B57"/>
    <w:rsid w:val="00070F64"/>
  </w:style>
  <w:style w:type="paragraph" w:customStyle="1" w:styleId="CFDF3C797E32C64BAFCEDE451D6C6C29">
    <w:name w:val="CFDF3C797E32C64BAFCEDE451D6C6C29"/>
    <w:rsid w:val="00070F64"/>
  </w:style>
  <w:style w:type="paragraph" w:customStyle="1" w:styleId="5A5C258197712942B173A3C3D430A22F">
    <w:name w:val="5A5C258197712942B173A3C3D430A22F"/>
    <w:rsid w:val="00070F64"/>
  </w:style>
  <w:style w:type="paragraph" w:customStyle="1" w:styleId="735ABEECCA54B64FA5BA4C0958426825">
    <w:name w:val="735ABEECCA54B64FA5BA4C0958426825"/>
    <w:rsid w:val="00070F64"/>
  </w:style>
  <w:style w:type="paragraph" w:customStyle="1" w:styleId="E6EBEB24FEB8DA47AFAE9EBA2317C5AF">
    <w:name w:val="E6EBEB24FEB8DA47AFAE9EBA2317C5AF"/>
    <w:rsid w:val="00070F64"/>
  </w:style>
  <w:style w:type="paragraph" w:customStyle="1" w:styleId="7FF85B313C542D418B4E8FB5699A0050">
    <w:name w:val="7FF85B313C542D418B4E8FB5699A0050"/>
    <w:rsid w:val="00070F64"/>
  </w:style>
  <w:style w:type="paragraph" w:customStyle="1" w:styleId="E853CB39235F8A449C9C7DD776974230">
    <w:name w:val="E853CB39235F8A449C9C7DD776974230"/>
    <w:rsid w:val="00070F64"/>
  </w:style>
  <w:style w:type="paragraph" w:customStyle="1" w:styleId="D8C7FB40C25DDE47A8182BC68840FF49">
    <w:name w:val="D8C7FB40C25DDE47A8182BC68840FF49"/>
    <w:rsid w:val="00070F64"/>
  </w:style>
  <w:style w:type="paragraph" w:customStyle="1" w:styleId="8806AD6FF2A8F94685F767781726A7E6">
    <w:name w:val="8806AD6FF2A8F94685F767781726A7E6"/>
    <w:rsid w:val="00070F64"/>
  </w:style>
  <w:style w:type="paragraph" w:customStyle="1" w:styleId="413043610CF3B64E82C191EC12584C12">
    <w:name w:val="413043610CF3B64E82C191EC12584C12"/>
    <w:rsid w:val="00070F64"/>
  </w:style>
  <w:style w:type="paragraph" w:customStyle="1" w:styleId="9FC11190E10DB04692E813C73DBD10EE">
    <w:name w:val="9FC11190E10DB04692E813C73DBD10EE"/>
    <w:rsid w:val="00070F64"/>
  </w:style>
  <w:style w:type="paragraph" w:customStyle="1" w:styleId="F2FC830B143EA54A90EBF991798AD5C9">
    <w:name w:val="F2FC830B143EA54A90EBF991798AD5C9"/>
    <w:rsid w:val="00070F64"/>
  </w:style>
  <w:style w:type="paragraph" w:customStyle="1" w:styleId="5E9CC98DB0C98F40AD5AF38CAC9FAC37">
    <w:name w:val="5E9CC98DB0C98F40AD5AF38CAC9FAC37"/>
    <w:rsid w:val="00070F64"/>
  </w:style>
  <w:style w:type="paragraph" w:customStyle="1" w:styleId="9452ECF2E1F81C4DB4BB2DD622DCCE8B">
    <w:name w:val="9452ECF2E1F81C4DB4BB2DD622DCCE8B"/>
    <w:rsid w:val="00136AE7"/>
  </w:style>
  <w:style w:type="paragraph" w:customStyle="1" w:styleId="7D6D666D04E82342BFD728200184CD11">
    <w:name w:val="7D6D666D04E82342BFD728200184CD11"/>
    <w:rsid w:val="00136AE7"/>
  </w:style>
  <w:style w:type="paragraph" w:customStyle="1" w:styleId="607232279973D3458CFB1399438E00A0">
    <w:name w:val="607232279973D3458CFB1399438E00A0"/>
    <w:rsid w:val="00136AE7"/>
  </w:style>
  <w:style w:type="paragraph" w:customStyle="1" w:styleId="E4DD4913A0B0F24B8D81D8E3C40A0F0B">
    <w:name w:val="E4DD4913A0B0F24B8D81D8E3C40A0F0B"/>
    <w:rsid w:val="00BF7C55"/>
  </w:style>
  <w:style w:type="paragraph" w:customStyle="1" w:styleId="0C263033C3DE004E94BAF97D6B45F85F">
    <w:name w:val="0C263033C3DE004E94BAF97D6B45F85F"/>
    <w:rsid w:val="00B7561B"/>
  </w:style>
  <w:style w:type="paragraph" w:customStyle="1" w:styleId="63C382EF95A9454B9843287BB09B24D1">
    <w:name w:val="63C382EF95A9454B9843287BB09B24D1"/>
    <w:rsid w:val="00B7561B"/>
  </w:style>
  <w:style w:type="paragraph" w:customStyle="1" w:styleId="6C72037DCFC87D4299387887B8F3166D">
    <w:name w:val="6C72037DCFC87D4299387887B8F3166D"/>
    <w:rsid w:val="00B7561B"/>
  </w:style>
  <w:style w:type="paragraph" w:customStyle="1" w:styleId="6EB5EA9F8CE42D4CBB652EA21280ACA1">
    <w:name w:val="6EB5EA9F8CE42D4CBB652EA21280ACA1"/>
    <w:rsid w:val="00B7561B"/>
  </w:style>
  <w:style w:type="paragraph" w:customStyle="1" w:styleId="2FA28870AFF39E44983CF8948D335F0B">
    <w:name w:val="2FA28870AFF39E44983CF8948D335F0B"/>
    <w:rsid w:val="00B7561B"/>
  </w:style>
  <w:style w:type="paragraph" w:customStyle="1" w:styleId="208865E4B87BC14AB3AA57902983115A">
    <w:name w:val="208865E4B87BC14AB3AA57902983115A"/>
    <w:rsid w:val="00B7561B"/>
  </w:style>
  <w:style w:type="paragraph" w:customStyle="1" w:styleId="8B0C7A3512840B44AE586A4CA009716B">
    <w:name w:val="8B0C7A3512840B44AE586A4CA009716B"/>
    <w:rsid w:val="00B7561B"/>
  </w:style>
  <w:style w:type="paragraph" w:customStyle="1" w:styleId="4D0665F0C0D0014CA170E1EEBACAD4D2">
    <w:name w:val="4D0665F0C0D0014CA170E1EEBACAD4D2"/>
    <w:rsid w:val="00B7561B"/>
  </w:style>
  <w:style w:type="paragraph" w:customStyle="1" w:styleId="74F2D7329930754AA71420DF1003EEFA">
    <w:name w:val="74F2D7329930754AA71420DF1003EEFA"/>
    <w:rsid w:val="00B7561B"/>
  </w:style>
  <w:style w:type="paragraph" w:customStyle="1" w:styleId="D7D9A0AFE649DE4296C1861139590EDB">
    <w:name w:val="D7D9A0AFE649DE4296C1861139590EDB"/>
    <w:rsid w:val="00B7561B"/>
  </w:style>
  <w:style w:type="paragraph" w:customStyle="1" w:styleId="213484B00C69AF40B3F774ED635D2546">
    <w:name w:val="213484B00C69AF40B3F774ED635D2546"/>
    <w:rsid w:val="0052016B"/>
    <w:rPr>
      <w:lang w:val="en-CA"/>
    </w:rPr>
  </w:style>
  <w:style w:type="paragraph" w:customStyle="1" w:styleId="DE19DBA3CD15F344B7207DE0887956CA">
    <w:name w:val="DE19DBA3CD15F344B7207DE0887956CA"/>
    <w:rsid w:val="0052016B"/>
    <w:rPr>
      <w:lang w:val="en-CA"/>
    </w:rPr>
  </w:style>
  <w:style w:type="paragraph" w:customStyle="1" w:styleId="98A7D699E63AB148B5AA14A4F4D27C6C">
    <w:name w:val="98A7D699E63AB148B5AA14A4F4D27C6C"/>
    <w:rsid w:val="0052016B"/>
    <w:rPr>
      <w:lang w:val="en-CA"/>
    </w:rPr>
  </w:style>
  <w:style w:type="paragraph" w:customStyle="1" w:styleId="FB5A733665EFDE4682BC31976CAAF660">
    <w:name w:val="FB5A733665EFDE4682BC31976CAAF660"/>
    <w:rsid w:val="0052016B"/>
    <w:rPr>
      <w:lang w:val="en-CA"/>
    </w:rPr>
  </w:style>
  <w:style w:type="paragraph" w:customStyle="1" w:styleId="B4AEE0A3BF027C49B6C0AE19A0C8934A">
    <w:name w:val="B4AEE0A3BF027C49B6C0AE19A0C8934A"/>
    <w:rsid w:val="0052016B"/>
    <w:rPr>
      <w:lang w:val="en-CA"/>
    </w:rPr>
  </w:style>
  <w:style w:type="paragraph" w:customStyle="1" w:styleId="4782729EC1294748A7A51C6AEDB7CFC7">
    <w:name w:val="4782729EC1294748A7A51C6AEDB7CFC7"/>
    <w:rsid w:val="00A564D1"/>
    <w:rPr>
      <w:lang w:val="en-CA"/>
    </w:rPr>
  </w:style>
  <w:style w:type="paragraph" w:customStyle="1" w:styleId="6F21E2CF20BBC346B8482B1E840319C6">
    <w:name w:val="6F21E2CF20BBC346B8482B1E840319C6"/>
    <w:rsid w:val="00A564D1"/>
    <w:rPr>
      <w:lang w:val="en-CA"/>
    </w:rPr>
  </w:style>
  <w:style w:type="paragraph" w:customStyle="1" w:styleId="320AD43FDF9A6E48B17CFE6DA8FBA7F9">
    <w:name w:val="320AD43FDF9A6E48B17CFE6DA8FBA7F9"/>
    <w:rsid w:val="00A564D1"/>
    <w:rPr>
      <w:lang w:val="en-CA"/>
    </w:rPr>
  </w:style>
  <w:style w:type="paragraph" w:customStyle="1" w:styleId="7A4F032A5631274CB722574053EC9969">
    <w:name w:val="7A4F032A5631274CB722574053EC9969"/>
    <w:rsid w:val="00A564D1"/>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Vitae">
      <a:dk1>
        <a:sysClr val="windowText" lastClr="000000"/>
      </a:dk1>
      <a:lt1>
        <a:sysClr val="window" lastClr="FFFFFF"/>
      </a:lt1>
      <a:dk2>
        <a:srgbClr val="262626"/>
      </a:dk2>
      <a:lt2>
        <a:srgbClr val="DDDDDD"/>
      </a:lt2>
      <a:accent1>
        <a:srgbClr val="8D002D"/>
      </a:accent1>
      <a:accent2>
        <a:srgbClr val="C0BC96"/>
      </a:accent2>
      <a:accent3>
        <a:srgbClr val="9F9778"/>
      </a:accent3>
      <a:accent4>
        <a:srgbClr val="821926"/>
      </a:accent4>
      <a:accent5>
        <a:srgbClr val="E9C644"/>
      </a:accent5>
      <a:accent6>
        <a:srgbClr val="D59D21"/>
      </a:accent6>
      <a:hlink>
        <a:srgbClr val="002FFF"/>
      </a:hlink>
      <a:folHlink>
        <a:srgbClr val="45AB54"/>
      </a:folHlink>
    </a:clrScheme>
    <a:fontScheme name="Vitae">
      <a:majorFont>
        <a:latin typeface="Bell MT"/>
        <a:ea typeface=""/>
        <a:cs typeface=""/>
        <a:font script="Jpan" typeface="ＭＳ Ｐ明朝"/>
      </a:majorFont>
      <a:minorFont>
        <a:latin typeface="Bell MT"/>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Vitae.dotx</Template>
  <TotalTime>22</TotalTime>
  <Pages>10</Pages>
  <Words>4553</Words>
  <Characters>25954</Characters>
  <Application>Microsoft Macintosh Word</Application>
  <DocSecurity>0</DocSecurity>
  <Lines>216</Lines>
  <Paragraphs>60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Education</vt:lpstr>
      <vt:lpstr>Experience</vt:lpstr>
      <vt:lpstr>Publications/Presentations</vt:lpstr>
      <vt:lpstr>Research Experience</vt:lpstr>
      <vt:lpstr>Teaching Experience</vt:lpstr>
      <vt:lpstr>Professional Development</vt:lpstr>
      <vt:lpstr>Affiliations/Memberships</vt:lpstr>
      <vt:lpstr>Interests</vt:lpstr>
      <vt:lpstr>Experience</vt:lpstr>
    </vt:vector>
  </TitlesOfParts>
  <Manager/>
  <Company/>
  <LinksUpToDate>false</LinksUpToDate>
  <CharactersWithSpaces>30447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Ferretti</dc:creator>
  <cp:keywords/>
  <dc:description/>
  <cp:lastModifiedBy>Francesco Ferretti</cp:lastModifiedBy>
  <cp:revision>4</cp:revision>
  <cp:lastPrinted>2015-01-21T19:08:00Z</cp:lastPrinted>
  <dcterms:created xsi:type="dcterms:W3CDTF">2015-02-16T07:32:00Z</dcterms:created>
  <dcterms:modified xsi:type="dcterms:W3CDTF">2015-02-16T22:55:00Z</dcterms:modified>
  <cp:category/>
</cp:coreProperties>
</file>